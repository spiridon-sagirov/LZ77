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F976A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  <w:bookmarkStart w:id="0" w:name="_Hlk107950526"/>
    </w:p>
    <w:p w14:paraId="6C90B5FD" w14:textId="62E4FF0C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06A2AE1D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29FE441C" w14:textId="77777777" w:rsidR="00C83E3F" w:rsidRPr="009133CF" w:rsidRDefault="00C83E3F" w:rsidP="00BC4B05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1A87BB25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64232D2A" w14:textId="77777777" w:rsidR="00BE33D4" w:rsidRPr="009133CF" w:rsidRDefault="00BE33D4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3488A356" w14:textId="3168251E" w:rsidR="00F10379" w:rsidRPr="009133CF" w:rsidRDefault="00F10379" w:rsidP="00BA2B9D">
      <w:pPr>
        <w:jc w:val="center"/>
        <w:rPr>
          <w:rFonts w:ascii="Abadi" w:eastAsia="HGSoeiKakugothicUB" w:hAnsi="Abadi" w:cs="Aharoni"/>
          <w:b/>
          <w:bCs/>
          <w:color w:val="3E762A" w:themeColor="accent1" w:themeShade="BF"/>
          <w:sz w:val="44"/>
          <w:szCs w:val="44"/>
        </w:rPr>
      </w:pPr>
    </w:p>
    <w:bookmarkStart w:id="1" w:name="_Hlk107950498" w:displacedByCustomXml="next"/>
    <w:sdt>
      <w:sdtPr>
        <w:rPr>
          <w:rFonts w:ascii="Abadi" w:eastAsia="HGSoeiKakugothicUB" w:hAnsi="Abadi" w:cs="Aharoni"/>
          <w:b/>
          <w:bCs/>
          <w:color w:val="3E762A" w:themeColor="accent1" w:themeShade="BF"/>
          <w:spacing w:val="0"/>
          <w:kern w:val="0"/>
          <w:sz w:val="96"/>
          <w:szCs w:val="96"/>
          <w:lang w:val="en-US" w:eastAsia="en-US"/>
        </w:rPr>
        <w:alias w:val="Subject"/>
        <w:tag w:val=""/>
        <w:id w:val="879210890"/>
        <w:placeholder>
          <w:docPart w:val="519F374E2F9449F8BDE4F19534B7FA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8EEF67A" w14:textId="50BB5B97" w:rsidR="00E92455" w:rsidRPr="009133CF" w:rsidRDefault="009133CF" w:rsidP="00ED7C95">
          <w:pPr>
            <w:pStyle w:val="af6"/>
            <w:jc w:val="center"/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lang w:val="en-US" w:eastAsia="en-US"/>
            </w:rPr>
          </w:pPr>
          <w:r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>Project</w:t>
          </w:r>
          <w:r w:rsidR="001E32A0" w:rsidRPr="009133CF"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 xml:space="preserve"> Name</w:t>
          </w:r>
          <w:r w:rsidR="00B766A6" w:rsidRPr="009133CF">
            <w:rPr>
              <w:rFonts w:ascii="Abadi" w:eastAsia="HGSoeiKakugothicUB" w:hAnsi="Abadi" w:cs="Aharoni"/>
              <w:b/>
              <w:bCs/>
              <w:color w:val="3E762A" w:themeColor="accent1" w:themeShade="BF"/>
              <w:spacing w:val="0"/>
              <w:kern w:val="0"/>
              <w:sz w:val="96"/>
              <w:szCs w:val="96"/>
              <w:lang w:val="en-US" w:eastAsia="en-US"/>
            </w:rPr>
            <w:t xml:space="preserve"> Design Document</w:t>
          </w:r>
        </w:p>
      </w:sdtContent>
    </w:sdt>
    <w:bookmarkEnd w:id="1" w:displacedByCustomXml="prev"/>
    <w:p w14:paraId="0272972B" w14:textId="77777777" w:rsidR="00F10379" w:rsidRPr="009133CF" w:rsidRDefault="00F10379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</w:p>
    <w:p w14:paraId="74672E3D" w14:textId="77777777" w:rsidR="00F10379" w:rsidRPr="009133CF" w:rsidRDefault="00F10379" w:rsidP="00F10379">
      <w:pPr>
        <w:jc w:val="center"/>
        <w:rPr>
          <w:rFonts w:ascii="Abadi" w:eastAsia="HGSoeiKakugothicUB" w:hAnsi="Abadi" w:cs="Aharoni"/>
          <w:sz w:val="24"/>
          <w:szCs w:val="24"/>
        </w:rPr>
      </w:pPr>
    </w:p>
    <w:p w14:paraId="3565DD6E" w14:textId="29DD54FF" w:rsidR="00F10379" w:rsidRPr="009133CF" w:rsidRDefault="006C4EF9" w:rsidP="00974C3E">
      <w:pPr>
        <w:jc w:val="center"/>
        <w:rPr>
          <w:rFonts w:ascii="Abadi" w:eastAsia="HGSoeiKakugothicUB" w:hAnsi="Abadi" w:cs="Aharoni"/>
          <w:b/>
          <w:bCs/>
          <w:sz w:val="32"/>
          <w:szCs w:val="32"/>
        </w:rPr>
      </w:pPr>
      <w:r w:rsidRPr="009133CF">
        <w:rPr>
          <w:rFonts w:ascii="Abadi" w:eastAsia="HGSoeiKakugothicUB" w:hAnsi="Abadi" w:cs="Aharoni"/>
          <w:b/>
          <w:bCs/>
          <w:sz w:val="32"/>
          <w:szCs w:val="32"/>
        </w:rPr>
        <w:t xml:space="preserve">Revision: </w:t>
      </w:r>
      <w:sdt>
        <w:sdtPr>
          <w:rPr>
            <w:rFonts w:ascii="Abadi" w:eastAsia="HGSoeiKakugothicUB" w:hAnsi="Abadi" w:cs="Aharoni"/>
            <w:b/>
            <w:bCs/>
            <w:sz w:val="32"/>
            <w:szCs w:val="32"/>
          </w:rPr>
          <w:alias w:val="Status"/>
          <w:tag w:val=""/>
          <w:id w:val="-1370376983"/>
          <w:placeholder>
            <w:docPart w:val="4630CB03758A451C9654E9AAD47DFA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F85E76" w:rsidRPr="009133CF">
            <w:rPr>
              <w:rFonts w:ascii="Abadi" w:eastAsia="HGSoeiKakugothicUB" w:hAnsi="Abadi" w:cs="Aharoni"/>
              <w:b/>
              <w:bCs/>
              <w:sz w:val="32"/>
              <w:szCs w:val="32"/>
            </w:rPr>
            <w:t>0.1</w:t>
          </w:r>
        </w:sdtContent>
      </w:sdt>
    </w:p>
    <w:p w14:paraId="1FEC94C3" w14:textId="2E3DD438" w:rsidR="00C83E3F" w:rsidRPr="009133CF" w:rsidRDefault="006C4EF9" w:rsidP="006213AD">
      <w:pPr>
        <w:jc w:val="center"/>
        <w:rPr>
          <w:rFonts w:ascii="Abadi" w:eastAsia="HGSoeiKakugothicUB" w:hAnsi="Abadi" w:cs="Aharoni"/>
          <w:b/>
          <w:bCs/>
          <w:sz w:val="32"/>
          <w:szCs w:val="32"/>
        </w:rPr>
      </w:pPr>
      <w:r w:rsidRPr="009133CF">
        <w:rPr>
          <w:rFonts w:ascii="Abadi" w:eastAsia="HGSoeiKakugothicUB" w:hAnsi="Abadi" w:cs="Aharoni"/>
          <w:b/>
          <w:bCs/>
          <w:sz w:val="32"/>
          <w:szCs w:val="32"/>
        </w:rPr>
        <w:t xml:space="preserve">Date: </w:t>
      </w:r>
      <w:sdt>
        <w:sdtPr>
          <w:rPr>
            <w:rFonts w:ascii="Abadi" w:eastAsia="HGSoeiKakugothicUB" w:hAnsi="Abadi" w:cs="Aharoni"/>
            <w:b/>
            <w:bCs/>
            <w:sz w:val="32"/>
            <w:szCs w:val="32"/>
          </w:rPr>
          <w:alias w:val="Publish Date"/>
          <w:tag w:val=""/>
          <w:id w:val="34554119"/>
          <w:placeholder>
            <w:docPart w:val="AAB367BB39D4428A8F3F217E81DFF47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17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585862" w:rsidRPr="009133CF">
            <w:rPr>
              <w:rFonts w:ascii="Abadi" w:eastAsia="HGSoeiKakugothicUB" w:hAnsi="Abadi" w:cs="Aharoni"/>
              <w:b/>
              <w:bCs/>
              <w:sz w:val="32"/>
              <w:szCs w:val="32"/>
            </w:rPr>
            <w:t>17-Mar-22</w:t>
          </w:r>
        </w:sdtContent>
      </w:sdt>
    </w:p>
    <w:p w14:paraId="5213C179" w14:textId="77777777" w:rsidR="00BE33D4" w:rsidRPr="009133CF" w:rsidRDefault="00BE33D4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bookmarkEnd w:id="0"/>
    <w:p w14:paraId="5AF2277B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16E18270" w14:textId="5209FC1D" w:rsidR="00165078" w:rsidRPr="009133CF" w:rsidRDefault="001D72B6" w:rsidP="009C249F">
      <w:pPr>
        <w:spacing w:after="200"/>
        <w:jc w:val="center"/>
        <w:rPr>
          <w:rFonts w:ascii="Abadi" w:eastAsia="HGSoeiKakugothicUB" w:hAnsi="Abadi" w:cs="Aharoni"/>
          <w:sz w:val="44"/>
          <w:szCs w:val="44"/>
        </w:rPr>
      </w:pPr>
      <w:r>
        <w:rPr>
          <w:rFonts w:ascii="Abadi" w:eastAsia="HGSoeiKakugothicUB" w:hAnsi="Abadi" w:cs="Aharoni"/>
          <w:b/>
          <w:bCs/>
          <w:sz w:val="44"/>
          <w:szCs w:val="44"/>
        </w:rPr>
        <w:t>Authors</w:t>
      </w:r>
      <w:r w:rsidR="004C1E51" w:rsidRPr="009133CF">
        <w:rPr>
          <w:rFonts w:ascii="Abadi" w:eastAsia="HGSoeiKakugothicUB" w:hAnsi="Abadi" w:cs="Aharoni"/>
          <w:sz w:val="44"/>
          <w:szCs w:val="44"/>
        </w:rPr>
        <w:t>:</w:t>
      </w:r>
      <w:r w:rsidR="00165078" w:rsidRPr="009133CF">
        <w:rPr>
          <w:rFonts w:ascii="Abadi" w:eastAsia="HGSoeiKakugothicUB" w:hAnsi="Abadi" w:cs="Aharoni"/>
          <w:sz w:val="44"/>
          <w:szCs w:val="44"/>
        </w:rPr>
        <w:br w:type="page"/>
      </w:r>
    </w:p>
    <w:p w14:paraId="6455B39D" w14:textId="77777777" w:rsidR="00C83E3F" w:rsidRPr="00974FB9" w:rsidRDefault="00165078" w:rsidP="000239B7">
      <w:pPr>
        <w:pStyle w:val="af4"/>
        <w:rPr>
          <w:rStyle w:val="af8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</w:pPr>
      <w:r w:rsidRPr="00974FB9">
        <w:rPr>
          <w:rStyle w:val="af8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550"/>
        <w:gridCol w:w="1568"/>
        <w:gridCol w:w="5207"/>
        <w:gridCol w:w="2132"/>
      </w:tblGrid>
      <w:tr w:rsidR="00165078" w:rsidRPr="00974FB9" w14:paraId="0F794EE3" w14:textId="77777777" w:rsidTr="00F015FF">
        <w:tc>
          <w:tcPr>
            <w:tcW w:w="1057" w:type="dxa"/>
            <w:shd w:val="clear" w:color="auto" w:fill="BFBFBF" w:themeFill="background1" w:themeFillShade="BF"/>
          </w:tcPr>
          <w:p w14:paraId="46D87F54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Revision</w:t>
            </w:r>
          </w:p>
        </w:tc>
        <w:tc>
          <w:tcPr>
            <w:tcW w:w="1638" w:type="dxa"/>
            <w:shd w:val="clear" w:color="auto" w:fill="BFBFBF" w:themeFill="background1" w:themeFillShade="BF"/>
          </w:tcPr>
          <w:p w14:paraId="7A998591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6EA5F386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Summary of Changes</w:t>
            </w:r>
          </w:p>
        </w:tc>
        <w:tc>
          <w:tcPr>
            <w:tcW w:w="2182" w:type="dxa"/>
            <w:shd w:val="clear" w:color="auto" w:fill="BFBFBF" w:themeFill="background1" w:themeFillShade="BF"/>
          </w:tcPr>
          <w:p w14:paraId="6F7C5297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Author(s)</w:t>
            </w:r>
          </w:p>
        </w:tc>
      </w:tr>
      <w:tr w:rsidR="000C19D9" w:rsidRPr="00974FB9" w14:paraId="547C6361" w14:textId="77777777" w:rsidTr="00F015FF">
        <w:tc>
          <w:tcPr>
            <w:tcW w:w="1057" w:type="dxa"/>
          </w:tcPr>
          <w:p w14:paraId="6A61B58A" w14:textId="6ABA0F69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1638" w:type="dxa"/>
          </w:tcPr>
          <w:p w14:paraId="417E5BB4" w14:textId="73B10FDA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5580" w:type="dxa"/>
          </w:tcPr>
          <w:p w14:paraId="7D66160A" w14:textId="5D6480E1" w:rsidR="000C19D9" w:rsidRPr="00974FB9" w:rsidRDefault="000C19D9" w:rsidP="00C42D75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2182" w:type="dxa"/>
          </w:tcPr>
          <w:p w14:paraId="50688328" w14:textId="6B33F577" w:rsidR="000C19D9" w:rsidRPr="00974FB9" w:rsidRDefault="000C19D9" w:rsidP="000C19D9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42FD75E0" w14:textId="77777777" w:rsidR="001512EC" w:rsidRPr="00974FB9" w:rsidRDefault="001512EC" w:rsidP="000239B7">
      <w:pPr>
        <w:pStyle w:val="af4"/>
        <w:rPr>
          <w:rFonts w:ascii="Abadi" w:eastAsia="HGSoeiKakugothicUB" w:hAnsi="Abadi" w:cs="Aharoni"/>
          <w:sz w:val="40"/>
          <w:szCs w:val="40"/>
        </w:rPr>
      </w:pPr>
    </w:p>
    <w:p w14:paraId="109FF2F6" w14:textId="77777777" w:rsidR="001512EC" w:rsidRPr="00974FB9" w:rsidRDefault="001512EC">
      <w:pPr>
        <w:spacing w:after="200"/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sdt>
      <w:sdtPr>
        <w:rPr>
          <w:rFonts w:ascii="Abadi" w:eastAsia="HGSoeiKakugothicUB" w:hAnsi="Abadi" w:cs="Aharoni"/>
          <w:color w:val="auto"/>
          <w:sz w:val="28"/>
          <w:szCs w:val="28"/>
          <w:lang w:bidi="he-IL"/>
        </w:rPr>
        <w:id w:val="1700578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88003" w14:textId="77777777" w:rsidR="009442A3" w:rsidRPr="00974FB9" w:rsidRDefault="00CE7637" w:rsidP="000239B7">
          <w:pPr>
            <w:pStyle w:val="af4"/>
            <w:rPr>
              <w:rFonts w:ascii="Abadi" w:eastAsia="HGSoeiKakugothicUB" w:hAnsi="Abadi" w:cs="Aharoni"/>
              <w:sz w:val="40"/>
              <w:szCs w:val="40"/>
            </w:rPr>
          </w:pPr>
          <w:r w:rsidRPr="00974FB9">
            <w:rPr>
              <w:rFonts w:ascii="Abadi" w:eastAsia="HGSoeiKakugothicUB" w:hAnsi="Abadi" w:cs="Aharoni"/>
              <w:sz w:val="40"/>
              <w:szCs w:val="40"/>
            </w:rPr>
            <w:t>Table of Contents</w:t>
          </w:r>
        </w:p>
        <w:p w14:paraId="3440EDA0" w14:textId="71CE2CD1" w:rsidR="00D45FBE" w:rsidRDefault="009442A3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r w:rsidRPr="00974FB9">
            <w:rPr>
              <w:rFonts w:ascii="Abadi" w:eastAsia="HGSoeiKakugothicUB" w:hAnsi="Abadi" w:cs="Aharoni"/>
              <w:sz w:val="28"/>
              <w:szCs w:val="28"/>
            </w:rPr>
            <w:fldChar w:fldCharType="begin"/>
          </w:r>
          <w:r w:rsidRPr="00974FB9">
            <w:rPr>
              <w:rFonts w:ascii="Abadi" w:eastAsia="HGSoeiKakugothicUB" w:hAnsi="Abadi" w:cs="Aharoni"/>
              <w:sz w:val="28"/>
              <w:szCs w:val="28"/>
            </w:rPr>
            <w:instrText xml:space="preserve"> TOC \o "1-3" \h \z \u </w:instrText>
          </w:r>
          <w:r w:rsidRPr="00974FB9">
            <w:rPr>
              <w:rFonts w:ascii="Abadi" w:eastAsia="HGSoeiKakugothicUB" w:hAnsi="Abadi" w:cs="Aharoni"/>
              <w:sz w:val="28"/>
              <w:szCs w:val="28"/>
            </w:rPr>
            <w:fldChar w:fldCharType="separate"/>
          </w:r>
          <w:hyperlink w:anchor="_Toc108424799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Introduction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_Toc108424799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9E8D656" w14:textId="3139C6D6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0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Definitions, Acronyms &amp; Abbreviations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_Toc108424800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4737876" w14:textId="65D63E13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1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Reference Materials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_Toc108424801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4CE10AD4" w14:textId="3E8FBB51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2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Overview \ Background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_Toc108424802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5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70693730" w14:textId="46EAC251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3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Requirements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_Toc108424803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6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0F7713EB" w14:textId="12181A7B" w:rsidR="00D45FBE" w:rsidRDefault="00382B6F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4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High Level Design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_Toc108424804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643CC00" w14:textId="090D657B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5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2.1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Block Diagram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_Toc108424805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51F60D97" w14:textId="394206D1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6" w:history="1">
            <w:r w:rsidR="00D45FBE" w:rsidRPr="00544345">
              <w:rPr>
                <w:rStyle w:val="Hyperlink"/>
                <w:rFonts w:ascii="Abadi" w:hAnsi="Abadi"/>
                <w:noProof/>
              </w:rPr>
              <w:t>2.2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High Level Flows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_Toc108424806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77441C7" w14:textId="75C604CC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7" w:history="1">
            <w:r w:rsidR="00D45FBE" w:rsidRPr="00544345">
              <w:rPr>
                <w:rStyle w:val="Hyperlink"/>
                <w:rFonts w:ascii="Abadi" w:hAnsi="Abadi"/>
                <w:noProof/>
              </w:rPr>
              <w:t>2.3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Assumptions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_Toc108424807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720C6D05" w14:textId="60241FE7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8" w:history="1">
            <w:r w:rsidR="00D45FBE" w:rsidRPr="00544345">
              <w:rPr>
                <w:rStyle w:val="Hyperlink"/>
                <w:rFonts w:ascii="Abadi" w:hAnsi="Abadi"/>
                <w:noProof/>
              </w:rPr>
              <w:t>2.4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Limitations of the suggested design.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_Toc108424808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1BF5113" w14:textId="5F24844F" w:rsidR="00D45FBE" w:rsidRDefault="00382B6F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9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Detailed Design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_Toc108424809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03963447" w14:textId="5A60F254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0" w:history="1">
            <w:r w:rsidR="00D45FBE" w:rsidRPr="00544345">
              <w:rPr>
                <w:rStyle w:val="Hyperlink"/>
                <w:noProof/>
              </w:rPr>
              <w:t>3.1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Detailed Description of flows.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_Toc108424810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4602A43" w14:textId="5CC14B46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1" w:history="1">
            <w:r w:rsidR="00D45FBE" w:rsidRPr="00544345">
              <w:rPr>
                <w:rStyle w:val="Hyperlink"/>
                <w:noProof/>
              </w:rPr>
              <w:t>3.2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Flowcharts (when needed).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_Toc108424811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8421518" w14:textId="635C78FF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2" w:history="1">
            <w:r w:rsidR="00D45FBE" w:rsidRPr="00544345">
              <w:rPr>
                <w:rStyle w:val="Hyperlink"/>
                <w:noProof/>
              </w:rPr>
              <w:t>3.3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Data structures.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_Toc108424812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4A3021DE" w14:textId="471876A7" w:rsidR="00D45FBE" w:rsidRDefault="00382B6F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3" w:history="1">
            <w:r w:rsidR="00D45FBE" w:rsidRPr="00544345">
              <w:rPr>
                <w:rStyle w:val="Hyperlink"/>
                <w:noProof/>
              </w:rPr>
              <w:t>3.4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Public API’s signatures.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_Toc108424813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3902DEC" w14:textId="0813BFA0" w:rsidR="00D45FBE" w:rsidRDefault="00382B6F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4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Testing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_Toc108424814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9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D3E7C45" w14:textId="49DFD80C" w:rsidR="00D45FBE" w:rsidRDefault="00382B6F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5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5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Open Issues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_Toc108424815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10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59AD5E1C" w14:textId="21322C20" w:rsidR="00B831AF" w:rsidRPr="00974FB9" w:rsidRDefault="009442A3" w:rsidP="009C249F">
          <w:pPr>
            <w:rPr>
              <w:rFonts w:ascii="Abadi" w:eastAsia="HGSoeiKakugothicUB" w:hAnsi="Abadi" w:cs="Aharoni"/>
              <w:sz w:val="28"/>
              <w:szCs w:val="28"/>
            </w:rPr>
          </w:pPr>
          <w:r w:rsidRPr="00974FB9">
            <w:rPr>
              <w:rFonts w:ascii="Abadi" w:eastAsia="HGSoeiKakugothicUB" w:hAnsi="Abadi" w:cs="Aharon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7A2604" w14:textId="530932CC" w:rsidR="00C42D75" w:rsidRPr="00974FB9" w:rsidRDefault="00C42D75" w:rsidP="00C42D75">
      <w:pPr>
        <w:rPr>
          <w:rFonts w:ascii="Abadi" w:eastAsia="HGSoeiKakugothicUB" w:hAnsi="Abadi" w:cs="Aharoni"/>
          <w:sz w:val="28"/>
          <w:szCs w:val="28"/>
        </w:rPr>
      </w:pPr>
    </w:p>
    <w:p w14:paraId="287FFBD9" w14:textId="77777777" w:rsidR="003C36C8" w:rsidRPr="00974FB9" w:rsidRDefault="003C36C8" w:rsidP="003C36C8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2" w:name="_Toc499384869"/>
      <w:bookmarkStart w:id="3" w:name="_Toc3207694"/>
      <w:bookmarkStart w:id="4" w:name="_Toc3392529"/>
      <w:bookmarkStart w:id="5" w:name="_Toc3218184"/>
      <w:bookmarkStart w:id="6" w:name="_Toc3945183"/>
      <w:bookmarkStart w:id="7" w:name="_Toc108424799"/>
      <w:bookmarkStart w:id="8" w:name="_Toc410833350"/>
      <w:bookmarkStart w:id="9" w:name="_Ref3106821"/>
      <w:bookmarkStart w:id="10" w:name="_Toc3207695"/>
      <w:bookmarkStart w:id="11" w:name="_Toc3392530"/>
      <w:bookmarkStart w:id="12" w:name="_Toc3218185"/>
      <w:bookmarkStart w:id="13" w:name="_Toc3945184"/>
      <w:r w:rsidRPr="00974FB9">
        <w:rPr>
          <w:rFonts w:ascii="Abadi" w:eastAsia="HGSoeiKakugothicUB" w:hAnsi="Abadi" w:cs="Aharoni"/>
          <w:sz w:val="36"/>
          <w:szCs w:val="36"/>
        </w:rPr>
        <w:lastRenderedPageBreak/>
        <w:t>Introduction</w:t>
      </w:r>
      <w:bookmarkEnd w:id="2"/>
      <w:bookmarkEnd w:id="3"/>
      <w:bookmarkEnd w:id="4"/>
      <w:bookmarkEnd w:id="5"/>
      <w:bookmarkEnd w:id="6"/>
      <w:bookmarkEnd w:id="7"/>
    </w:p>
    <w:p w14:paraId="1C093697" w14:textId="77777777" w:rsidR="003C36C8" w:rsidRPr="00974FB9" w:rsidRDefault="003C36C8" w:rsidP="00DE2AC8">
      <w:pPr>
        <w:rPr>
          <w:rFonts w:ascii="Abadi" w:eastAsia="HGSoeiKakugothicUB" w:hAnsi="Abadi" w:cs="Aharoni"/>
          <w:sz w:val="28"/>
          <w:szCs w:val="28"/>
          <w:rtl/>
        </w:rPr>
      </w:pPr>
    </w:p>
    <w:p w14:paraId="75421AF1" w14:textId="0BBD03A3" w:rsidR="003C36C8" w:rsidRPr="00974FB9" w:rsidRDefault="003C36C8" w:rsidP="00D74A4B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4" w:name="_Toc108424800"/>
      <w:r w:rsidRPr="00974FB9">
        <w:rPr>
          <w:rFonts w:ascii="Abadi" w:eastAsia="HGSoeiKakugothicUB" w:hAnsi="Abadi" w:cs="Aharoni"/>
          <w:sz w:val="32"/>
          <w:szCs w:val="32"/>
        </w:rPr>
        <w:t>Definitions, Acronyms &amp; Abbreviations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A846F92" w14:textId="4B50C4DC" w:rsidR="003C36C8" w:rsidRPr="00A357CA" w:rsidRDefault="003C36C8" w:rsidP="00A357CA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section lists all the definitions, acronyms and abbreviations in this document.</w:t>
      </w:r>
    </w:p>
    <w:tbl>
      <w:tblPr>
        <w:tblStyle w:val="aa"/>
        <w:tblW w:w="0" w:type="auto"/>
        <w:tblLook w:val="0420" w:firstRow="1" w:lastRow="0" w:firstColumn="0" w:lastColumn="0" w:noHBand="0" w:noVBand="1"/>
      </w:tblPr>
      <w:tblGrid>
        <w:gridCol w:w="1525"/>
        <w:gridCol w:w="8910"/>
      </w:tblGrid>
      <w:tr w:rsidR="003C36C8" w:rsidRPr="00974FB9" w14:paraId="51E50C28" w14:textId="77777777" w:rsidTr="004B2AFF">
        <w:tc>
          <w:tcPr>
            <w:tcW w:w="1525" w:type="dxa"/>
            <w:shd w:val="clear" w:color="auto" w:fill="BFBFBF" w:themeFill="background1" w:themeFillShade="BF"/>
          </w:tcPr>
          <w:p w14:paraId="15B8EB30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Abbreviation</w:t>
            </w:r>
          </w:p>
        </w:tc>
        <w:tc>
          <w:tcPr>
            <w:tcW w:w="8910" w:type="dxa"/>
            <w:shd w:val="clear" w:color="auto" w:fill="BFBFBF" w:themeFill="background1" w:themeFillShade="BF"/>
          </w:tcPr>
          <w:p w14:paraId="72235E49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Interpretation</w:t>
            </w:r>
          </w:p>
        </w:tc>
      </w:tr>
      <w:tr w:rsidR="003C36C8" w:rsidRPr="00974FB9" w14:paraId="7F004720" w14:textId="77777777" w:rsidTr="004B2AFF">
        <w:tc>
          <w:tcPr>
            <w:tcW w:w="1525" w:type="dxa"/>
          </w:tcPr>
          <w:p w14:paraId="0B40764C" w14:textId="47F7F49C" w:rsidR="003C36C8" w:rsidRPr="00974FB9" w:rsidRDefault="003C36C8" w:rsidP="00D74A4B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8910" w:type="dxa"/>
          </w:tcPr>
          <w:p w14:paraId="430702B9" w14:textId="2D524398" w:rsidR="003C36C8" w:rsidRPr="00974FB9" w:rsidRDefault="003C36C8" w:rsidP="00D74A4B">
            <w:pPr>
              <w:keepNext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48B5813F" w14:textId="77777777" w:rsidR="003C36C8" w:rsidRPr="00974FB9" w:rsidRDefault="003C36C8" w:rsidP="00D74A4B">
      <w:pPr>
        <w:spacing w:after="200"/>
        <w:rPr>
          <w:rFonts w:ascii="Abadi" w:eastAsia="HGSoeiKakugothicUB" w:hAnsi="Abadi" w:cs="Aharoni"/>
          <w:sz w:val="28"/>
          <w:szCs w:val="28"/>
        </w:rPr>
      </w:pPr>
    </w:p>
    <w:p w14:paraId="762C3A01" w14:textId="4841A096" w:rsidR="003C36C8" w:rsidRPr="00974FB9" w:rsidRDefault="003C36C8" w:rsidP="00DE2AC8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5" w:name="_Ref67227188"/>
      <w:bookmarkStart w:id="16" w:name="_Toc108424801"/>
      <w:r w:rsidRPr="00974FB9">
        <w:rPr>
          <w:rFonts w:ascii="Abadi" w:eastAsia="HGSoeiKakugothicUB" w:hAnsi="Abadi" w:cs="Aharoni"/>
          <w:sz w:val="32"/>
          <w:szCs w:val="32"/>
        </w:rPr>
        <w:t>Reference Materials</w:t>
      </w:r>
      <w:bookmarkEnd w:id="15"/>
      <w:bookmarkEnd w:id="16"/>
    </w:p>
    <w:p w14:paraId="18B6FD63" w14:textId="7C9BCE67" w:rsidR="003C36C8" w:rsidRPr="00A357CA" w:rsidRDefault="003C36C8" w:rsidP="00A357CA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section lists all the reference material relevant for this design.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11"/>
        <w:gridCol w:w="8696"/>
        <w:gridCol w:w="1050"/>
      </w:tblGrid>
      <w:tr w:rsidR="003C36C8" w:rsidRPr="00974FB9" w14:paraId="4F14DDD6" w14:textId="77777777" w:rsidTr="004B2AFF">
        <w:tc>
          <w:tcPr>
            <w:tcW w:w="712" w:type="dxa"/>
            <w:shd w:val="clear" w:color="auto" w:fill="BFBFBF" w:themeFill="background1" w:themeFillShade="BF"/>
          </w:tcPr>
          <w:p w14:paraId="3F238373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Item</w:t>
            </w:r>
          </w:p>
        </w:tc>
        <w:tc>
          <w:tcPr>
            <w:tcW w:w="8765" w:type="dxa"/>
            <w:shd w:val="clear" w:color="auto" w:fill="BFBFBF" w:themeFill="background1" w:themeFillShade="BF"/>
          </w:tcPr>
          <w:p w14:paraId="5076AD5D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Name (Linked)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14:paraId="73E5B9C6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Revision</w:t>
            </w:r>
          </w:p>
        </w:tc>
      </w:tr>
      <w:tr w:rsidR="003C36C8" w:rsidRPr="00974FB9" w14:paraId="19485254" w14:textId="77777777" w:rsidTr="004B2AFF">
        <w:tc>
          <w:tcPr>
            <w:tcW w:w="712" w:type="dxa"/>
          </w:tcPr>
          <w:p w14:paraId="31242BD7" w14:textId="77777777" w:rsidR="003C36C8" w:rsidRPr="00974FB9" w:rsidRDefault="003C36C8" w:rsidP="00D74A4B">
            <w:pPr>
              <w:pStyle w:val="ac"/>
              <w:numPr>
                <w:ilvl w:val="0"/>
                <w:numId w:val="2"/>
              </w:numPr>
              <w:ind w:left="340"/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8765" w:type="dxa"/>
          </w:tcPr>
          <w:p w14:paraId="53B29E23" w14:textId="4D8836DE" w:rsidR="003C36C8" w:rsidRPr="00974FB9" w:rsidRDefault="003C36C8" w:rsidP="00D74A4B">
            <w:pPr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980" w:type="dxa"/>
          </w:tcPr>
          <w:p w14:paraId="0669860D" w14:textId="1DC29985" w:rsidR="003C36C8" w:rsidRPr="00974FB9" w:rsidRDefault="003C36C8" w:rsidP="00D74A4B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5C64E222" w14:textId="77777777" w:rsidR="003C36C8" w:rsidRPr="00974FB9" w:rsidRDefault="003C36C8" w:rsidP="00D74A4B">
      <w:pPr>
        <w:tabs>
          <w:tab w:val="left" w:pos="975"/>
        </w:tabs>
        <w:rPr>
          <w:rFonts w:ascii="Abadi" w:eastAsia="HGSoeiKakugothicUB" w:hAnsi="Abadi" w:cs="Aharoni"/>
          <w:sz w:val="28"/>
          <w:szCs w:val="28"/>
        </w:rPr>
      </w:pPr>
    </w:p>
    <w:p w14:paraId="6FBDAB25" w14:textId="03524EEF" w:rsidR="009D1408" w:rsidRPr="00974FB9" w:rsidRDefault="009D1408" w:rsidP="00D74A4B">
      <w:pPr>
        <w:rPr>
          <w:rFonts w:ascii="Abadi" w:eastAsia="HGSoeiKakugothicUB" w:hAnsi="Abadi" w:cs="Aharoni"/>
          <w:sz w:val="28"/>
          <w:szCs w:val="28"/>
        </w:rPr>
      </w:pPr>
      <w:bookmarkStart w:id="17" w:name="_Toc499384870"/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p w14:paraId="07AAD8F4" w14:textId="77777777" w:rsidR="00070E95" w:rsidRPr="00974FB9" w:rsidRDefault="00070E95" w:rsidP="00D74A4B">
      <w:pPr>
        <w:rPr>
          <w:rFonts w:ascii="Abadi" w:eastAsia="HGSoeiKakugothicUB" w:hAnsi="Abadi" w:cs="Aharoni"/>
          <w:sz w:val="28"/>
          <w:szCs w:val="28"/>
        </w:rPr>
      </w:pPr>
    </w:p>
    <w:p w14:paraId="725CC8AD" w14:textId="3EB5CA7E" w:rsidR="003F141C" w:rsidRPr="00974FB9" w:rsidRDefault="009D1408" w:rsidP="00DE2AC8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8" w:name="_Toc108424802"/>
      <w:r w:rsidRPr="00974FB9">
        <w:rPr>
          <w:rFonts w:ascii="Abadi" w:eastAsia="HGSoeiKakugothicUB" w:hAnsi="Abadi" w:cs="Aharoni"/>
          <w:sz w:val="32"/>
          <w:szCs w:val="32"/>
        </w:rPr>
        <w:t>Overview \ Background</w:t>
      </w:r>
      <w:bookmarkEnd w:id="18"/>
    </w:p>
    <w:p w14:paraId="5F26164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5B33394A" w14:textId="77777777" w:rsidR="0029180F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 the high level description of the project and the problem it should solve.</w:t>
      </w:r>
    </w:p>
    <w:p w14:paraId="54AF30E5" w14:textId="77777777" w:rsidR="00CE2E17" w:rsidRDefault="0029180F" w:rsidP="0029180F">
      <w:p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>The project's target is to compress and decompress file for saving storage in the computer.</w:t>
      </w:r>
    </w:p>
    <w:p w14:paraId="6A9C27D9" w14:textId="77777777" w:rsidR="00CE2E17" w:rsidRDefault="00CE2E17" w:rsidP="0029180F">
      <w:p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>The main goal is that the file will come back in its entirety after compression or decompression and to do it as quickly as possible.</w:t>
      </w:r>
    </w:p>
    <w:p w14:paraId="66B99514" w14:textId="77777777" w:rsidR="00CE2E17" w:rsidRDefault="00CE2E17" w:rsidP="00CE2E17">
      <w:p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 xml:space="preserve">The algorithms that the project implements will be combination of Lempel </w:t>
      </w:r>
      <w:proofErr w:type="spellStart"/>
      <w:r>
        <w:rPr>
          <w:rFonts w:ascii="Abadi" w:eastAsia="HGSoeiKakugothicUB" w:hAnsi="Abadi" w:cs="Aharoni"/>
          <w:sz w:val="28"/>
          <w:szCs w:val="28"/>
        </w:rPr>
        <w:t>Ziv</w:t>
      </w:r>
      <w:proofErr w:type="spellEnd"/>
      <w:r>
        <w:rPr>
          <w:rFonts w:ascii="Abadi" w:eastAsia="HGSoeiKakugothicUB" w:hAnsi="Abadi" w:cs="Aharoni"/>
          <w:sz w:val="28"/>
          <w:szCs w:val="28"/>
        </w:rPr>
        <w:t xml:space="preserve"> 77 and </w:t>
      </w:r>
      <w:proofErr w:type="spellStart"/>
      <w:r>
        <w:rPr>
          <w:rFonts w:ascii="Abadi" w:eastAsia="HGSoeiKakugothicUB" w:hAnsi="Abadi" w:cs="Aharoni"/>
          <w:sz w:val="28"/>
          <w:szCs w:val="28"/>
        </w:rPr>
        <w:t>Hufman</w:t>
      </w:r>
      <w:proofErr w:type="spellEnd"/>
      <w:r>
        <w:rPr>
          <w:rFonts w:ascii="Abadi" w:eastAsia="HGSoeiKakugothicUB" w:hAnsi="Abadi" w:cs="Aharoni"/>
          <w:sz w:val="28"/>
          <w:szCs w:val="28"/>
        </w:rPr>
        <w:t xml:space="preserve"> code.</w:t>
      </w:r>
    </w:p>
    <w:p w14:paraId="3A2D8B0C" w14:textId="25FC9A56" w:rsidR="004C1E51" w:rsidRPr="00974FB9" w:rsidRDefault="00CE2E17" w:rsidP="00CE2E17">
      <w:pPr>
        <w:rPr>
          <w:rFonts w:ascii="Abadi" w:eastAsia="HGSoeiKakugothicUB" w:hAnsi="Abadi" w:cs="Aharoni"/>
          <w:sz w:val="28"/>
          <w:szCs w:val="28"/>
        </w:rPr>
      </w:pPr>
      <w:bookmarkStart w:id="19" w:name="_GoBack"/>
      <w:bookmarkEnd w:id="19"/>
      <w:r>
        <w:rPr>
          <w:rFonts w:ascii="Abadi" w:eastAsia="HGSoeiKakugothicUB" w:hAnsi="Abadi" w:cs="Aharoni"/>
          <w:sz w:val="28"/>
          <w:szCs w:val="28"/>
        </w:rPr>
        <w:t xml:space="preserve">  </w:t>
      </w:r>
      <w:r w:rsidR="004C1E51" w:rsidRPr="00974FB9">
        <w:rPr>
          <w:rFonts w:ascii="Abadi" w:eastAsia="HGSoeiKakugothicUB" w:hAnsi="Abadi" w:cs="Aharoni"/>
          <w:sz w:val="28"/>
          <w:szCs w:val="28"/>
        </w:rPr>
        <w:br w:type="page"/>
      </w:r>
    </w:p>
    <w:p w14:paraId="08F375C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617BCADE" w14:textId="77777777" w:rsidR="009D1408" w:rsidRPr="00974FB9" w:rsidRDefault="009D1408" w:rsidP="009D1408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20" w:name="_Toc108424803"/>
      <w:r w:rsidRPr="00974FB9">
        <w:rPr>
          <w:rFonts w:ascii="Abadi" w:eastAsia="HGSoeiKakugothicUB" w:hAnsi="Abadi" w:cs="Aharoni"/>
          <w:sz w:val="32"/>
          <w:szCs w:val="32"/>
        </w:rPr>
        <w:t>Requirements</w:t>
      </w:r>
      <w:bookmarkEnd w:id="20"/>
    </w:p>
    <w:p w14:paraId="7C3DF44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6584CF47" w14:textId="01B5A604" w:rsidR="74128528" w:rsidRPr="00974FB9" w:rsidRDefault="0007251C" w:rsidP="00D74A4B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lists in details the requirements that the design shall address</w:t>
      </w:r>
    </w:p>
    <w:p w14:paraId="526C4246" w14:textId="77777777" w:rsidR="00A66C6F" w:rsidRPr="00974FB9" w:rsidRDefault="00A66C6F" w:rsidP="00D74A4B">
      <w:pPr>
        <w:pStyle w:val="ac"/>
        <w:rPr>
          <w:rFonts w:ascii="Abadi" w:eastAsia="HGSoeiKakugothicUB" w:hAnsi="Abadi" w:cs="Aharoni"/>
          <w:sz w:val="28"/>
          <w:szCs w:val="28"/>
        </w:rPr>
      </w:pPr>
    </w:p>
    <w:p w14:paraId="13FFDC41" w14:textId="20CD2CDC" w:rsidR="00610AAE" w:rsidRPr="00974FB9" w:rsidRDefault="006579EF" w:rsidP="000239B7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21" w:name="_Toc108424804"/>
      <w:bookmarkEnd w:id="17"/>
      <w:r w:rsidRPr="00974FB9">
        <w:rPr>
          <w:rFonts w:ascii="Abadi" w:eastAsia="HGSoeiKakugothicUB" w:hAnsi="Abadi" w:cs="Aharoni"/>
          <w:sz w:val="36"/>
          <w:szCs w:val="36"/>
        </w:rPr>
        <w:lastRenderedPageBreak/>
        <w:t>High Level Design</w:t>
      </w:r>
      <w:bookmarkEnd w:id="21"/>
      <w:r w:rsidRPr="00974FB9">
        <w:rPr>
          <w:rFonts w:ascii="Abadi" w:eastAsia="HGSoeiKakugothicUB" w:hAnsi="Abadi" w:cs="Aharoni"/>
          <w:sz w:val="36"/>
          <w:szCs w:val="36"/>
        </w:rPr>
        <w:t xml:space="preserve"> </w:t>
      </w:r>
    </w:p>
    <w:p w14:paraId="7A3EC3CB" w14:textId="7EA3236D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describes the design of the project in high level</w:t>
      </w:r>
      <w:r w:rsidR="004C1E51" w:rsidRPr="00974FB9">
        <w:rPr>
          <w:rFonts w:ascii="Abadi" w:eastAsia="HGSoeiKakugothicUB" w:hAnsi="Abadi" w:cs="Aharoni"/>
          <w:sz w:val="28"/>
          <w:szCs w:val="28"/>
        </w:rPr>
        <w:t>,</w:t>
      </w:r>
      <w:r w:rsidRPr="00974FB9">
        <w:rPr>
          <w:rFonts w:ascii="Abadi" w:eastAsia="HGSoeiKakugothicUB" w:hAnsi="Abadi" w:cs="Aharoni"/>
          <w:sz w:val="28"/>
          <w:szCs w:val="28"/>
        </w:rPr>
        <w:t xml:space="preserve"> including:</w:t>
      </w:r>
    </w:p>
    <w:p w14:paraId="742949B7" w14:textId="5CA1321F" w:rsidR="009D1408" w:rsidRDefault="009D1408" w:rsidP="00FA27E6">
      <w:pPr>
        <w:pStyle w:val="2"/>
        <w:numPr>
          <w:ilvl w:val="1"/>
          <w:numId w:val="19"/>
        </w:numPr>
        <w:rPr>
          <w:rFonts w:ascii="Abadi" w:eastAsia="HGSoeiKakugothicUB" w:hAnsi="Abadi" w:cs="Aharoni"/>
        </w:rPr>
      </w:pPr>
      <w:bookmarkStart w:id="22" w:name="_Toc108424805"/>
      <w:r w:rsidRPr="00FA27E6">
        <w:rPr>
          <w:rFonts w:ascii="Abadi" w:eastAsia="HGSoeiKakugothicUB" w:hAnsi="Abadi" w:cs="Aharoni"/>
        </w:rPr>
        <w:t>Block Diagram</w:t>
      </w:r>
      <w:bookmarkEnd w:id="22"/>
    </w:p>
    <w:p w14:paraId="2F0CC0DB" w14:textId="1582B825" w:rsidR="00A305AD" w:rsidRPr="00A305AD" w:rsidRDefault="00A305AD" w:rsidP="00A305AD">
      <w:pPr>
        <w:rPr>
          <w:rFonts w:ascii="Abadi" w:hAnsi="Abadi"/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visual representation of the system.</w:t>
      </w:r>
    </w:p>
    <w:p w14:paraId="443E5709" w14:textId="77652A9F" w:rsidR="00A305AD" w:rsidRDefault="009D1408" w:rsidP="00FA27E6">
      <w:pPr>
        <w:pStyle w:val="2"/>
        <w:rPr>
          <w:rFonts w:ascii="Abadi" w:hAnsi="Abadi"/>
        </w:rPr>
      </w:pPr>
      <w:bookmarkStart w:id="23" w:name="_Toc108424806"/>
      <w:r w:rsidRPr="00FA27E6">
        <w:rPr>
          <w:rFonts w:ascii="Abadi" w:hAnsi="Abadi"/>
        </w:rPr>
        <w:t xml:space="preserve">High Level </w:t>
      </w:r>
      <w:r w:rsidR="00A305AD">
        <w:rPr>
          <w:rFonts w:ascii="Abadi" w:hAnsi="Abadi"/>
        </w:rPr>
        <w:t>Flows</w:t>
      </w:r>
      <w:bookmarkEnd w:id="23"/>
    </w:p>
    <w:p w14:paraId="50BB6E4E" w14:textId="03F1D80B" w:rsidR="00180FA6" w:rsidRPr="00180FA6" w:rsidRDefault="00180FA6" w:rsidP="00180FA6">
      <w:pPr>
        <w:rPr>
          <w:rFonts w:ascii="Abadi" w:hAnsi="Abadi"/>
          <w:sz w:val="24"/>
          <w:szCs w:val="24"/>
        </w:rPr>
      </w:pPr>
      <w:r w:rsidRPr="00180FA6">
        <w:rPr>
          <w:rFonts w:ascii="Abadi" w:hAnsi="Abadi"/>
          <w:sz w:val="24"/>
          <w:szCs w:val="24"/>
        </w:rPr>
        <w:t>Description of main flows in high level</w:t>
      </w:r>
    </w:p>
    <w:p w14:paraId="119D21F5" w14:textId="46840276" w:rsidR="009D1408" w:rsidRDefault="009D1408" w:rsidP="00FA27E6">
      <w:pPr>
        <w:pStyle w:val="2"/>
        <w:rPr>
          <w:rFonts w:ascii="Abadi" w:hAnsi="Abadi"/>
        </w:rPr>
      </w:pPr>
      <w:bookmarkStart w:id="24" w:name="_Toc108424807"/>
      <w:r w:rsidRPr="00FA27E6">
        <w:rPr>
          <w:rFonts w:ascii="Abadi" w:hAnsi="Abadi"/>
        </w:rPr>
        <w:t>Assumptions</w:t>
      </w:r>
      <w:bookmarkEnd w:id="24"/>
    </w:p>
    <w:p w14:paraId="3CD02EFB" w14:textId="412D4193" w:rsidR="00A305AD" w:rsidRPr="00A305AD" w:rsidRDefault="00A305AD" w:rsidP="00A305AD">
      <w:pPr>
        <w:rPr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Assumptions that the design considers</w:t>
      </w:r>
    </w:p>
    <w:p w14:paraId="55BD1CC0" w14:textId="0AA30DAC" w:rsidR="009D1408" w:rsidRDefault="009D1408" w:rsidP="00FA27E6">
      <w:pPr>
        <w:pStyle w:val="2"/>
        <w:rPr>
          <w:rFonts w:ascii="Abadi" w:hAnsi="Abadi"/>
        </w:rPr>
      </w:pPr>
      <w:bookmarkStart w:id="25" w:name="_Toc108424808"/>
      <w:r w:rsidRPr="00FA27E6">
        <w:rPr>
          <w:rFonts w:ascii="Abadi" w:hAnsi="Abadi"/>
        </w:rPr>
        <w:t>Limitations of the suggested design</w:t>
      </w:r>
      <w:r w:rsidR="00A305AD">
        <w:rPr>
          <w:rFonts w:ascii="Abadi" w:hAnsi="Abadi"/>
        </w:rPr>
        <w:t>.</w:t>
      </w:r>
      <w:bookmarkEnd w:id="25"/>
    </w:p>
    <w:p w14:paraId="2C502CBE" w14:textId="6CB7122F" w:rsidR="00A305AD" w:rsidRPr="00A305AD" w:rsidRDefault="00A305AD" w:rsidP="00A305AD">
      <w:pPr>
        <w:rPr>
          <w:rFonts w:ascii="Abadi" w:hAnsi="Abadi"/>
          <w:sz w:val="24"/>
          <w:szCs w:val="24"/>
        </w:rPr>
      </w:pPr>
      <w:r w:rsidRPr="00A305AD">
        <w:rPr>
          <w:rFonts w:ascii="Abadi" w:hAnsi="Abadi"/>
          <w:sz w:val="24"/>
          <w:szCs w:val="24"/>
        </w:rPr>
        <w:t>Limitations of the suggested design</w:t>
      </w:r>
    </w:p>
    <w:p w14:paraId="730C6D85" w14:textId="6BFCCE97" w:rsidR="00011A1F" w:rsidRPr="00974FB9" w:rsidRDefault="004C1E51" w:rsidP="00011A1F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26" w:name="_Toc108424809"/>
      <w:r w:rsidRPr="00974FB9">
        <w:rPr>
          <w:rFonts w:ascii="Abadi" w:eastAsia="HGSoeiKakugothicUB" w:hAnsi="Abadi" w:cs="Aharoni"/>
          <w:sz w:val="36"/>
          <w:szCs w:val="36"/>
        </w:rPr>
        <w:lastRenderedPageBreak/>
        <w:t>Detailed</w:t>
      </w:r>
      <w:r w:rsidR="00011A1F" w:rsidRPr="00974FB9">
        <w:rPr>
          <w:rFonts w:ascii="Abadi" w:eastAsia="HGSoeiKakugothicUB" w:hAnsi="Abadi" w:cs="Aharoni"/>
          <w:sz w:val="36"/>
          <w:szCs w:val="36"/>
        </w:rPr>
        <w:t xml:space="preserve"> Design</w:t>
      </w:r>
      <w:bookmarkEnd w:id="26"/>
    </w:p>
    <w:p w14:paraId="0DD1238A" w14:textId="4C3E194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>This chapter describes the design of the project in details, including:</w:t>
      </w:r>
    </w:p>
    <w:p w14:paraId="48BE5E72" w14:textId="75D75241" w:rsidR="009D1408" w:rsidRPr="00974FB9" w:rsidRDefault="009D1408" w:rsidP="00A305AD">
      <w:pPr>
        <w:pStyle w:val="2"/>
      </w:pPr>
      <w:bookmarkStart w:id="27" w:name="_Toc108424810"/>
      <w:r w:rsidRPr="00974FB9">
        <w:t xml:space="preserve">Detailed </w:t>
      </w:r>
      <w:r w:rsidR="00A305AD">
        <w:t>D</w:t>
      </w:r>
      <w:r w:rsidRPr="00974FB9">
        <w:t>escription of flows.</w:t>
      </w:r>
      <w:bookmarkEnd w:id="27"/>
    </w:p>
    <w:p w14:paraId="4A3A194D" w14:textId="7A7E580E" w:rsidR="009D1408" w:rsidRPr="00974FB9" w:rsidRDefault="009D1408" w:rsidP="00A305AD">
      <w:pPr>
        <w:pStyle w:val="2"/>
      </w:pPr>
      <w:bookmarkStart w:id="28" w:name="_Toc108424811"/>
      <w:r w:rsidRPr="00974FB9">
        <w:t xml:space="preserve">Flowcharts </w:t>
      </w:r>
      <w:r w:rsidR="00A305AD">
        <w:t>(</w:t>
      </w:r>
      <w:r w:rsidRPr="00974FB9">
        <w:t>when needed</w:t>
      </w:r>
      <w:r w:rsidR="00A305AD">
        <w:t>)</w:t>
      </w:r>
      <w:r w:rsidRPr="00974FB9">
        <w:t>.</w:t>
      </w:r>
      <w:bookmarkEnd w:id="28"/>
    </w:p>
    <w:p w14:paraId="31E9694D" w14:textId="2ABBB889" w:rsidR="009D1408" w:rsidRPr="00974FB9" w:rsidRDefault="009D1408" w:rsidP="00A305AD">
      <w:pPr>
        <w:pStyle w:val="2"/>
      </w:pPr>
      <w:bookmarkStart w:id="29" w:name="_Toc108424812"/>
      <w:r w:rsidRPr="00974FB9">
        <w:t>Data structures</w:t>
      </w:r>
      <w:r w:rsidR="004C1E51" w:rsidRPr="00974FB9">
        <w:t>.</w:t>
      </w:r>
      <w:bookmarkEnd w:id="29"/>
    </w:p>
    <w:p w14:paraId="2073DAA2" w14:textId="3969CBC9" w:rsidR="004C1E51" w:rsidRPr="00974FB9" w:rsidRDefault="004C1E51" w:rsidP="00A305AD">
      <w:pPr>
        <w:pStyle w:val="2"/>
      </w:pPr>
      <w:bookmarkStart w:id="30" w:name="_Toc108424813"/>
      <w:r w:rsidRPr="00974FB9">
        <w:t>Public API’s signatures.</w:t>
      </w:r>
      <w:bookmarkEnd w:id="30"/>
    </w:p>
    <w:p w14:paraId="08F95B9E" w14:textId="5B81459D" w:rsidR="00C85AD7" w:rsidRPr="00974FB9" w:rsidRDefault="00C85AD7" w:rsidP="003967DC">
      <w:pPr>
        <w:spacing w:after="200"/>
        <w:rPr>
          <w:rFonts w:ascii="Abadi" w:eastAsia="HGSoeiKakugothicUB" w:hAnsi="Abadi" w:cs="Aharoni"/>
          <w:b/>
          <w:bCs/>
          <w:color w:val="549E39" w:themeColor="accent1"/>
          <w:sz w:val="28"/>
          <w:szCs w:val="28"/>
        </w:rPr>
      </w:pPr>
    </w:p>
    <w:p w14:paraId="24CE9050" w14:textId="07D123C8" w:rsidR="00B46C8E" w:rsidRDefault="00B46C8E" w:rsidP="00F7031F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31" w:name="_Toc108424814"/>
      <w:r>
        <w:rPr>
          <w:rFonts w:ascii="Abadi" w:eastAsia="HGSoeiKakugothicUB" w:hAnsi="Abadi" w:cs="Aharoni"/>
          <w:sz w:val="36"/>
          <w:szCs w:val="36"/>
        </w:rPr>
        <w:lastRenderedPageBreak/>
        <w:t>Testing</w:t>
      </w:r>
      <w:bookmarkEnd w:id="31"/>
    </w:p>
    <w:p w14:paraId="790E5F86" w14:textId="77777777" w:rsidR="00B46C8E" w:rsidRDefault="00B46C8E" w:rsidP="00B46C8E">
      <w:pPr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t xml:space="preserve">This chapter describes how it’s planned to test this project. </w:t>
      </w:r>
    </w:p>
    <w:p w14:paraId="7D567689" w14:textId="77777777" w:rsidR="00B46C8E" w:rsidRPr="00B46C8E" w:rsidRDefault="00B46C8E" w:rsidP="00B46C8E"/>
    <w:p w14:paraId="348EEA5D" w14:textId="7B3F5D50" w:rsidR="00DE7FEE" w:rsidRDefault="00B46C8E" w:rsidP="00F7031F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32" w:name="_Toc108424815"/>
      <w:r>
        <w:rPr>
          <w:rFonts w:ascii="Abadi" w:eastAsia="HGSoeiKakugothicUB" w:hAnsi="Abadi" w:cs="Aharoni"/>
          <w:sz w:val="36"/>
          <w:szCs w:val="36"/>
        </w:rPr>
        <w:lastRenderedPageBreak/>
        <w:t>Open Issues</w:t>
      </w:r>
      <w:bookmarkEnd w:id="32"/>
    </w:p>
    <w:p w14:paraId="6A6F1EBB" w14:textId="77777777" w:rsidR="00B46C8E" w:rsidRPr="00B46C8E" w:rsidRDefault="00B46C8E" w:rsidP="00B46C8E"/>
    <w:p w14:paraId="67217753" w14:textId="77777777" w:rsidR="00B46C8E" w:rsidRPr="00974FB9" w:rsidRDefault="00B46C8E" w:rsidP="004C1E51">
      <w:pPr>
        <w:rPr>
          <w:rFonts w:ascii="Abadi" w:eastAsia="HGSoeiKakugothicUB" w:hAnsi="Abadi" w:cs="Aharoni"/>
          <w:sz w:val="28"/>
          <w:szCs w:val="28"/>
        </w:rPr>
      </w:pPr>
    </w:p>
    <w:sectPr w:rsidR="00B46C8E" w:rsidRPr="00974FB9" w:rsidSect="00DC7833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2FA28" w14:textId="77777777" w:rsidR="00382B6F" w:rsidRDefault="00382B6F" w:rsidP="00BC7623">
      <w:r>
        <w:separator/>
      </w:r>
    </w:p>
  </w:endnote>
  <w:endnote w:type="continuationSeparator" w:id="0">
    <w:p w14:paraId="348F3296" w14:textId="77777777" w:rsidR="00382B6F" w:rsidRDefault="00382B6F" w:rsidP="00BC7623">
      <w:r>
        <w:continuationSeparator/>
      </w:r>
    </w:p>
  </w:endnote>
  <w:endnote w:type="continuationNotice" w:id="1">
    <w:p w14:paraId="7D3B7184" w14:textId="77777777" w:rsidR="00382B6F" w:rsidRDefault="00382B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altName w:val="Miriam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530"/>
      <w:gridCol w:w="7560"/>
      <w:gridCol w:w="1350"/>
    </w:tblGrid>
    <w:tr w:rsidR="00892141" w:rsidRPr="00DC7833" w14:paraId="290FF991" w14:textId="77777777" w:rsidTr="004158CF">
      <w:sdt>
        <w:sdtPr>
          <w:rPr>
            <w:sz w:val="20"/>
            <w:szCs w:val="20"/>
          </w:rPr>
          <w:alias w:val="Publish Date"/>
          <w:tag w:val=""/>
          <w:id w:val="-1761830189"/>
          <w:dataBinding w:prefixMappings="xmlns:ns0='http://schemas.microsoft.com/office/2006/coverPageProps' " w:xpath="/ns0:CoverPageProperties[1]/ns0:PublishDate[1]" w:storeItemID="{55AF091B-3C7A-41E3-B477-F2FDAA23CFDA}"/>
          <w:date w:fullDate="2022-03-17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30" w:type="dxa"/>
            </w:tcPr>
            <w:p w14:paraId="5287A06E" w14:textId="3488F1A9" w:rsidR="00892141" w:rsidRPr="00DC7833" w:rsidRDefault="00585862" w:rsidP="004158CF">
              <w:pPr>
                <w:pStyle w:val="a6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17-Mar-22</w:t>
              </w:r>
            </w:p>
          </w:tc>
        </w:sdtContent>
      </w:sdt>
      <w:tc>
        <w:tcPr>
          <w:tcW w:w="7560" w:type="dxa"/>
        </w:tcPr>
        <w:p w14:paraId="1F52B106" w14:textId="36086DA2" w:rsidR="00892141" w:rsidRPr="00DC7833" w:rsidRDefault="00892141" w:rsidP="006C4EF9">
          <w:pPr>
            <w:pStyle w:val="a6"/>
            <w:jc w:val="center"/>
            <w:rPr>
              <w:sz w:val="20"/>
              <w:szCs w:val="20"/>
            </w:rPr>
          </w:pPr>
        </w:p>
      </w:tc>
      <w:tc>
        <w:tcPr>
          <w:tcW w:w="1350" w:type="dxa"/>
        </w:tcPr>
        <w:p w14:paraId="425DF1BF" w14:textId="0E82F44C" w:rsidR="00892141" w:rsidRPr="00DC7833" w:rsidRDefault="00892141" w:rsidP="00E92455">
          <w:pPr>
            <w:pStyle w:val="a6"/>
            <w:jc w:val="right"/>
            <w:rPr>
              <w:sz w:val="20"/>
              <w:szCs w:val="20"/>
            </w:rPr>
          </w:pPr>
          <w:r w:rsidRPr="00DC7833">
            <w:rPr>
              <w:sz w:val="20"/>
              <w:szCs w:val="20"/>
            </w:rPr>
            <w:t xml:space="preserve">Page </w:t>
          </w:r>
          <w:r w:rsidRPr="00DC7833">
            <w:rPr>
              <w:sz w:val="20"/>
              <w:szCs w:val="20"/>
            </w:rPr>
            <w:fldChar w:fldCharType="begin"/>
          </w:r>
          <w:r w:rsidRPr="00DC7833">
            <w:rPr>
              <w:sz w:val="20"/>
              <w:szCs w:val="20"/>
            </w:rPr>
            <w:instrText xml:space="preserve"> PAGE   \* MERGEFORMAT </w:instrText>
          </w:r>
          <w:r w:rsidRPr="00DC7833">
            <w:rPr>
              <w:sz w:val="20"/>
              <w:szCs w:val="20"/>
            </w:rPr>
            <w:fldChar w:fldCharType="separate"/>
          </w:r>
          <w:r w:rsidR="00CE2E17">
            <w:rPr>
              <w:noProof/>
              <w:sz w:val="20"/>
              <w:szCs w:val="20"/>
            </w:rPr>
            <w:t>5</w:t>
          </w:r>
          <w:r w:rsidRPr="00DC7833">
            <w:rPr>
              <w:sz w:val="20"/>
              <w:szCs w:val="20"/>
            </w:rPr>
            <w:fldChar w:fldCharType="end"/>
          </w:r>
          <w:r w:rsidRPr="00DC7833">
            <w:rPr>
              <w:sz w:val="20"/>
              <w:szCs w:val="20"/>
            </w:rPr>
            <w:t xml:space="preserve"> of </w:t>
          </w:r>
          <w:r w:rsidRPr="00DC7833">
            <w:rPr>
              <w:noProof/>
              <w:sz w:val="20"/>
              <w:szCs w:val="20"/>
            </w:rPr>
            <w:fldChar w:fldCharType="begin"/>
          </w:r>
          <w:r w:rsidRPr="00DC7833">
            <w:rPr>
              <w:noProof/>
              <w:sz w:val="20"/>
              <w:szCs w:val="20"/>
            </w:rPr>
            <w:instrText xml:space="preserve"> NUMPAGES   \* MERGEFORMAT </w:instrText>
          </w:r>
          <w:r w:rsidRPr="00DC7833">
            <w:rPr>
              <w:noProof/>
              <w:sz w:val="20"/>
              <w:szCs w:val="20"/>
            </w:rPr>
            <w:fldChar w:fldCharType="separate"/>
          </w:r>
          <w:r w:rsidR="00CE2E17">
            <w:rPr>
              <w:noProof/>
              <w:sz w:val="20"/>
              <w:szCs w:val="20"/>
            </w:rPr>
            <w:t>10</w:t>
          </w:r>
          <w:r w:rsidRPr="00DC7833">
            <w:rPr>
              <w:noProof/>
              <w:sz w:val="20"/>
              <w:szCs w:val="20"/>
            </w:rPr>
            <w:fldChar w:fldCharType="end"/>
          </w:r>
        </w:p>
      </w:tc>
    </w:tr>
  </w:tbl>
  <w:p w14:paraId="64E5E699" w14:textId="77777777" w:rsidR="00892141" w:rsidRDefault="008921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36E2A" w14:textId="55796FBC" w:rsidR="00892141" w:rsidRDefault="00892141" w:rsidP="00433D1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7DD47" w14:textId="77777777" w:rsidR="00382B6F" w:rsidRDefault="00382B6F" w:rsidP="00BC7623">
      <w:r>
        <w:separator/>
      </w:r>
    </w:p>
  </w:footnote>
  <w:footnote w:type="continuationSeparator" w:id="0">
    <w:p w14:paraId="4FA14296" w14:textId="77777777" w:rsidR="00382B6F" w:rsidRDefault="00382B6F" w:rsidP="00BC7623">
      <w:r>
        <w:continuationSeparator/>
      </w:r>
    </w:p>
  </w:footnote>
  <w:footnote w:type="continuationNotice" w:id="1">
    <w:p w14:paraId="0875B0C5" w14:textId="77777777" w:rsidR="00382B6F" w:rsidRDefault="00382B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880"/>
      <w:gridCol w:w="5040"/>
      <w:gridCol w:w="2520"/>
    </w:tblGrid>
    <w:tr w:rsidR="00892141" w:rsidRPr="00473E84" w14:paraId="6C2F26AB" w14:textId="77777777" w:rsidTr="00B067C8">
      <w:trPr>
        <w:trHeight w:val="301"/>
      </w:trPr>
      <w:tc>
        <w:tcPr>
          <w:tcW w:w="2880" w:type="dxa"/>
        </w:tcPr>
        <w:p w14:paraId="61BBA2CC" w14:textId="0A0498FE" w:rsidR="00892141" w:rsidRPr="00191E7C" w:rsidRDefault="00892141" w:rsidP="00994A32">
          <w:pPr>
            <w:pStyle w:val="a4"/>
          </w:pPr>
        </w:p>
      </w:tc>
      <w:sdt>
        <w:sdtPr>
          <w:alias w:val="Subject"/>
          <w:tag w:val=""/>
          <w:id w:val="-20701849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040" w:type="dxa"/>
            </w:tcPr>
            <w:p w14:paraId="766155C1" w14:textId="53F4D468" w:rsidR="00892141" w:rsidRPr="00473E84" w:rsidRDefault="009133CF" w:rsidP="00DC7833">
              <w:pPr>
                <w:pStyle w:val="a4"/>
                <w:jc w:val="center"/>
              </w:pPr>
              <w:r>
                <w:t>Project Name Design Document</w:t>
              </w:r>
            </w:p>
          </w:tc>
        </w:sdtContent>
      </w:sdt>
      <w:tc>
        <w:tcPr>
          <w:tcW w:w="2520" w:type="dxa"/>
        </w:tcPr>
        <w:p w14:paraId="0F23D1AA" w14:textId="5A8304B2" w:rsidR="00892141" w:rsidRPr="00473E84" w:rsidRDefault="00892141" w:rsidP="006C4EF9">
          <w:pPr>
            <w:pStyle w:val="a4"/>
            <w:jc w:val="right"/>
            <w:rPr>
              <w:sz w:val="24"/>
              <w:szCs w:val="24"/>
            </w:rPr>
          </w:pPr>
          <w:r w:rsidRPr="006C4EF9">
            <w:rPr>
              <w:sz w:val="24"/>
              <w:szCs w:val="24"/>
            </w:rPr>
            <w:t>Revision:</w:t>
          </w:r>
          <w:r>
            <w:rPr>
              <w:sz w:val="24"/>
              <w:szCs w:val="24"/>
            </w:rPr>
            <w:t xml:space="preserve"> </w:t>
          </w:r>
          <w:sdt>
            <w:sdtPr>
              <w:rPr>
                <w:sz w:val="24"/>
                <w:szCs w:val="24"/>
              </w:rPr>
              <w:alias w:val="Status"/>
              <w:tag w:val=""/>
              <w:id w:val="-124470977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AA7BA9">
                <w:rPr>
                  <w:sz w:val="24"/>
                  <w:szCs w:val="24"/>
                </w:rPr>
                <w:t>0.</w:t>
              </w:r>
              <w:r w:rsidR="00F85E76">
                <w:rPr>
                  <w:sz w:val="24"/>
                  <w:szCs w:val="24"/>
                </w:rPr>
                <w:t>1</w:t>
              </w:r>
            </w:sdtContent>
          </w:sdt>
        </w:p>
      </w:tc>
    </w:tr>
  </w:tbl>
  <w:p w14:paraId="67EB6C00" w14:textId="77777777" w:rsidR="00892141" w:rsidRDefault="00892141" w:rsidP="00E9245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7B877" w14:textId="77777777" w:rsidR="00892141" w:rsidRDefault="00892141" w:rsidP="00E92455">
    <w:pPr>
      <w:pStyle w:val="a4"/>
    </w:pPr>
  </w:p>
  <w:p w14:paraId="0CFC8CB1" w14:textId="77777777" w:rsidR="00892141" w:rsidRDefault="00892141" w:rsidP="00E92455">
    <w:pPr>
      <w:pStyle w:val="a4"/>
    </w:pPr>
  </w:p>
  <w:p w14:paraId="4FAE2583" w14:textId="77777777" w:rsidR="00892141" w:rsidRDefault="008921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E83"/>
    <w:multiLevelType w:val="hybridMultilevel"/>
    <w:tmpl w:val="066E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01571"/>
    <w:multiLevelType w:val="hybridMultilevel"/>
    <w:tmpl w:val="9A90145E"/>
    <w:lvl w:ilvl="0" w:tplc="F0A6BC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84C"/>
    <w:multiLevelType w:val="multilevel"/>
    <w:tmpl w:val="4D52BAC0"/>
    <w:lvl w:ilvl="0">
      <w:start w:val="1"/>
      <w:numFmt w:val="decimal"/>
      <w:pStyle w:val="1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692" w:hanging="612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84" w:hanging="288"/>
      </w:pPr>
      <w:rPr>
        <w:rFonts w:hint="default"/>
        <w:b/>
        <w:bCs/>
      </w:rPr>
    </w:lvl>
    <w:lvl w:ilvl="4">
      <w:start w:val="1"/>
      <w:numFmt w:val="decimal"/>
      <w:pStyle w:val="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3" w15:restartNumberingAfterBreak="0">
    <w:nsid w:val="22EB4838"/>
    <w:multiLevelType w:val="hybridMultilevel"/>
    <w:tmpl w:val="7A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80E0E"/>
    <w:multiLevelType w:val="hybridMultilevel"/>
    <w:tmpl w:val="4B7E9A28"/>
    <w:lvl w:ilvl="0" w:tplc="3EA0D86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C2C2A"/>
    <w:multiLevelType w:val="hybridMultilevel"/>
    <w:tmpl w:val="EE0CE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0468B5"/>
    <w:multiLevelType w:val="hybridMultilevel"/>
    <w:tmpl w:val="C900B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4621E2"/>
    <w:multiLevelType w:val="hybridMultilevel"/>
    <w:tmpl w:val="09E02EA2"/>
    <w:lvl w:ilvl="0" w:tplc="F0A6BC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F01AA"/>
    <w:multiLevelType w:val="hybridMultilevel"/>
    <w:tmpl w:val="0582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33D3B"/>
    <w:multiLevelType w:val="hybridMultilevel"/>
    <w:tmpl w:val="7552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B538A"/>
    <w:multiLevelType w:val="hybridMultilevel"/>
    <w:tmpl w:val="5A48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9349D"/>
    <w:multiLevelType w:val="hybridMultilevel"/>
    <w:tmpl w:val="5880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67FC1"/>
    <w:multiLevelType w:val="multilevel"/>
    <w:tmpl w:val="0B2285B2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2" w:hanging="61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288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6"/>
  </w:num>
  <w:num w:numId="17">
    <w:abstractNumId w:val="11"/>
  </w:num>
  <w:num w:numId="18">
    <w:abstractNumId w:val="2"/>
  </w:num>
  <w:num w:numId="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2D"/>
    <w:rsid w:val="0000028C"/>
    <w:rsid w:val="00001D4D"/>
    <w:rsid w:val="0000279E"/>
    <w:rsid w:val="00002BDA"/>
    <w:rsid w:val="00002E10"/>
    <w:rsid w:val="000031DD"/>
    <w:rsid w:val="0000384D"/>
    <w:rsid w:val="00004322"/>
    <w:rsid w:val="00004C09"/>
    <w:rsid w:val="00004F1B"/>
    <w:rsid w:val="00005976"/>
    <w:rsid w:val="00005B0B"/>
    <w:rsid w:val="00005BE2"/>
    <w:rsid w:val="00005CF5"/>
    <w:rsid w:val="00006646"/>
    <w:rsid w:val="00006A77"/>
    <w:rsid w:val="00006C08"/>
    <w:rsid w:val="00006D76"/>
    <w:rsid w:val="00007E30"/>
    <w:rsid w:val="00010667"/>
    <w:rsid w:val="00010D36"/>
    <w:rsid w:val="00010FB9"/>
    <w:rsid w:val="00011A1F"/>
    <w:rsid w:val="00012084"/>
    <w:rsid w:val="000125CB"/>
    <w:rsid w:val="000126F2"/>
    <w:rsid w:val="00012A09"/>
    <w:rsid w:val="00012D3D"/>
    <w:rsid w:val="000132AF"/>
    <w:rsid w:val="0001387B"/>
    <w:rsid w:val="00013AC2"/>
    <w:rsid w:val="00015651"/>
    <w:rsid w:val="0001575C"/>
    <w:rsid w:val="00015D1F"/>
    <w:rsid w:val="0001607F"/>
    <w:rsid w:val="000160F7"/>
    <w:rsid w:val="00016B20"/>
    <w:rsid w:val="000178BF"/>
    <w:rsid w:val="00017D07"/>
    <w:rsid w:val="00017D1D"/>
    <w:rsid w:val="00020057"/>
    <w:rsid w:val="000201C6"/>
    <w:rsid w:val="000203EE"/>
    <w:rsid w:val="000206E3"/>
    <w:rsid w:val="00020862"/>
    <w:rsid w:val="00020B16"/>
    <w:rsid w:val="00021865"/>
    <w:rsid w:val="00022153"/>
    <w:rsid w:val="00022736"/>
    <w:rsid w:val="000228FD"/>
    <w:rsid w:val="00022A90"/>
    <w:rsid w:val="00022BD2"/>
    <w:rsid w:val="00022F5F"/>
    <w:rsid w:val="00023052"/>
    <w:rsid w:val="000234A8"/>
    <w:rsid w:val="000234AE"/>
    <w:rsid w:val="0002368A"/>
    <w:rsid w:val="000239B7"/>
    <w:rsid w:val="00023DB8"/>
    <w:rsid w:val="00024481"/>
    <w:rsid w:val="00024648"/>
    <w:rsid w:val="00024888"/>
    <w:rsid w:val="00024A02"/>
    <w:rsid w:val="00024B10"/>
    <w:rsid w:val="00024DCE"/>
    <w:rsid w:val="000251DD"/>
    <w:rsid w:val="00025E9D"/>
    <w:rsid w:val="00026882"/>
    <w:rsid w:val="00026BAA"/>
    <w:rsid w:val="00026EF1"/>
    <w:rsid w:val="00026F6C"/>
    <w:rsid w:val="0002762F"/>
    <w:rsid w:val="000278F9"/>
    <w:rsid w:val="00027A8F"/>
    <w:rsid w:val="00027AA1"/>
    <w:rsid w:val="00030214"/>
    <w:rsid w:val="00030870"/>
    <w:rsid w:val="00030B4E"/>
    <w:rsid w:val="00030DA2"/>
    <w:rsid w:val="0003141D"/>
    <w:rsid w:val="00031D63"/>
    <w:rsid w:val="0003256A"/>
    <w:rsid w:val="0003261D"/>
    <w:rsid w:val="000328D3"/>
    <w:rsid w:val="00032AFC"/>
    <w:rsid w:val="00032F1D"/>
    <w:rsid w:val="00032FE4"/>
    <w:rsid w:val="0003358A"/>
    <w:rsid w:val="0003393D"/>
    <w:rsid w:val="00033C5B"/>
    <w:rsid w:val="00033D0E"/>
    <w:rsid w:val="00033DFD"/>
    <w:rsid w:val="00033FB6"/>
    <w:rsid w:val="00034AA2"/>
    <w:rsid w:val="00034CCD"/>
    <w:rsid w:val="000353BF"/>
    <w:rsid w:val="00035CF7"/>
    <w:rsid w:val="00035E15"/>
    <w:rsid w:val="00036419"/>
    <w:rsid w:val="0003682F"/>
    <w:rsid w:val="00036D45"/>
    <w:rsid w:val="00037368"/>
    <w:rsid w:val="00037520"/>
    <w:rsid w:val="000375A7"/>
    <w:rsid w:val="000377B3"/>
    <w:rsid w:val="00037D86"/>
    <w:rsid w:val="00040495"/>
    <w:rsid w:val="00040CB1"/>
    <w:rsid w:val="000410C8"/>
    <w:rsid w:val="0004113A"/>
    <w:rsid w:val="00041993"/>
    <w:rsid w:val="00041A51"/>
    <w:rsid w:val="00041BBB"/>
    <w:rsid w:val="00042F6B"/>
    <w:rsid w:val="000433E7"/>
    <w:rsid w:val="00043CC6"/>
    <w:rsid w:val="00043E01"/>
    <w:rsid w:val="00043EEE"/>
    <w:rsid w:val="0004402A"/>
    <w:rsid w:val="0004430D"/>
    <w:rsid w:val="00044636"/>
    <w:rsid w:val="000449F5"/>
    <w:rsid w:val="00044A5C"/>
    <w:rsid w:val="00044C23"/>
    <w:rsid w:val="0004564C"/>
    <w:rsid w:val="00046E47"/>
    <w:rsid w:val="000474EB"/>
    <w:rsid w:val="00047648"/>
    <w:rsid w:val="00047880"/>
    <w:rsid w:val="00047A3E"/>
    <w:rsid w:val="00047EE6"/>
    <w:rsid w:val="0005089D"/>
    <w:rsid w:val="00050F71"/>
    <w:rsid w:val="00051492"/>
    <w:rsid w:val="0005187E"/>
    <w:rsid w:val="00051922"/>
    <w:rsid w:val="00051D17"/>
    <w:rsid w:val="00051F52"/>
    <w:rsid w:val="000521A0"/>
    <w:rsid w:val="0005249D"/>
    <w:rsid w:val="0005262B"/>
    <w:rsid w:val="00053453"/>
    <w:rsid w:val="00053F7C"/>
    <w:rsid w:val="00054D43"/>
    <w:rsid w:val="00054DDD"/>
    <w:rsid w:val="000551F6"/>
    <w:rsid w:val="00055ABB"/>
    <w:rsid w:val="00055D44"/>
    <w:rsid w:val="00056BA8"/>
    <w:rsid w:val="00057021"/>
    <w:rsid w:val="0006015D"/>
    <w:rsid w:val="000602BF"/>
    <w:rsid w:val="00060389"/>
    <w:rsid w:val="00060B27"/>
    <w:rsid w:val="00060C76"/>
    <w:rsid w:val="000615F1"/>
    <w:rsid w:val="00061D1B"/>
    <w:rsid w:val="00062795"/>
    <w:rsid w:val="00062C08"/>
    <w:rsid w:val="00062C4C"/>
    <w:rsid w:val="00062C7D"/>
    <w:rsid w:val="00062CE9"/>
    <w:rsid w:val="000632D7"/>
    <w:rsid w:val="000634A0"/>
    <w:rsid w:val="000639C0"/>
    <w:rsid w:val="00063AF5"/>
    <w:rsid w:val="0006478D"/>
    <w:rsid w:val="000647C7"/>
    <w:rsid w:val="00064B04"/>
    <w:rsid w:val="0006516F"/>
    <w:rsid w:val="0006543D"/>
    <w:rsid w:val="00065B9C"/>
    <w:rsid w:val="00065C37"/>
    <w:rsid w:val="00066502"/>
    <w:rsid w:val="00066567"/>
    <w:rsid w:val="000668EF"/>
    <w:rsid w:val="00067399"/>
    <w:rsid w:val="00067561"/>
    <w:rsid w:val="00067DFF"/>
    <w:rsid w:val="00067EAD"/>
    <w:rsid w:val="00067FEF"/>
    <w:rsid w:val="00070480"/>
    <w:rsid w:val="00070E95"/>
    <w:rsid w:val="00070F63"/>
    <w:rsid w:val="0007177C"/>
    <w:rsid w:val="00071D7F"/>
    <w:rsid w:val="00071FF4"/>
    <w:rsid w:val="000720DD"/>
    <w:rsid w:val="000723E5"/>
    <w:rsid w:val="0007251C"/>
    <w:rsid w:val="00072548"/>
    <w:rsid w:val="0007282E"/>
    <w:rsid w:val="00072B07"/>
    <w:rsid w:val="00072C14"/>
    <w:rsid w:val="000734C8"/>
    <w:rsid w:val="0007367E"/>
    <w:rsid w:val="0007402A"/>
    <w:rsid w:val="000745C2"/>
    <w:rsid w:val="00074784"/>
    <w:rsid w:val="00074A2A"/>
    <w:rsid w:val="00075540"/>
    <w:rsid w:val="000756F3"/>
    <w:rsid w:val="000757F7"/>
    <w:rsid w:val="0007592C"/>
    <w:rsid w:val="0007649E"/>
    <w:rsid w:val="00076B8C"/>
    <w:rsid w:val="000772F7"/>
    <w:rsid w:val="00077524"/>
    <w:rsid w:val="000775AA"/>
    <w:rsid w:val="000775D5"/>
    <w:rsid w:val="0007772E"/>
    <w:rsid w:val="0008020D"/>
    <w:rsid w:val="000808D7"/>
    <w:rsid w:val="000809E6"/>
    <w:rsid w:val="0008141F"/>
    <w:rsid w:val="00081B34"/>
    <w:rsid w:val="00082629"/>
    <w:rsid w:val="00082D69"/>
    <w:rsid w:val="00083520"/>
    <w:rsid w:val="00083EB0"/>
    <w:rsid w:val="000840A0"/>
    <w:rsid w:val="000840C1"/>
    <w:rsid w:val="0008424F"/>
    <w:rsid w:val="000845B2"/>
    <w:rsid w:val="00084DDD"/>
    <w:rsid w:val="00085449"/>
    <w:rsid w:val="00085DDF"/>
    <w:rsid w:val="00086455"/>
    <w:rsid w:val="00086E27"/>
    <w:rsid w:val="0009022A"/>
    <w:rsid w:val="0009045F"/>
    <w:rsid w:val="00090498"/>
    <w:rsid w:val="00090BBD"/>
    <w:rsid w:val="00091445"/>
    <w:rsid w:val="00091D5E"/>
    <w:rsid w:val="00092335"/>
    <w:rsid w:val="000931BA"/>
    <w:rsid w:val="0009337E"/>
    <w:rsid w:val="00093494"/>
    <w:rsid w:val="000941D3"/>
    <w:rsid w:val="0009519F"/>
    <w:rsid w:val="00095200"/>
    <w:rsid w:val="000956E7"/>
    <w:rsid w:val="0009677D"/>
    <w:rsid w:val="00096874"/>
    <w:rsid w:val="00096C5F"/>
    <w:rsid w:val="00097389"/>
    <w:rsid w:val="00097629"/>
    <w:rsid w:val="0009769C"/>
    <w:rsid w:val="000976C0"/>
    <w:rsid w:val="00097D2E"/>
    <w:rsid w:val="000A01BD"/>
    <w:rsid w:val="000A0A2A"/>
    <w:rsid w:val="000A0E65"/>
    <w:rsid w:val="000A0E99"/>
    <w:rsid w:val="000A18A8"/>
    <w:rsid w:val="000A21BE"/>
    <w:rsid w:val="000A2D8D"/>
    <w:rsid w:val="000A32FC"/>
    <w:rsid w:val="000A5B08"/>
    <w:rsid w:val="000A6790"/>
    <w:rsid w:val="000A6A06"/>
    <w:rsid w:val="000A6A54"/>
    <w:rsid w:val="000A6E33"/>
    <w:rsid w:val="000A74ED"/>
    <w:rsid w:val="000A7797"/>
    <w:rsid w:val="000A7A76"/>
    <w:rsid w:val="000A7A7D"/>
    <w:rsid w:val="000A7FC0"/>
    <w:rsid w:val="000B05D3"/>
    <w:rsid w:val="000B0F18"/>
    <w:rsid w:val="000B0FBD"/>
    <w:rsid w:val="000B133C"/>
    <w:rsid w:val="000B24F1"/>
    <w:rsid w:val="000B2A37"/>
    <w:rsid w:val="000B2C9A"/>
    <w:rsid w:val="000B2CD6"/>
    <w:rsid w:val="000B2D02"/>
    <w:rsid w:val="000B39A8"/>
    <w:rsid w:val="000B42E3"/>
    <w:rsid w:val="000B4E55"/>
    <w:rsid w:val="000B4FDA"/>
    <w:rsid w:val="000B516B"/>
    <w:rsid w:val="000B545A"/>
    <w:rsid w:val="000B54CD"/>
    <w:rsid w:val="000B5955"/>
    <w:rsid w:val="000B59FE"/>
    <w:rsid w:val="000B60CC"/>
    <w:rsid w:val="000B61F2"/>
    <w:rsid w:val="000B690B"/>
    <w:rsid w:val="000B77EB"/>
    <w:rsid w:val="000B7A57"/>
    <w:rsid w:val="000B7BFB"/>
    <w:rsid w:val="000C0431"/>
    <w:rsid w:val="000C05AA"/>
    <w:rsid w:val="000C064A"/>
    <w:rsid w:val="000C0C11"/>
    <w:rsid w:val="000C0CE8"/>
    <w:rsid w:val="000C0D86"/>
    <w:rsid w:val="000C0F3D"/>
    <w:rsid w:val="000C1397"/>
    <w:rsid w:val="000C19D9"/>
    <w:rsid w:val="000C292E"/>
    <w:rsid w:val="000C2CD5"/>
    <w:rsid w:val="000C2EEA"/>
    <w:rsid w:val="000C32D8"/>
    <w:rsid w:val="000C3477"/>
    <w:rsid w:val="000C3BE5"/>
    <w:rsid w:val="000C41CB"/>
    <w:rsid w:val="000C4A78"/>
    <w:rsid w:val="000C4B64"/>
    <w:rsid w:val="000C51AC"/>
    <w:rsid w:val="000C5352"/>
    <w:rsid w:val="000C5A1E"/>
    <w:rsid w:val="000C61C8"/>
    <w:rsid w:val="000C6235"/>
    <w:rsid w:val="000C6323"/>
    <w:rsid w:val="000C735A"/>
    <w:rsid w:val="000C73DB"/>
    <w:rsid w:val="000C7454"/>
    <w:rsid w:val="000D02B8"/>
    <w:rsid w:val="000D071C"/>
    <w:rsid w:val="000D090A"/>
    <w:rsid w:val="000D0A9D"/>
    <w:rsid w:val="000D0D09"/>
    <w:rsid w:val="000D10A2"/>
    <w:rsid w:val="000D115C"/>
    <w:rsid w:val="000D1231"/>
    <w:rsid w:val="000D1315"/>
    <w:rsid w:val="000D1F7C"/>
    <w:rsid w:val="000D23FC"/>
    <w:rsid w:val="000D24F3"/>
    <w:rsid w:val="000D2BDF"/>
    <w:rsid w:val="000D2C00"/>
    <w:rsid w:val="000D33FD"/>
    <w:rsid w:val="000D3888"/>
    <w:rsid w:val="000D39E5"/>
    <w:rsid w:val="000D3BDE"/>
    <w:rsid w:val="000D40E7"/>
    <w:rsid w:val="000D40F7"/>
    <w:rsid w:val="000D42FD"/>
    <w:rsid w:val="000D43FA"/>
    <w:rsid w:val="000D4410"/>
    <w:rsid w:val="000D482E"/>
    <w:rsid w:val="000D4A70"/>
    <w:rsid w:val="000D526D"/>
    <w:rsid w:val="000D632C"/>
    <w:rsid w:val="000D6735"/>
    <w:rsid w:val="000D67A6"/>
    <w:rsid w:val="000D6C2B"/>
    <w:rsid w:val="000D6F7F"/>
    <w:rsid w:val="000D76D0"/>
    <w:rsid w:val="000D7702"/>
    <w:rsid w:val="000D7CF2"/>
    <w:rsid w:val="000D7EC8"/>
    <w:rsid w:val="000E00D0"/>
    <w:rsid w:val="000E0541"/>
    <w:rsid w:val="000E0989"/>
    <w:rsid w:val="000E14C9"/>
    <w:rsid w:val="000E1BF1"/>
    <w:rsid w:val="000E2037"/>
    <w:rsid w:val="000E2842"/>
    <w:rsid w:val="000E2BCD"/>
    <w:rsid w:val="000E33F9"/>
    <w:rsid w:val="000E4094"/>
    <w:rsid w:val="000E443B"/>
    <w:rsid w:val="000E4862"/>
    <w:rsid w:val="000E4D69"/>
    <w:rsid w:val="000E680B"/>
    <w:rsid w:val="000E6EF2"/>
    <w:rsid w:val="000E715C"/>
    <w:rsid w:val="000E7160"/>
    <w:rsid w:val="000E76B5"/>
    <w:rsid w:val="000E7C19"/>
    <w:rsid w:val="000E7D94"/>
    <w:rsid w:val="000F0AD4"/>
    <w:rsid w:val="000F1093"/>
    <w:rsid w:val="000F1482"/>
    <w:rsid w:val="000F1D8B"/>
    <w:rsid w:val="000F2663"/>
    <w:rsid w:val="000F37AE"/>
    <w:rsid w:val="000F513D"/>
    <w:rsid w:val="000F5786"/>
    <w:rsid w:val="000F5C48"/>
    <w:rsid w:val="000F5EE2"/>
    <w:rsid w:val="000F616E"/>
    <w:rsid w:val="000F650C"/>
    <w:rsid w:val="000F6D5C"/>
    <w:rsid w:val="000F74A8"/>
    <w:rsid w:val="000F7961"/>
    <w:rsid w:val="000F7BE3"/>
    <w:rsid w:val="000F7C9F"/>
    <w:rsid w:val="000F7E13"/>
    <w:rsid w:val="001007CC"/>
    <w:rsid w:val="00100FFC"/>
    <w:rsid w:val="00101034"/>
    <w:rsid w:val="001015A2"/>
    <w:rsid w:val="0010225F"/>
    <w:rsid w:val="001022DB"/>
    <w:rsid w:val="001029E3"/>
    <w:rsid w:val="00102DB3"/>
    <w:rsid w:val="00103C44"/>
    <w:rsid w:val="00103C54"/>
    <w:rsid w:val="00104E99"/>
    <w:rsid w:val="001051B5"/>
    <w:rsid w:val="001059E5"/>
    <w:rsid w:val="00106707"/>
    <w:rsid w:val="00106944"/>
    <w:rsid w:val="00106E9E"/>
    <w:rsid w:val="001076C3"/>
    <w:rsid w:val="00107B84"/>
    <w:rsid w:val="00107F8D"/>
    <w:rsid w:val="00107F9D"/>
    <w:rsid w:val="0011075B"/>
    <w:rsid w:val="00110D42"/>
    <w:rsid w:val="001114ED"/>
    <w:rsid w:val="0011153A"/>
    <w:rsid w:val="0011175F"/>
    <w:rsid w:val="00111826"/>
    <w:rsid w:val="00112038"/>
    <w:rsid w:val="00112071"/>
    <w:rsid w:val="0011234B"/>
    <w:rsid w:val="0011248E"/>
    <w:rsid w:val="001124C7"/>
    <w:rsid w:val="00112A39"/>
    <w:rsid w:val="001136F1"/>
    <w:rsid w:val="0011394C"/>
    <w:rsid w:val="00113C5F"/>
    <w:rsid w:val="00113D88"/>
    <w:rsid w:val="00113E55"/>
    <w:rsid w:val="001141B1"/>
    <w:rsid w:val="001143F6"/>
    <w:rsid w:val="001145F4"/>
    <w:rsid w:val="00114830"/>
    <w:rsid w:val="001149A5"/>
    <w:rsid w:val="00114C79"/>
    <w:rsid w:val="00114CA3"/>
    <w:rsid w:val="001152B0"/>
    <w:rsid w:val="00115948"/>
    <w:rsid w:val="00115AD8"/>
    <w:rsid w:val="00115BD1"/>
    <w:rsid w:val="00115BF5"/>
    <w:rsid w:val="001165B0"/>
    <w:rsid w:val="00117302"/>
    <w:rsid w:val="00117F76"/>
    <w:rsid w:val="00120769"/>
    <w:rsid w:val="001209DB"/>
    <w:rsid w:val="00120C84"/>
    <w:rsid w:val="00120F09"/>
    <w:rsid w:val="0012140F"/>
    <w:rsid w:val="001225BC"/>
    <w:rsid w:val="00122D34"/>
    <w:rsid w:val="00122DF5"/>
    <w:rsid w:val="0012363D"/>
    <w:rsid w:val="00123AA7"/>
    <w:rsid w:val="00123B35"/>
    <w:rsid w:val="001240D0"/>
    <w:rsid w:val="00124E0D"/>
    <w:rsid w:val="00125490"/>
    <w:rsid w:val="001259A6"/>
    <w:rsid w:val="00125A18"/>
    <w:rsid w:val="00125B7D"/>
    <w:rsid w:val="00126406"/>
    <w:rsid w:val="00126574"/>
    <w:rsid w:val="0012682E"/>
    <w:rsid w:val="00126873"/>
    <w:rsid w:val="001270F7"/>
    <w:rsid w:val="0012799F"/>
    <w:rsid w:val="00127AA7"/>
    <w:rsid w:val="00130756"/>
    <w:rsid w:val="001314A6"/>
    <w:rsid w:val="0013199F"/>
    <w:rsid w:val="00132045"/>
    <w:rsid w:val="00132419"/>
    <w:rsid w:val="00132420"/>
    <w:rsid w:val="00132D04"/>
    <w:rsid w:val="00132EC0"/>
    <w:rsid w:val="00132EE3"/>
    <w:rsid w:val="0013333F"/>
    <w:rsid w:val="00133D02"/>
    <w:rsid w:val="0013409A"/>
    <w:rsid w:val="00134B1D"/>
    <w:rsid w:val="00135324"/>
    <w:rsid w:val="0013585C"/>
    <w:rsid w:val="00135F74"/>
    <w:rsid w:val="00136A4A"/>
    <w:rsid w:val="0013711C"/>
    <w:rsid w:val="001375E0"/>
    <w:rsid w:val="001378F9"/>
    <w:rsid w:val="0013793A"/>
    <w:rsid w:val="00140744"/>
    <w:rsid w:val="00140D78"/>
    <w:rsid w:val="001412EB"/>
    <w:rsid w:val="001413D6"/>
    <w:rsid w:val="0014148D"/>
    <w:rsid w:val="001415B7"/>
    <w:rsid w:val="001418A2"/>
    <w:rsid w:val="00141919"/>
    <w:rsid w:val="00141AC2"/>
    <w:rsid w:val="00141E77"/>
    <w:rsid w:val="00142274"/>
    <w:rsid w:val="00142507"/>
    <w:rsid w:val="00142C01"/>
    <w:rsid w:val="00142EEE"/>
    <w:rsid w:val="00143127"/>
    <w:rsid w:val="00143C19"/>
    <w:rsid w:val="0014403A"/>
    <w:rsid w:val="0014449D"/>
    <w:rsid w:val="001444D7"/>
    <w:rsid w:val="001449DE"/>
    <w:rsid w:val="00144F81"/>
    <w:rsid w:val="00145513"/>
    <w:rsid w:val="00145909"/>
    <w:rsid w:val="00146459"/>
    <w:rsid w:val="001466E3"/>
    <w:rsid w:val="00146ADB"/>
    <w:rsid w:val="00147056"/>
    <w:rsid w:val="0014717F"/>
    <w:rsid w:val="001473BC"/>
    <w:rsid w:val="00147478"/>
    <w:rsid w:val="00147B31"/>
    <w:rsid w:val="00147BB7"/>
    <w:rsid w:val="00150673"/>
    <w:rsid w:val="00150B5C"/>
    <w:rsid w:val="00150D7A"/>
    <w:rsid w:val="00150E37"/>
    <w:rsid w:val="0015112C"/>
    <w:rsid w:val="001512EC"/>
    <w:rsid w:val="001517CE"/>
    <w:rsid w:val="001525C7"/>
    <w:rsid w:val="00152956"/>
    <w:rsid w:val="00152A3A"/>
    <w:rsid w:val="00152D3A"/>
    <w:rsid w:val="00152F73"/>
    <w:rsid w:val="00153173"/>
    <w:rsid w:val="00153187"/>
    <w:rsid w:val="001531ED"/>
    <w:rsid w:val="001532D2"/>
    <w:rsid w:val="0015342E"/>
    <w:rsid w:val="00153A26"/>
    <w:rsid w:val="00153BAB"/>
    <w:rsid w:val="00153D40"/>
    <w:rsid w:val="00153EFF"/>
    <w:rsid w:val="00154051"/>
    <w:rsid w:val="00154226"/>
    <w:rsid w:val="00154750"/>
    <w:rsid w:val="00154882"/>
    <w:rsid w:val="00154FFA"/>
    <w:rsid w:val="0015575E"/>
    <w:rsid w:val="00155A8D"/>
    <w:rsid w:val="00155E10"/>
    <w:rsid w:val="00155E20"/>
    <w:rsid w:val="00155E44"/>
    <w:rsid w:val="00156013"/>
    <w:rsid w:val="001561F2"/>
    <w:rsid w:val="00156BB9"/>
    <w:rsid w:val="00157024"/>
    <w:rsid w:val="0015782B"/>
    <w:rsid w:val="00157B31"/>
    <w:rsid w:val="00160533"/>
    <w:rsid w:val="00160A59"/>
    <w:rsid w:val="00160AD0"/>
    <w:rsid w:val="00160B10"/>
    <w:rsid w:val="00160CB4"/>
    <w:rsid w:val="00160F59"/>
    <w:rsid w:val="00161457"/>
    <w:rsid w:val="001618BA"/>
    <w:rsid w:val="00161D3F"/>
    <w:rsid w:val="00161E84"/>
    <w:rsid w:val="001621EA"/>
    <w:rsid w:val="001622C0"/>
    <w:rsid w:val="00162F88"/>
    <w:rsid w:val="00163582"/>
    <w:rsid w:val="001635A0"/>
    <w:rsid w:val="001635DC"/>
    <w:rsid w:val="00163EEB"/>
    <w:rsid w:val="0016456B"/>
    <w:rsid w:val="00164577"/>
    <w:rsid w:val="00164F45"/>
    <w:rsid w:val="00165078"/>
    <w:rsid w:val="00165A78"/>
    <w:rsid w:val="00165AE7"/>
    <w:rsid w:val="00165D38"/>
    <w:rsid w:val="001660BA"/>
    <w:rsid w:val="001674FA"/>
    <w:rsid w:val="00167725"/>
    <w:rsid w:val="00167BE4"/>
    <w:rsid w:val="00167EBD"/>
    <w:rsid w:val="00170256"/>
    <w:rsid w:val="001706B9"/>
    <w:rsid w:val="001708F3"/>
    <w:rsid w:val="00170957"/>
    <w:rsid w:val="0017212D"/>
    <w:rsid w:val="00172173"/>
    <w:rsid w:val="0017246A"/>
    <w:rsid w:val="001724BF"/>
    <w:rsid w:val="00172639"/>
    <w:rsid w:val="001726F2"/>
    <w:rsid w:val="001728E5"/>
    <w:rsid w:val="00172AC6"/>
    <w:rsid w:val="00173376"/>
    <w:rsid w:val="0017371A"/>
    <w:rsid w:val="00173965"/>
    <w:rsid w:val="00173DCB"/>
    <w:rsid w:val="00173EA2"/>
    <w:rsid w:val="00173F4D"/>
    <w:rsid w:val="0017515A"/>
    <w:rsid w:val="00175273"/>
    <w:rsid w:val="001754E6"/>
    <w:rsid w:val="00175600"/>
    <w:rsid w:val="00176E4A"/>
    <w:rsid w:val="001774F5"/>
    <w:rsid w:val="00180540"/>
    <w:rsid w:val="001806E3"/>
    <w:rsid w:val="00180D05"/>
    <w:rsid w:val="00180FA6"/>
    <w:rsid w:val="00181100"/>
    <w:rsid w:val="00181935"/>
    <w:rsid w:val="00181B5A"/>
    <w:rsid w:val="00181E9B"/>
    <w:rsid w:val="001822A8"/>
    <w:rsid w:val="0018255E"/>
    <w:rsid w:val="00182AC3"/>
    <w:rsid w:val="0018303C"/>
    <w:rsid w:val="00183284"/>
    <w:rsid w:val="001848D2"/>
    <w:rsid w:val="00184BC0"/>
    <w:rsid w:val="00184ECE"/>
    <w:rsid w:val="00184FCE"/>
    <w:rsid w:val="0018570D"/>
    <w:rsid w:val="00185E9F"/>
    <w:rsid w:val="00186B95"/>
    <w:rsid w:val="0018702F"/>
    <w:rsid w:val="00187254"/>
    <w:rsid w:val="00187F25"/>
    <w:rsid w:val="00187F57"/>
    <w:rsid w:val="00190020"/>
    <w:rsid w:val="0019005D"/>
    <w:rsid w:val="001901C9"/>
    <w:rsid w:val="00190D54"/>
    <w:rsid w:val="00191A49"/>
    <w:rsid w:val="00191F8E"/>
    <w:rsid w:val="001922FD"/>
    <w:rsid w:val="00193099"/>
    <w:rsid w:val="001941BC"/>
    <w:rsid w:val="001941D1"/>
    <w:rsid w:val="00194317"/>
    <w:rsid w:val="001943FB"/>
    <w:rsid w:val="00194ABD"/>
    <w:rsid w:val="00194F10"/>
    <w:rsid w:val="001953CA"/>
    <w:rsid w:val="00195524"/>
    <w:rsid w:val="0019585A"/>
    <w:rsid w:val="001958E3"/>
    <w:rsid w:val="00195BC7"/>
    <w:rsid w:val="00195D1F"/>
    <w:rsid w:val="0019642C"/>
    <w:rsid w:val="00196E86"/>
    <w:rsid w:val="00196FE6"/>
    <w:rsid w:val="0019752B"/>
    <w:rsid w:val="0019781F"/>
    <w:rsid w:val="00197E28"/>
    <w:rsid w:val="001A065F"/>
    <w:rsid w:val="001A080C"/>
    <w:rsid w:val="001A1293"/>
    <w:rsid w:val="001A1721"/>
    <w:rsid w:val="001A21AC"/>
    <w:rsid w:val="001A28E7"/>
    <w:rsid w:val="001A2FC5"/>
    <w:rsid w:val="001A32C7"/>
    <w:rsid w:val="001A3B33"/>
    <w:rsid w:val="001A4113"/>
    <w:rsid w:val="001A4231"/>
    <w:rsid w:val="001A4387"/>
    <w:rsid w:val="001A4CC8"/>
    <w:rsid w:val="001A515B"/>
    <w:rsid w:val="001A51F9"/>
    <w:rsid w:val="001A547D"/>
    <w:rsid w:val="001A63B8"/>
    <w:rsid w:val="001A7280"/>
    <w:rsid w:val="001A7479"/>
    <w:rsid w:val="001A75EC"/>
    <w:rsid w:val="001A769C"/>
    <w:rsid w:val="001A7A94"/>
    <w:rsid w:val="001A7AE4"/>
    <w:rsid w:val="001B013E"/>
    <w:rsid w:val="001B0826"/>
    <w:rsid w:val="001B0A15"/>
    <w:rsid w:val="001B0BD2"/>
    <w:rsid w:val="001B0C89"/>
    <w:rsid w:val="001B0C9A"/>
    <w:rsid w:val="001B1774"/>
    <w:rsid w:val="001B19F8"/>
    <w:rsid w:val="001B3DDF"/>
    <w:rsid w:val="001B3EB4"/>
    <w:rsid w:val="001B42A1"/>
    <w:rsid w:val="001B490B"/>
    <w:rsid w:val="001B4B9B"/>
    <w:rsid w:val="001B4C40"/>
    <w:rsid w:val="001B5102"/>
    <w:rsid w:val="001B51AD"/>
    <w:rsid w:val="001B5806"/>
    <w:rsid w:val="001B632C"/>
    <w:rsid w:val="001B6A9A"/>
    <w:rsid w:val="001B6E24"/>
    <w:rsid w:val="001B7480"/>
    <w:rsid w:val="001B761E"/>
    <w:rsid w:val="001B7FAA"/>
    <w:rsid w:val="001C0771"/>
    <w:rsid w:val="001C0FE6"/>
    <w:rsid w:val="001C1147"/>
    <w:rsid w:val="001C16F5"/>
    <w:rsid w:val="001C170C"/>
    <w:rsid w:val="001C18FE"/>
    <w:rsid w:val="001C19B5"/>
    <w:rsid w:val="001C1F77"/>
    <w:rsid w:val="001C26B3"/>
    <w:rsid w:val="001C28B9"/>
    <w:rsid w:val="001C31B6"/>
    <w:rsid w:val="001C324B"/>
    <w:rsid w:val="001C3441"/>
    <w:rsid w:val="001C3B24"/>
    <w:rsid w:val="001C40D8"/>
    <w:rsid w:val="001C4148"/>
    <w:rsid w:val="001C4300"/>
    <w:rsid w:val="001C435F"/>
    <w:rsid w:val="001C4B86"/>
    <w:rsid w:val="001C4D96"/>
    <w:rsid w:val="001C5FD2"/>
    <w:rsid w:val="001C61A0"/>
    <w:rsid w:val="001C64F6"/>
    <w:rsid w:val="001C6517"/>
    <w:rsid w:val="001C6A3E"/>
    <w:rsid w:val="001C6B72"/>
    <w:rsid w:val="001C6B9C"/>
    <w:rsid w:val="001C7716"/>
    <w:rsid w:val="001D0063"/>
    <w:rsid w:val="001D00FB"/>
    <w:rsid w:val="001D05AF"/>
    <w:rsid w:val="001D114D"/>
    <w:rsid w:val="001D1163"/>
    <w:rsid w:val="001D129E"/>
    <w:rsid w:val="001D17AC"/>
    <w:rsid w:val="001D2D85"/>
    <w:rsid w:val="001D339D"/>
    <w:rsid w:val="001D3B59"/>
    <w:rsid w:val="001D3D40"/>
    <w:rsid w:val="001D4192"/>
    <w:rsid w:val="001D4B1B"/>
    <w:rsid w:val="001D5458"/>
    <w:rsid w:val="001D5D99"/>
    <w:rsid w:val="001D6AF0"/>
    <w:rsid w:val="001D6D09"/>
    <w:rsid w:val="001D7174"/>
    <w:rsid w:val="001D72B6"/>
    <w:rsid w:val="001D73FF"/>
    <w:rsid w:val="001D7550"/>
    <w:rsid w:val="001D78EE"/>
    <w:rsid w:val="001D798A"/>
    <w:rsid w:val="001E0220"/>
    <w:rsid w:val="001E0533"/>
    <w:rsid w:val="001E0B26"/>
    <w:rsid w:val="001E11E8"/>
    <w:rsid w:val="001E16C8"/>
    <w:rsid w:val="001E1AFF"/>
    <w:rsid w:val="001E1D25"/>
    <w:rsid w:val="001E1E6C"/>
    <w:rsid w:val="001E23F5"/>
    <w:rsid w:val="001E247B"/>
    <w:rsid w:val="001E30DA"/>
    <w:rsid w:val="001E32A0"/>
    <w:rsid w:val="001E333E"/>
    <w:rsid w:val="001E3AD4"/>
    <w:rsid w:val="001E3AED"/>
    <w:rsid w:val="001E3CF1"/>
    <w:rsid w:val="001E44F5"/>
    <w:rsid w:val="001E4616"/>
    <w:rsid w:val="001E5129"/>
    <w:rsid w:val="001E5361"/>
    <w:rsid w:val="001E55F4"/>
    <w:rsid w:val="001E6189"/>
    <w:rsid w:val="001E6FF7"/>
    <w:rsid w:val="001E77D4"/>
    <w:rsid w:val="001E7D8A"/>
    <w:rsid w:val="001F027A"/>
    <w:rsid w:val="001F0797"/>
    <w:rsid w:val="001F0FFC"/>
    <w:rsid w:val="001F1FF8"/>
    <w:rsid w:val="001F2003"/>
    <w:rsid w:val="001F20A5"/>
    <w:rsid w:val="001F20DB"/>
    <w:rsid w:val="001F2764"/>
    <w:rsid w:val="001F2B1B"/>
    <w:rsid w:val="001F2B94"/>
    <w:rsid w:val="001F2EAC"/>
    <w:rsid w:val="001F2ED2"/>
    <w:rsid w:val="001F3346"/>
    <w:rsid w:val="001F34C3"/>
    <w:rsid w:val="001F3A9A"/>
    <w:rsid w:val="001F44F6"/>
    <w:rsid w:val="001F4C83"/>
    <w:rsid w:val="001F4DEF"/>
    <w:rsid w:val="001F577E"/>
    <w:rsid w:val="001F602B"/>
    <w:rsid w:val="001F6507"/>
    <w:rsid w:val="001F6E5D"/>
    <w:rsid w:val="001F75D4"/>
    <w:rsid w:val="001F7AF9"/>
    <w:rsid w:val="001F7B89"/>
    <w:rsid w:val="002008CD"/>
    <w:rsid w:val="00200928"/>
    <w:rsid w:val="002018AA"/>
    <w:rsid w:val="002024B7"/>
    <w:rsid w:val="00202815"/>
    <w:rsid w:val="00202CDA"/>
    <w:rsid w:val="00203249"/>
    <w:rsid w:val="0020355A"/>
    <w:rsid w:val="00203908"/>
    <w:rsid w:val="00204159"/>
    <w:rsid w:val="00204801"/>
    <w:rsid w:val="00204C7A"/>
    <w:rsid w:val="00204DF4"/>
    <w:rsid w:val="0020539C"/>
    <w:rsid w:val="00205468"/>
    <w:rsid w:val="00205737"/>
    <w:rsid w:val="00205FEE"/>
    <w:rsid w:val="00206070"/>
    <w:rsid w:val="0020619F"/>
    <w:rsid w:val="00206B41"/>
    <w:rsid w:val="00206E47"/>
    <w:rsid w:val="00207778"/>
    <w:rsid w:val="00210351"/>
    <w:rsid w:val="00210C6C"/>
    <w:rsid w:val="00211386"/>
    <w:rsid w:val="002120C3"/>
    <w:rsid w:val="0021217E"/>
    <w:rsid w:val="00212FAB"/>
    <w:rsid w:val="0021317B"/>
    <w:rsid w:val="002131F2"/>
    <w:rsid w:val="00213399"/>
    <w:rsid w:val="00213B6F"/>
    <w:rsid w:val="002143D5"/>
    <w:rsid w:val="002146D6"/>
    <w:rsid w:val="00214ACD"/>
    <w:rsid w:val="00215801"/>
    <w:rsid w:val="00215C69"/>
    <w:rsid w:val="00215DF1"/>
    <w:rsid w:val="00215F1D"/>
    <w:rsid w:val="0021601C"/>
    <w:rsid w:val="002163E7"/>
    <w:rsid w:val="00217469"/>
    <w:rsid w:val="002177AA"/>
    <w:rsid w:val="00217861"/>
    <w:rsid w:val="00217F3B"/>
    <w:rsid w:val="002200AA"/>
    <w:rsid w:val="002202E9"/>
    <w:rsid w:val="00220A04"/>
    <w:rsid w:val="0022146E"/>
    <w:rsid w:val="0022148F"/>
    <w:rsid w:val="00221695"/>
    <w:rsid w:val="00221784"/>
    <w:rsid w:val="00221E53"/>
    <w:rsid w:val="00221F97"/>
    <w:rsid w:val="00222740"/>
    <w:rsid w:val="00222CE6"/>
    <w:rsid w:val="00224254"/>
    <w:rsid w:val="00224404"/>
    <w:rsid w:val="0022453B"/>
    <w:rsid w:val="00224551"/>
    <w:rsid w:val="0022482F"/>
    <w:rsid w:val="00224CA7"/>
    <w:rsid w:val="00225758"/>
    <w:rsid w:val="00225848"/>
    <w:rsid w:val="00225D83"/>
    <w:rsid w:val="002267C1"/>
    <w:rsid w:val="002267DC"/>
    <w:rsid w:val="00226806"/>
    <w:rsid w:val="00226C89"/>
    <w:rsid w:val="00226FD2"/>
    <w:rsid w:val="00226FE7"/>
    <w:rsid w:val="002272DA"/>
    <w:rsid w:val="0022762C"/>
    <w:rsid w:val="00230110"/>
    <w:rsid w:val="00230417"/>
    <w:rsid w:val="00230600"/>
    <w:rsid w:val="00230B00"/>
    <w:rsid w:val="00230ECB"/>
    <w:rsid w:val="00230F72"/>
    <w:rsid w:val="00231126"/>
    <w:rsid w:val="002319EC"/>
    <w:rsid w:val="00231E3C"/>
    <w:rsid w:val="00232057"/>
    <w:rsid w:val="002323A5"/>
    <w:rsid w:val="002323D3"/>
    <w:rsid w:val="002331E3"/>
    <w:rsid w:val="00233B87"/>
    <w:rsid w:val="00233C6D"/>
    <w:rsid w:val="00234577"/>
    <w:rsid w:val="002348B9"/>
    <w:rsid w:val="0023532F"/>
    <w:rsid w:val="002356D4"/>
    <w:rsid w:val="0023689D"/>
    <w:rsid w:val="002369E0"/>
    <w:rsid w:val="002379D3"/>
    <w:rsid w:val="00237FBB"/>
    <w:rsid w:val="00240810"/>
    <w:rsid w:val="00240AB8"/>
    <w:rsid w:val="002412DF"/>
    <w:rsid w:val="00241756"/>
    <w:rsid w:val="00242637"/>
    <w:rsid w:val="00242DF0"/>
    <w:rsid w:val="0024337A"/>
    <w:rsid w:val="00243743"/>
    <w:rsid w:val="00243A40"/>
    <w:rsid w:val="002444FB"/>
    <w:rsid w:val="00244CF5"/>
    <w:rsid w:val="00245146"/>
    <w:rsid w:val="0024540A"/>
    <w:rsid w:val="002454A7"/>
    <w:rsid w:val="00245F38"/>
    <w:rsid w:val="00246038"/>
    <w:rsid w:val="002460B6"/>
    <w:rsid w:val="002463C6"/>
    <w:rsid w:val="002464B2"/>
    <w:rsid w:val="002472C5"/>
    <w:rsid w:val="00247BFA"/>
    <w:rsid w:val="00247C61"/>
    <w:rsid w:val="00250042"/>
    <w:rsid w:val="002504AE"/>
    <w:rsid w:val="0025082D"/>
    <w:rsid w:val="0025094C"/>
    <w:rsid w:val="00250A2A"/>
    <w:rsid w:val="0025114F"/>
    <w:rsid w:val="00251403"/>
    <w:rsid w:val="00251DEE"/>
    <w:rsid w:val="00251E75"/>
    <w:rsid w:val="0025223F"/>
    <w:rsid w:val="00252697"/>
    <w:rsid w:val="00252994"/>
    <w:rsid w:val="00252B93"/>
    <w:rsid w:val="00252E1C"/>
    <w:rsid w:val="002533B5"/>
    <w:rsid w:val="002536A0"/>
    <w:rsid w:val="002539FA"/>
    <w:rsid w:val="00253CB3"/>
    <w:rsid w:val="0025417F"/>
    <w:rsid w:val="002546A2"/>
    <w:rsid w:val="002549A5"/>
    <w:rsid w:val="00254C1A"/>
    <w:rsid w:val="00255150"/>
    <w:rsid w:val="00255D8E"/>
    <w:rsid w:val="00255E9E"/>
    <w:rsid w:val="00256A3D"/>
    <w:rsid w:val="00256BEF"/>
    <w:rsid w:val="0025768F"/>
    <w:rsid w:val="00257A2D"/>
    <w:rsid w:val="00257EFD"/>
    <w:rsid w:val="00257FEC"/>
    <w:rsid w:val="002603AC"/>
    <w:rsid w:val="00260590"/>
    <w:rsid w:val="002605C9"/>
    <w:rsid w:val="002606B4"/>
    <w:rsid w:val="002609B8"/>
    <w:rsid w:val="002609C6"/>
    <w:rsid w:val="00260B08"/>
    <w:rsid w:val="00260DC8"/>
    <w:rsid w:val="00260F56"/>
    <w:rsid w:val="0026191E"/>
    <w:rsid w:val="00261B89"/>
    <w:rsid w:val="00261BF6"/>
    <w:rsid w:val="00261D57"/>
    <w:rsid w:val="00261EF0"/>
    <w:rsid w:val="00263160"/>
    <w:rsid w:val="00263769"/>
    <w:rsid w:val="002639A0"/>
    <w:rsid w:val="00263B27"/>
    <w:rsid w:val="00263D87"/>
    <w:rsid w:val="00263F89"/>
    <w:rsid w:val="00264057"/>
    <w:rsid w:val="002644C4"/>
    <w:rsid w:val="00264828"/>
    <w:rsid w:val="002649D8"/>
    <w:rsid w:val="00264D61"/>
    <w:rsid w:val="00265090"/>
    <w:rsid w:val="00265B70"/>
    <w:rsid w:val="00265CA2"/>
    <w:rsid w:val="00266A44"/>
    <w:rsid w:val="00266CFF"/>
    <w:rsid w:val="00267270"/>
    <w:rsid w:val="002672F8"/>
    <w:rsid w:val="002674C5"/>
    <w:rsid w:val="00267881"/>
    <w:rsid w:val="00267AF6"/>
    <w:rsid w:val="00267CA9"/>
    <w:rsid w:val="00270BF0"/>
    <w:rsid w:val="00270ECF"/>
    <w:rsid w:val="00271159"/>
    <w:rsid w:val="002719C1"/>
    <w:rsid w:val="0027245A"/>
    <w:rsid w:val="00272758"/>
    <w:rsid w:val="00272EAA"/>
    <w:rsid w:val="00272F5F"/>
    <w:rsid w:val="00273297"/>
    <w:rsid w:val="00273BD1"/>
    <w:rsid w:val="00273D0D"/>
    <w:rsid w:val="00274059"/>
    <w:rsid w:val="00274374"/>
    <w:rsid w:val="0027478D"/>
    <w:rsid w:val="00275103"/>
    <w:rsid w:val="00275185"/>
    <w:rsid w:val="00275499"/>
    <w:rsid w:val="00275CBC"/>
    <w:rsid w:val="002763E1"/>
    <w:rsid w:val="00276616"/>
    <w:rsid w:val="002769C6"/>
    <w:rsid w:val="00276DA1"/>
    <w:rsid w:val="0027712B"/>
    <w:rsid w:val="00277214"/>
    <w:rsid w:val="002774AC"/>
    <w:rsid w:val="00277949"/>
    <w:rsid w:val="00277CBB"/>
    <w:rsid w:val="00280026"/>
    <w:rsid w:val="002800F1"/>
    <w:rsid w:val="00280514"/>
    <w:rsid w:val="002807CA"/>
    <w:rsid w:val="00280AC2"/>
    <w:rsid w:val="00280D3A"/>
    <w:rsid w:val="00280E2A"/>
    <w:rsid w:val="00280ECC"/>
    <w:rsid w:val="00281142"/>
    <w:rsid w:val="0028168C"/>
    <w:rsid w:val="00281C8F"/>
    <w:rsid w:val="00281FED"/>
    <w:rsid w:val="00282A03"/>
    <w:rsid w:val="00283069"/>
    <w:rsid w:val="0028311E"/>
    <w:rsid w:val="0028333F"/>
    <w:rsid w:val="002839F4"/>
    <w:rsid w:val="00283B0A"/>
    <w:rsid w:val="00283E1C"/>
    <w:rsid w:val="00283F7E"/>
    <w:rsid w:val="00284763"/>
    <w:rsid w:val="002853EE"/>
    <w:rsid w:val="00285488"/>
    <w:rsid w:val="0028567F"/>
    <w:rsid w:val="002857E3"/>
    <w:rsid w:val="00285C66"/>
    <w:rsid w:val="00286ADF"/>
    <w:rsid w:val="00286BDC"/>
    <w:rsid w:val="0028700E"/>
    <w:rsid w:val="00287047"/>
    <w:rsid w:val="00287084"/>
    <w:rsid w:val="002872A0"/>
    <w:rsid w:val="0028798B"/>
    <w:rsid w:val="00287EFE"/>
    <w:rsid w:val="002908AA"/>
    <w:rsid w:val="00290912"/>
    <w:rsid w:val="00290A55"/>
    <w:rsid w:val="00290EAA"/>
    <w:rsid w:val="002912E5"/>
    <w:rsid w:val="00291554"/>
    <w:rsid w:val="0029172F"/>
    <w:rsid w:val="0029180F"/>
    <w:rsid w:val="00291F2C"/>
    <w:rsid w:val="002921F2"/>
    <w:rsid w:val="002927B0"/>
    <w:rsid w:val="00292F51"/>
    <w:rsid w:val="00293686"/>
    <w:rsid w:val="0029377E"/>
    <w:rsid w:val="00293AB7"/>
    <w:rsid w:val="00293B62"/>
    <w:rsid w:val="00294557"/>
    <w:rsid w:val="00294677"/>
    <w:rsid w:val="002951B8"/>
    <w:rsid w:val="00295392"/>
    <w:rsid w:val="0029564D"/>
    <w:rsid w:val="00295A35"/>
    <w:rsid w:val="00296ACF"/>
    <w:rsid w:val="00296D73"/>
    <w:rsid w:val="00296DA5"/>
    <w:rsid w:val="00297062"/>
    <w:rsid w:val="0029740C"/>
    <w:rsid w:val="00297D00"/>
    <w:rsid w:val="002A0100"/>
    <w:rsid w:val="002A0DE1"/>
    <w:rsid w:val="002A0ED3"/>
    <w:rsid w:val="002A1C92"/>
    <w:rsid w:val="002A1D49"/>
    <w:rsid w:val="002A1F71"/>
    <w:rsid w:val="002A21C9"/>
    <w:rsid w:val="002A21F4"/>
    <w:rsid w:val="002A22DD"/>
    <w:rsid w:val="002A2582"/>
    <w:rsid w:val="002A2614"/>
    <w:rsid w:val="002A26B7"/>
    <w:rsid w:val="002A2E0B"/>
    <w:rsid w:val="002A3009"/>
    <w:rsid w:val="002A339C"/>
    <w:rsid w:val="002A3A76"/>
    <w:rsid w:val="002A4458"/>
    <w:rsid w:val="002A4954"/>
    <w:rsid w:val="002A4ABC"/>
    <w:rsid w:val="002A5165"/>
    <w:rsid w:val="002A5B73"/>
    <w:rsid w:val="002A60C8"/>
    <w:rsid w:val="002A63E4"/>
    <w:rsid w:val="002A679A"/>
    <w:rsid w:val="002A6A66"/>
    <w:rsid w:val="002A7A8E"/>
    <w:rsid w:val="002A7FD1"/>
    <w:rsid w:val="002B07D2"/>
    <w:rsid w:val="002B0A5D"/>
    <w:rsid w:val="002B0E83"/>
    <w:rsid w:val="002B12B9"/>
    <w:rsid w:val="002B16D6"/>
    <w:rsid w:val="002B2166"/>
    <w:rsid w:val="002B2424"/>
    <w:rsid w:val="002B24C5"/>
    <w:rsid w:val="002B2834"/>
    <w:rsid w:val="002B2A0F"/>
    <w:rsid w:val="002B2A5F"/>
    <w:rsid w:val="002B3843"/>
    <w:rsid w:val="002B38C6"/>
    <w:rsid w:val="002B38E2"/>
    <w:rsid w:val="002B3955"/>
    <w:rsid w:val="002B3B11"/>
    <w:rsid w:val="002B3B8A"/>
    <w:rsid w:val="002B402E"/>
    <w:rsid w:val="002B45F4"/>
    <w:rsid w:val="002B4EC7"/>
    <w:rsid w:val="002B503C"/>
    <w:rsid w:val="002B52CF"/>
    <w:rsid w:val="002B57BC"/>
    <w:rsid w:val="002B5B19"/>
    <w:rsid w:val="002B5C37"/>
    <w:rsid w:val="002B626A"/>
    <w:rsid w:val="002B754D"/>
    <w:rsid w:val="002B7AA5"/>
    <w:rsid w:val="002C0536"/>
    <w:rsid w:val="002C07ED"/>
    <w:rsid w:val="002C0E67"/>
    <w:rsid w:val="002C0E69"/>
    <w:rsid w:val="002C0E7D"/>
    <w:rsid w:val="002C0EE5"/>
    <w:rsid w:val="002C0F27"/>
    <w:rsid w:val="002C19BA"/>
    <w:rsid w:val="002C1D1F"/>
    <w:rsid w:val="002C1F84"/>
    <w:rsid w:val="002C28E8"/>
    <w:rsid w:val="002C2A1F"/>
    <w:rsid w:val="002C2C67"/>
    <w:rsid w:val="002C31FD"/>
    <w:rsid w:val="002C3341"/>
    <w:rsid w:val="002C3485"/>
    <w:rsid w:val="002C3BE8"/>
    <w:rsid w:val="002C3C02"/>
    <w:rsid w:val="002C44D2"/>
    <w:rsid w:val="002C4E9A"/>
    <w:rsid w:val="002C5226"/>
    <w:rsid w:val="002C5CEE"/>
    <w:rsid w:val="002C6277"/>
    <w:rsid w:val="002C6678"/>
    <w:rsid w:val="002C66E5"/>
    <w:rsid w:val="002C6705"/>
    <w:rsid w:val="002C6EF2"/>
    <w:rsid w:val="002C731F"/>
    <w:rsid w:val="002C79F3"/>
    <w:rsid w:val="002D0241"/>
    <w:rsid w:val="002D0F6A"/>
    <w:rsid w:val="002D11C8"/>
    <w:rsid w:val="002D145D"/>
    <w:rsid w:val="002D17FD"/>
    <w:rsid w:val="002D1A97"/>
    <w:rsid w:val="002D246D"/>
    <w:rsid w:val="002D24FD"/>
    <w:rsid w:val="002D2633"/>
    <w:rsid w:val="002D26C7"/>
    <w:rsid w:val="002D2981"/>
    <w:rsid w:val="002D2D66"/>
    <w:rsid w:val="002D3A9C"/>
    <w:rsid w:val="002D3FF6"/>
    <w:rsid w:val="002D402F"/>
    <w:rsid w:val="002D426F"/>
    <w:rsid w:val="002D4EB9"/>
    <w:rsid w:val="002D5514"/>
    <w:rsid w:val="002D5BE5"/>
    <w:rsid w:val="002D5EF8"/>
    <w:rsid w:val="002D6387"/>
    <w:rsid w:val="002D6FAC"/>
    <w:rsid w:val="002D6FB0"/>
    <w:rsid w:val="002D7286"/>
    <w:rsid w:val="002D7641"/>
    <w:rsid w:val="002D7780"/>
    <w:rsid w:val="002E09FC"/>
    <w:rsid w:val="002E1521"/>
    <w:rsid w:val="002E159F"/>
    <w:rsid w:val="002E1A8B"/>
    <w:rsid w:val="002E1C63"/>
    <w:rsid w:val="002E1C7B"/>
    <w:rsid w:val="002E2803"/>
    <w:rsid w:val="002E2E1B"/>
    <w:rsid w:val="002E338D"/>
    <w:rsid w:val="002E33BD"/>
    <w:rsid w:val="002E3D1C"/>
    <w:rsid w:val="002E3DC1"/>
    <w:rsid w:val="002E4975"/>
    <w:rsid w:val="002E4E6F"/>
    <w:rsid w:val="002E529B"/>
    <w:rsid w:val="002E5974"/>
    <w:rsid w:val="002E61C5"/>
    <w:rsid w:val="002E66BF"/>
    <w:rsid w:val="002E6DDC"/>
    <w:rsid w:val="002E6FB5"/>
    <w:rsid w:val="002E722C"/>
    <w:rsid w:val="002E76CC"/>
    <w:rsid w:val="002F0396"/>
    <w:rsid w:val="002F0433"/>
    <w:rsid w:val="002F0622"/>
    <w:rsid w:val="002F0E2F"/>
    <w:rsid w:val="002F10AF"/>
    <w:rsid w:val="002F1B02"/>
    <w:rsid w:val="002F1B62"/>
    <w:rsid w:val="002F372C"/>
    <w:rsid w:val="002F3C28"/>
    <w:rsid w:val="002F44CD"/>
    <w:rsid w:val="002F4A51"/>
    <w:rsid w:val="002F4C20"/>
    <w:rsid w:val="002F5174"/>
    <w:rsid w:val="002F5FAB"/>
    <w:rsid w:val="002F669C"/>
    <w:rsid w:val="002F6F7F"/>
    <w:rsid w:val="002F719C"/>
    <w:rsid w:val="002F7DEA"/>
    <w:rsid w:val="0030017D"/>
    <w:rsid w:val="003004F4"/>
    <w:rsid w:val="0030057F"/>
    <w:rsid w:val="003007C5"/>
    <w:rsid w:val="003009E5"/>
    <w:rsid w:val="00301664"/>
    <w:rsid w:val="00301746"/>
    <w:rsid w:val="00301D20"/>
    <w:rsid w:val="00301FE4"/>
    <w:rsid w:val="003036C1"/>
    <w:rsid w:val="0030381A"/>
    <w:rsid w:val="0030469B"/>
    <w:rsid w:val="0030484E"/>
    <w:rsid w:val="00304D18"/>
    <w:rsid w:val="00305087"/>
    <w:rsid w:val="00305425"/>
    <w:rsid w:val="00305A7E"/>
    <w:rsid w:val="00305BD4"/>
    <w:rsid w:val="003065DD"/>
    <w:rsid w:val="003067DC"/>
    <w:rsid w:val="0030689F"/>
    <w:rsid w:val="00306939"/>
    <w:rsid w:val="00306E1B"/>
    <w:rsid w:val="00306F12"/>
    <w:rsid w:val="00306FC9"/>
    <w:rsid w:val="0030775C"/>
    <w:rsid w:val="003077A5"/>
    <w:rsid w:val="00307D77"/>
    <w:rsid w:val="00307FCA"/>
    <w:rsid w:val="0031029A"/>
    <w:rsid w:val="003103E1"/>
    <w:rsid w:val="00310BB3"/>
    <w:rsid w:val="00310C91"/>
    <w:rsid w:val="00310EBD"/>
    <w:rsid w:val="00311217"/>
    <w:rsid w:val="00311A17"/>
    <w:rsid w:val="00311B7D"/>
    <w:rsid w:val="00311FE9"/>
    <w:rsid w:val="003120E8"/>
    <w:rsid w:val="0031285B"/>
    <w:rsid w:val="00312DDE"/>
    <w:rsid w:val="00313079"/>
    <w:rsid w:val="00313490"/>
    <w:rsid w:val="003134E4"/>
    <w:rsid w:val="00313FDF"/>
    <w:rsid w:val="003143B6"/>
    <w:rsid w:val="0031475C"/>
    <w:rsid w:val="0031520F"/>
    <w:rsid w:val="00315232"/>
    <w:rsid w:val="00315253"/>
    <w:rsid w:val="003153DA"/>
    <w:rsid w:val="00315597"/>
    <w:rsid w:val="003159FA"/>
    <w:rsid w:val="00315E26"/>
    <w:rsid w:val="00316390"/>
    <w:rsid w:val="0031665C"/>
    <w:rsid w:val="00316E78"/>
    <w:rsid w:val="003172D0"/>
    <w:rsid w:val="00317398"/>
    <w:rsid w:val="00317445"/>
    <w:rsid w:val="0031749C"/>
    <w:rsid w:val="00317A2F"/>
    <w:rsid w:val="00317BAD"/>
    <w:rsid w:val="00320404"/>
    <w:rsid w:val="00320405"/>
    <w:rsid w:val="003205CB"/>
    <w:rsid w:val="003205DE"/>
    <w:rsid w:val="0032070A"/>
    <w:rsid w:val="00320831"/>
    <w:rsid w:val="00320B01"/>
    <w:rsid w:val="00320FDF"/>
    <w:rsid w:val="003211C0"/>
    <w:rsid w:val="00322765"/>
    <w:rsid w:val="00322BC9"/>
    <w:rsid w:val="00323160"/>
    <w:rsid w:val="003235A3"/>
    <w:rsid w:val="003237AF"/>
    <w:rsid w:val="0032402D"/>
    <w:rsid w:val="0032420A"/>
    <w:rsid w:val="00324A3C"/>
    <w:rsid w:val="00325F63"/>
    <w:rsid w:val="0032619D"/>
    <w:rsid w:val="00326EAF"/>
    <w:rsid w:val="00327A68"/>
    <w:rsid w:val="00327E15"/>
    <w:rsid w:val="00330D1E"/>
    <w:rsid w:val="003310A7"/>
    <w:rsid w:val="00331B53"/>
    <w:rsid w:val="003320D6"/>
    <w:rsid w:val="0033252E"/>
    <w:rsid w:val="00332786"/>
    <w:rsid w:val="0033288D"/>
    <w:rsid w:val="0033289F"/>
    <w:rsid w:val="003329C2"/>
    <w:rsid w:val="00332A03"/>
    <w:rsid w:val="003333E2"/>
    <w:rsid w:val="003339ED"/>
    <w:rsid w:val="00334785"/>
    <w:rsid w:val="00334939"/>
    <w:rsid w:val="00334C65"/>
    <w:rsid w:val="0033623A"/>
    <w:rsid w:val="0033638B"/>
    <w:rsid w:val="00336751"/>
    <w:rsid w:val="00336A2E"/>
    <w:rsid w:val="00336EE2"/>
    <w:rsid w:val="0033711A"/>
    <w:rsid w:val="00337F89"/>
    <w:rsid w:val="00340185"/>
    <w:rsid w:val="00340399"/>
    <w:rsid w:val="003406B6"/>
    <w:rsid w:val="0034134B"/>
    <w:rsid w:val="0034154D"/>
    <w:rsid w:val="003419EF"/>
    <w:rsid w:val="00342435"/>
    <w:rsid w:val="0034244B"/>
    <w:rsid w:val="0034261F"/>
    <w:rsid w:val="003427F2"/>
    <w:rsid w:val="00342B35"/>
    <w:rsid w:val="003432F6"/>
    <w:rsid w:val="00343591"/>
    <w:rsid w:val="0034359C"/>
    <w:rsid w:val="00343665"/>
    <w:rsid w:val="00343757"/>
    <w:rsid w:val="00343919"/>
    <w:rsid w:val="0034392A"/>
    <w:rsid w:val="00343C60"/>
    <w:rsid w:val="00343DA4"/>
    <w:rsid w:val="0034430C"/>
    <w:rsid w:val="003448E0"/>
    <w:rsid w:val="00344913"/>
    <w:rsid w:val="00345400"/>
    <w:rsid w:val="00345517"/>
    <w:rsid w:val="00346733"/>
    <w:rsid w:val="00346D03"/>
    <w:rsid w:val="00347302"/>
    <w:rsid w:val="003474A8"/>
    <w:rsid w:val="00347B71"/>
    <w:rsid w:val="00347C88"/>
    <w:rsid w:val="003500AC"/>
    <w:rsid w:val="003503E2"/>
    <w:rsid w:val="0035071A"/>
    <w:rsid w:val="0035080C"/>
    <w:rsid w:val="003517E7"/>
    <w:rsid w:val="003518D4"/>
    <w:rsid w:val="003519A6"/>
    <w:rsid w:val="00351B5D"/>
    <w:rsid w:val="00351F36"/>
    <w:rsid w:val="00352026"/>
    <w:rsid w:val="00352099"/>
    <w:rsid w:val="00352486"/>
    <w:rsid w:val="00352623"/>
    <w:rsid w:val="00352669"/>
    <w:rsid w:val="00352B72"/>
    <w:rsid w:val="00352CD5"/>
    <w:rsid w:val="00352E8A"/>
    <w:rsid w:val="0035412F"/>
    <w:rsid w:val="00354137"/>
    <w:rsid w:val="00354186"/>
    <w:rsid w:val="003547E7"/>
    <w:rsid w:val="00354EC4"/>
    <w:rsid w:val="003550F6"/>
    <w:rsid w:val="00355370"/>
    <w:rsid w:val="00355A55"/>
    <w:rsid w:val="00355B21"/>
    <w:rsid w:val="00355F1E"/>
    <w:rsid w:val="00355F58"/>
    <w:rsid w:val="00356003"/>
    <w:rsid w:val="00356091"/>
    <w:rsid w:val="00356DE9"/>
    <w:rsid w:val="00357358"/>
    <w:rsid w:val="00357617"/>
    <w:rsid w:val="00357656"/>
    <w:rsid w:val="0035778D"/>
    <w:rsid w:val="00357869"/>
    <w:rsid w:val="00357C15"/>
    <w:rsid w:val="00360990"/>
    <w:rsid w:val="0036139D"/>
    <w:rsid w:val="00361A4F"/>
    <w:rsid w:val="00361A62"/>
    <w:rsid w:val="00361E0D"/>
    <w:rsid w:val="0036287A"/>
    <w:rsid w:val="00362E0E"/>
    <w:rsid w:val="00362E6E"/>
    <w:rsid w:val="0036391E"/>
    <w:rsid w:val="00363CAE"/>
    <w:rsid w:val="00363FAD"/>
    <w:rsid w:val="00364103"/>
    <w:rsid w:val="003644C9"/>
    <w:rsid w:val="00364509"/>
    <w:rsid w:val="00364C6A"/>
    <w:rsid w:val="00364E77"/>
    <w:rsid w:val="00365026"/>
    <w:rsid w:val="0036530C"/>
    <w:rsid w:val="00366220"/>
    <w:rsid w:val="0036664B"/>
    <w:rsid w:val="003667E1"/>
    <w:rsid w:val="00366E01"/>
    <w:rsid w:val="00366ED5"/>
    <w:rsid w:val="003700B3"/>
    <w:rsid w:val="00370264"/>
    <w:rsid w:val="00370328"/>
    <w:rsid w:val="00370A4D"/>
    <w:rsid w:val="0037117A"/>
    <w:rsid w:val="003712A8"/>
    <w:rsid w:val="003713DC"/>
    <w:rsid w:val="003713DE"/>
    <w:rsid w:val="00371683"/>
    <w:rsid w:val="00371C40"/>
    <w:rsid w:val="003725A2"/>
    <w:rsid w:val="003727C4"/>
    <w:rsid w:val="00372B84"/>
    <w:rsid w:val="00373565"/>
    <w:rsid w:val="00373FFA"/>
    <w:rsid w:val="003741E3"/>
    <w:rsid w:val="00374363"/>
    <w:rsid w:val="003744DF"/>
    <w:rsid w:val="00374648"/>
    <w:rsid w:val="003749F3"/>
    <w:rsid w:val="003753CE"/>
    <w:rsid w:val="00375A45"/>
    <w:rsid w:val="00376669"/>
    <w:rsid w:val="0037674C"/>
    <w:rsid w:val="00376AD3"/>
    <w:rsid w:val="00377255"/>
    <w:rsid w:val="0037742E"/>
    <w:rsid w:val="003774BA"/>
    <w:rsid w:val="003778FD"/>
    <w:rsid w:val="00377915"/>
    <w:rsid w:val="00377EF5"/>
    <w:rsid w:val="00380204"/>
    <w:rsid w:val="00380DA0"/>
    <w:rsid w:val="00381405"/>
    <w:rsid w:val="00381424"/>
    <w:rsid w:val="003817A6"/>
    <w:rsid w:val="00381C4E"/>
    <w:rsid w:val="0038206B"/>
    <w:rsid w:val="003821E3"/>
    <w:rsid w:val="00382B6F"/>
    <w:rsid w:val="00382C20"/>
    <w:rsid w:val="0038300B"/>
    <w:rsid w:val="00383144"/>
    <w:rsid w:val="003837E9"/>
    <w:rsid w:val="00383B41"/>
    <w:rsid w:val="00383D15"/>
    <w:rsid w:val="00383DBC"/>
    <w:rsid w:val="00384A72"/>
    <w:rsid w:val="003855D6"/>
    <w:rsid w:val="0038609B"/>
    <w:rsid w:val="00386633"/>
    <w:rsid w:val="003867F8"/>
    <w:rsid w:val="003872B8"/>
    <w:rsid w:val="003873E3"/>
    <w:rsid w:val="0038746C"/>
    <w:rsid w:val="003878FB"/>
    <w:rsid w:val="00387A27"/>
    <w:rsid w:val="00387DD9"/>
    <w:rsid w:val="00390AFE"/>
    <w:rsid w:val="00390E6D"/>
    <w:rsid w:val="0039190A"/>
    <w:rsid w:val="003923AE"/>
    <w:rsid w:val="0039284A"/>
    <w:rsid w:val="003929AF"/>
    <w:rsid w:val="00392F1A"/>
    <w:rsid w:val="00393286"/>
    <w:rsid w:val="00393821"/>
    <w:rsid w:val="00395442"/>
    <w:rsid w:val="003956CD"/>
    <w:rsid w:val="003957C8"/>
    <w:rsid w:val="00395E6D"/>
    <w:rsid w:val="003967DC"/>
    <w:rsid w:val="00396871"/>
    <w:rsid w:val="00397098"/>
    <w:rsid w:val="003974AB"/>
    <w:rsid w:val="0039756A"/>
    <w:rsid w:val="003976E9"/>
    <w:rsid w:val="00397C42"/>
    <w:rsid w:val="003A0656"/>
    <w:rsid w:val="003A0791"/>
    <w:rsid w:val="003A0C07"/>
    <w:rsid w:val="003A0EDE"/>
    <w:rsid w:val="003A1C81"/>
    <w:rsid w:val="003A1DB4"/>
    <w:rsid w:val="003A1F99"/>
    <w:rsid w:val="003A22B7"/>
    <w:rsid w:val="003A2483"/>
    <w:rsid w:val="003A24D1"/>
    <w:rsid w:val="003A2690"/>
    <w:rsid w:val="003A2A05"/>
    <w:rsid w:val="003A2BEF"/>
    <w:rsid w:val="003A32A8"/>
    <w:rsid w:val="003A3690"/>
    <w:rsid w:val="003A3830"/>
    <w:rsid w:val="003A3B9D"/>
    <w:rsid w:val="003A3BD9"/>
    <w:rsid w:val="003A4659"/>
    <w:rsid w:val="003A48BB"/>
    <w:rsid w:val="003A4C1D"/>
    <w:rsid w:val="003A4C92"/>
    <w:rsid w:val="003A4E3E"/>
    <w:rsid w:val="003A50BF"/>
    <w:rsid w:val="003A5A75"/>
    <w:rsid w:val="003A6A3B"/>
    <w:rsid w:val="003A726F"/>
    <w:rsid w:val="003A7CAE"/>
    <w:rsid w:val="003B0650"/>
    <w:rsid w:val="003B0F9C"/>
    <w:rsid w:val="003B1720"/>
    <w:rsid w:val="003B2115"/>
    <w:rsid w:val="003B2774"/>
    <w:rsid w:val="003B2AA6"/>
    <w:rsid w:val="003B2C6A"/>
    <w:rsid w:val="003B35AD"/>
    <w:rsid w:val="003B35B7"/>
    <w:rsid w:val="003B3A51"/>
    <w:rsid w:val="003B4D17"/>
    <w:rsid w:val="003B53ED"/>
    <w:rsid w:val="003B5A2F"/>
    <w:rsid w:val="003B61AA"/>
    <w:rsid w:val="003B6C19"/>
    <w:rsid w:val="003B6C50"/>
    <w:rsid w:val="003B7E7D"/>
    <w:rsid w:val="003B7F1F"/>
    <w:rsid w:val="003C058D"/>
    <w:rsid w:val="003C0AB2"/>
    <w:rsid w:val="003C0C70"/>
    <w:rsid w:val="003C17F2"/>
    <w:rsid w:val="003C1B50"/>
    <w:rsid w:val="003C1F07"/>
    <w:rsid w:val="003C21C7"/>
    <w:rsid w:val="003C2BDB"/>
    <w:rsid w:val="003C2C76"/>
    <w:rsid w:val="003C348C"/>
    <w:rsid w:val="003C34C6"/>
    <w:rsid w:val="003C36C8"/>
    <w:rsid w:val="003C39B6"/>
    <w:rsid w:val="003C42F2"/>
    <w:rsid w:val="003C4598"/>
    <w:rsid w:val="003C4836"/>
    <w:rsid w:val="003C4D96"/>
    <w:rsid w:val="003C5752"/>
    <w:rsid w:val="003C5C6E"/>
    <w:rsid w:val="003C5D77"/>
    <w:rsid w:val="003C658E"/>
    <w:rsid w:val="003C6909"/>
    <w:rsid w:val="003C6F53"/>
    <w:rsid w:val="003C7A3B"/>
    <w:rsid w:val="003D086F"/>
    <w:rsid w:val="003D102D"/>
    <w:rsid w:val="003D1A11"/>
    <w:rsid w:val="003D1EA1"/>
    <w:rsid w:val="003D26EE"/>
    <w:rsid w:val="003D2881"/>
    <w:rsid w:val="003D2C1A"/>
    <w:rsid w:val="003D37A9"/>
    <w:rsid w:val="003D3824"/>
    <w:rsid w:val="003D3B92"/>
    <w:rsid w:val="003D41B4"/>
    <w:rsid w:val="003D44A4"/>
    <w:rsid w:val="003D51A5"/>
    <w:rsid w:val="003D582C"/>
    <w:rsid w:val="003D58DD"/>
    <w:rsid w:val="003D5EAB"/>
    <w:rsid w:val="003D6131"/>
    <w:rsid w:val="003D6652"/>
    <w:rsid w:val="003D6982"/>
    <w:rsid w:val="003D6990"/>
    <w:rsid w:val="003D7877"/>
    <w:rsid w:val="003D7CAD"/>
    <w:rsid w:val="003D7CF4"/>
    <w:rsid w:val="003E056C"/>
    <w:rsid w:val="003E0BAB"/>
    <w:rsid w:val="003E192E"/>
    <w:rsid w:val="003E1DB2"/>
    <w:rsid w:val="003E25EA"/>
    <w:rsid w:val="003E2E33"/>
    <w:rsid w:val="003E4000"/>
    <w:rsid w:val="003E40F8"/>
    <w:rsid w:val="003E42EC"/>
    <w:rsid w:val="003E45E3"/>
    <w:rsid w:val="003E5278"/>
    <w:rsid w:val="003E5A1E"/>
    <w:rsid w:val="003E5F52"/>
    <w:rsid w:val="003E670C"/>
    <w:rsid w:val="003E68BF"/>
    <w:rsid w:val="003E6BA3"/>
    <w:rsid w:val="003E7069"/>
    <w:rsid w:val="003E7516"/>
    <w:rsid w:val="003E79F6"/>
    <w:rsid w:val="003E7A68"/>
    <w:rsid w:val="003F011C"/>
    <w:rsid w:val="003F0649"/>
    <w:rsid w:val="003F0763"/>
    <w:rsid w:val="003F0BBE"/>
    <w:rsid w:val="003F0C10"/>
    <w:rsid w:val="003F141C"/>
    <w:rsid w:val="003F15B8"/>
    <w:rsid w:val="003F1E05"/>
    <w:rsid w:val="003F2005"/>
    <w:rsid w:val="003F2219"/>
    <w:rsid w:val="003F225F"/>
    <w:rsid w:val="003F2573"/>
    <w:rsid w:val="003F267B"/>
    <w:rsid w:val="003F2B6D"/>
    <w:rsid w:val="003F2F6C"/>
    <w:rsid w:val="003F3139"/>
    <w:rsid w:val="003F3636"/>
    <w:rsid w:val="003F3B7D"/>
    <w:rsid w:val="003F3C4E"/>
    <w:rsid w:val="003F3D1B"/>
    <w:rsid w:val="003F3D72"/>
    <w:rsid w:val="003F47B5"/>
    <w:rsid w:val="003F490E"/>
    <w:rsid w:val="003F4B6A"/>
    <w:rsid w:val="003F5100"/>
    <w:rsid w:val="003F5134"/>
    <w:rsid w:val="003F5D86"/>
    <w:rsid w:val="003F63E5"/>
    <w:rsid w:val="003F6C75"/>
    <w:rsid w:val="003F6F5C"/>
    <w:rsid w:val="003F70AA"/>
    <w:rsid w:val="003F7498"/>
    <w:rsid w:val="003F7851"/>
    <w:rsid w:val="00400784"/>
    <w:rsid w:val="00400802"/>
    <w:rsid w:val="00400FF0"/>
    <w:rsid w:val="004013D5"/>
    <w:rsid w:val="004016BF"/>
    <w:rsid w:val="00401B0E"/>
    <w:rsid w:val="0040230C"/>
    <w:rsid w:val="00402402"/>
    <w:rsid w:val="004024B9"/>
    <w:rsid w:val="0040259A"/>
    <w:rsid w:val="004027C2"/>
    <w:rsid w:val="00403D7B"/>
    <w:rsid w:val="0040429A"/>
    <w:rsid w:val="004046E2"/>
    <w:rsid w:val="00404BAF"/>
    <w:rsid w:val="00404D2C"/>
    <w:rsid w:val="004050EC"/>
    <w:rsid w:val="0040549F"/>
    <w:rsid w:val="00405942"/>
    <w:rsid w:val="0040619F"/>
    <w:rsid w:val="004068A7"/>
    <w:rsid w:val="00406A91"/>
    <w:rsid w:val="00406AA0"/>
    <w:rsid w:val="00406EFD"/>
    <w:rsid w:val="00406F36"/>
    <w:rsid w:val="0040722A"/>
    <w:rsid w:val="00407365"/>
    <w:rsid w:val="00407933"/>
    <w:rsid w:val="00407A04"/>
    <w:rsid w:val="00407CEC"/>
    <w:rsid w:val="0041054A"/>
    <w:rsid w:val="004105C4"/>
    <w:rsid w:val="004108D1"/>
    <w:rsid w:val="004111A8"/>
    <w:rsid w:val="00411750"/>
    <w:rsid w:val="0041177C"/>
    <w:rsid w:val="00411A62"/>
    <w:rsid w:val="00411B40"/>
    <w:rsid w:val="004129AD"/>
    <w:rsid w:val="00412DC8"/>
    <w:rsid w:val="00413A29"/>
    <w:rsid w:val="004143E6"/>
    <w:rsid w:val="00414748"/>
    <w:rsid w:val="00414D83"/>
    <w:rsid w:val="00414F3C"/>
    <w:rsid w:val="00415102"/>
    <w:rsid w:val="004154C1"/>
    <w:rsid w:val="00415870"/>
    <w:rsid w:val="004158CF"/>
    <w:rsid w:val="00415F31"/>
    <w:rsid w:val="00415FA2"/>
    <w:rsid w:val="004161C4"/>
    <w:rsid w:val="00416861"/>
    <w:rsid w:val="0041791B"/>
    <w:rsid w:val="004200DE"/>
    <w:rsid w:val="004202CF"/>
    <w:rsid w:val="00420375"/>
    <w:rsid w:val="00420761"/>
    <w:rsid w:val="0042090B"/>
    <w:rsid w:val="00420FC1"/>
    <w:rsid w:val="00421051"/>
    <w:rsid w:val="00421C1E"/>
    <w:rsid w:val="00421FC5"/>
    <w:rsid w:val="00422693"/>
    <w:rsid w:val="00423372"/>
    <w:rsid w:val="004239C5"/>
    <w:rsid w:val="004244D9"/>
    <w:rsid w:val="00424665"/>
    <w:rsid w:val="00424ED5"/>
    <w:rsid w:val="00424F63"/>
    <w:rsid w:val="00425628"/>
    <w:rsid w:val="0042629E"/>
    <w:rsid w:val="0042632A"/>
    <w:rsid w:val="004274FC"/>
    <w:rsid w:val="0042751C"/>
    <w:rsid w:val="0042770D"/>
    <w:rsid w:val="00427EAF"/>
    <w:rsid w:val="004303F7"/>
    <w:rsid w:val="00430885"/>
    <w:rsid w:val="0043105D"/>
    <w:rsid w:val="00431379"/>
    <w:rsid w:val="00431484"/>
    <w:rsid w:val="00431909"/>
    <w:rsid w:val="0043200D"/>
    <w:rsid w:val="00432A6E"/>
    <w:rsid w:val="004335F2"/>
    <w:rsid w:val="004336EE"/>
    <w:rsid w:val="004339E9"/>
    <w:rsid w:val="00433D17"/>
    <w:rsid w:val="004343A9"/>
    <w:rsid w:val="0043453B"/>
    <w:rsid w:val="00435937"/>
    <w:rsid w:val="00435CCE"/>
    <w:rsid w:val="00435D70"/>
    <w:rsid w:val="004365AB"/>
    <w:rsid w:val="00436713"/>
    <w:rsid w:val="00436F86"/>
    <w:rsid w:val="00437382"/>
    <w:rsid w:val="0043777A"/>
    <w:rsid w:val="00437B77"/>
    <w:rsid w:val="00437F92"/>
    <w:rsid w:val="004401FA"/>
    <w:rsid w:val="004405B8"/>
    <w:rsid w:val="0044063C"/>
    <w:rsid w:val="0044070B"/>
    <w:rsid w:val="004407ED"/>
    <w:rsid w:val="00440872"/>
    <w:rsid w:val="00440B78"/>
    <w:rsid w:val="00441071"/>
    <w:rsid w:val="004412C0"/>
    <w:rsid w:val="004412DC"/>
    <w:rsid w:val="00441FE3"/>
    <w:rsid w:val="00442684"/>
    <w:rsid w:val="00442698"/>
    <w:rsid w:val="00442933"/>
    <w:rsid w:val="00442B20"/>
    <w:rsid w:val="00443234"/>
    <w:rsid w:val="004434DA"/>
    <w:rsid w:val="004441E4"/>
    <w:rsid w:val="00444483"/>
    <w:rsid w:val="004444CE"/>
    <w:rsid w:val="004449FC"/>
    <w:rsid w:val="00445187"/>
    <w:rsid w:val="00445568"/>
    <w:rsid w:val="00445636"/>
    <w:rsid w:val="004458BC"/>
    <w:rsid w:val="00445B2A"/>
    <w:rsid w:val="00445E7D"/>
    <w:rsid w:val="00445EF2"/>
    <w:rsid w:val="00446062"/>
    <w:rsid w:val="00446350"/>
    <w:rsid w:val="004463B0"/>
    <w:rsid w:val="00447498"/>
    <w:rsid w:val="00447C64"/>
    <w:rsid w:val="00447FB1"/>
    <w:rsid w:val="00450502"/>
    <w:rsid w:val="0045072A"/>
    <w:rsid w:val="00450BE2"/>
    <w:rsid w:val="00450D3E"/>
    <w:rsid w:val="00450E9B"/>
    <w:rsid w:val="00450F4A"/>
    <w:rsid w:val="00451BA6"/>
    <w:rsid w:val="004524F5"/>
    <w:rsid w:val="0045269D"/>
    <w:rsid w:val="00452835"/>
    <w:rsid w:val="00452A5F"/>
    <w:rsid w:val="00452ADA"/>
    <w:rsid w:val="00453550"/>
    <w:rsid w:val="004537B2"/>
    <w:rsid w:val="00454FC7"/>
    <w:rsid w:val="00455F18"/>
    <w:rsid w:val="00456037"/>
    <w:rsid w:val="00456098"/>
    <w:rsid w:val="004560E6"/>
    <w:rsid w:val="0045615F"/>
    <w:rsid w:val="00456219"/>
    <w:rsid w:val="0045623E"/>
    <w:rsid w:val="00456A13"/>
    <w:rsid w:val="00456F8F"/>
    <w:rsid w:val="004572EF"/>
    <w:rsid w:val="00457D50"/>
    <w:rsid w:val="00457F53"/>
    <w:rsid w:val="00460181"/>
    <w:rsid w:val="00460E2C"/>
    <w:rsid w:val="00461A27"/>
    <w:rsid w:val="00462391"/>
    <w:rsid w:val="00463E96"/>
    <w:rsid w:val="00464089"/>
    <w:rsid w:val="004652F5"/>
    <w:rsid w:val="004657CC"/>
    <w:rsid w:val="00465B9C"/>
    <w:rsid w:val="00466252"/>
    <w:rsid w:val="00466253"/>
    <w:rsid w:val="00466429"/>
    <w:rsid w:val="0046651B"/>
    <w:rsid w:val="00466BDA"/>
    <w:rsid w:val="00467299"/>
    <w:rsid w:val="004701EE"/>
    <w:rsid w:val="00471231"/>
    <w:rsid w:val="004717BD"/>
    <w:rsid w:val="004718EA"/>
    <w:rsid w:val="0047250B"/>
    <w:rsid w:val="0047253F"/>
    <w:rsid w:val="00472572"/>
    <w:rsid w:val="00472671"/>
    <w:rsid w:val="004732DD"/>
    <w:rsid w:val="00473E84"/>
    <w:rsid w:val="0047423C"/>
    <w:rsid w:val="004748FC"/>
    <w:rsid w:val="00474F80"/>
    <w:rsid w:val="00475111"/>
    <w:rsid w:val="00475AEA"/>
    <w:rsid w:val="00476A32"/>
    <w:rsid w:val="00476A61"/>
    <w:rsid w:val="00476AB4"/>
    <w:rsid w:val="00476C7E"/>
    <w:rsid w:val="00476EB1"/>
    <w:rsid w:val="00476F4B"/>
    <w:rsid w:val="004800C6"/>
    <w:rsid w:val="004807A4"/>
    <w:rsid w:val="00480866"/>
    <w:rsid w:val="00480B59"/>
    <w:rsid w:val="004811A2"/>
    <w:rsid w:val="00481756"/>
    <w:rsid w:val="00481CFF"/>
    <w:rsid w:val="00482892"/>
    <w:rsid w:val="0048334F"/>
    <w:rsid w:val="0048382E"/>
    <w:rsid w:val="004841D4"/>
    <w:rsid w:val="0048440F"/>
    <w:rsid w:val="00484628"/>
    <w:rsid w:val="0048477D"/>
    <w:rsid w:val="004848FC"/>
    <w:rsid w:val="0048547E"/>
    <w:rsid w:val="004855D3"/>
    <w:rsid w:val="004858B2"/>
    <w:rsid w:val="00485A72"/>
    <w:rsid w:val="00485BFA"/>
    <w:rsid w:val="00486BC3"/>
    <w:rsid w:val="00486D08"/>
    <w:rsid w:val="004871BB"/>
    <w:rsid w:val="004873C8"/>
    <w:rsid w:val="00487C2E"/>
    <w:rsid w:val="00487D7D"/>
    <w:rsid w:val="00490555"/>
    <w:rsid w:val="00491504"/>
    <w:rsid w:val="00491676"/>
    <w:rsid w:val="00491BDF"/>
    <w:rsid w:val="00491D6B"/>
    <w:rsid w:val="00491E74"/>
    <w:rsid w:val="00491F23"/>
    <w:rsid w:val="00492200"/>
    <w:rsid w:val="00492272"/>
    <w:rsid w:val="0049229E"/>
    <w:rsid w:val="004926DC"/>
    <w:rsid w:val="0049275C"/>
    <w:rsid w:val="00492804"/>
    <w:rsid w:val="00493043"/>
    <w:rsid w:val="0049323A"/>
    <w:rsid w:val="0049346C"/>
    <w:rsid w:val="00493578"/>
    <w:rsid w:val="00493759"/>
    <w:rsid w:val="00493F68"/>
    <w:rsid w:val="00493FED"/>
    <w:rsid w:val="004940D0"/>
    <w:rsid w:val="004943B3"/>
    <w:rsid w:val="004946D1"/>
    <w:rsid w:val="00494B67"/>
    <w:rsid w:val="00494B9C"/>
    <w:rsid w:val="0049572F"/>
    <w:rsid w:val="00495C2A"/>
    <w:rsid w:val="00495FAC"/>
    <w:rsid w:val="0049683E"/>
    <w:rsid w:val="00496E28"/>
    <w:rsid w:val="00497A55"/>
    <w:rsid w:val="004A00EA"/>
    <w:rsid w:val="004A0760"/>
    <w:rsid w:val="004A0940"/>
    <w:rsid w:val="004A0B32"/>
    <w:rsid w:val="004A0B45"/>
    <w:rsid w:val="004A0F15"/>
    <w:rsid w:val="004A1C10"/>
    <w:rsid w:val="004A1FCF"/>
    <w:rsid w:val="004A23B1"/>
    <w:rsid w:val="004A2F34"/>
    <w:rsid w:val="004A32F8"/>
    <w:rsid w:val="004A3FD5"/>
    <w:rsid w:val="004A4345"/>
    <w:rsid w:val="004A43E8"/>
    <w:rsid w:val="004A4645"/>
    <w:rsid w:val="004A4970"/>
    <w:rsid w:val="004A4C55"/>
    <w:rsid w:val="004A4D25"/>
    <w:rsid w:val="004A4F6D"/>
    <w:rsid w:val="004A52DD"/>
    <w:rsid w:val="004A5D88"/>
    <w:rsid w:val="004A5F14"/>
    <w:rsid w:val="004A5FB7"/>
    <w:rsid w:val="004A608B"/>
    <w:rsid w:val="004A6251"/>
    <w:rsid w:val="004A63C6"/>
    <w:rsid w:val="004A67E0"/>
    <w:rsid w:val="004A6D82"/>
    <w:rsid w:val="004A79EB"/>
    <w:rsid w:val="004A7B42"/>
    <w:rsid w:val="004B0191"/>
    <w:rsid w:val="004B04EA"/>
    <w:rsid w:val="004B064D"/>
    <w:rsid w:val="004B07D6"/>
    <w:rsid w:val="004B0D8C"/>
    <w:rsid w:val="004B11D7"/>
    <w:rsid w:val="004B11EB"/>
    <w:rsid w:val="004B19D9"/>
    <w:rsid w:val="004B1B80"/>
    <w:rsid w:val="004B1FF3"/>
    <w:rsid w:val="004B27B1"/>
    <w:rsid w:val="004B2A54"/>
    <w:rsid w:val="004B2CA5"/>
    <w:rsid w:val="004B404F"/>
    <w:rsid w:val="004B4219"/>
    <w:rsid w:val="004B4630"/>
    <w:rsid w:val="004B48E3"/>
    <w:rsid w:val="004B4B6B"/>
    <w:rsid w:val="004B5BEA"/>
    <w:rsid w:val="004B66A3"/>
    <w:rsid w:val="004B68A3"/>
    <w:rsid w:val="004B6941"/>
    <w:rsid w:val="004B7719"/>
    <w:rsid w:val="004B7AA4"/>
    <w:rsid w:val="004C0070"/>
    <w:rsid w:val="004C035F"/>
    <w:rsid w:val="004C0B3E"/>
    <w:rsid w:val="004C0B56"/>
    <w:rsid w:val="004C0D68"/>
    <w:rsid w:val="004C0E51"/>
    <w:rsid w:val="004C10BB"/>
    <w:rsid w:val="004C11D7"/>
    <w:rsid w:val="004C11EC"/>
    <w:rsid w:val="004C142D"/>
    <w:rsid w:val="004C1472"/>
    <w:rsid w:val="004C1565"/>
    <w:rsid w:val="004C19BF"/>
    <w:rsid w:val="004C1E51"/>
    <w:rsid w:val="004C204F"/>
    <w:rsid w:val="004C23EA"/>
    <w:rsid w:val="004C2729"/>
    <w:rsid w:val="004C3303"/>
    <w:rsid w:val="004C36FE"/>
    <w:rsid w:val="004C3DBC"/>
    <w:rsid w:val="004C3F75"/>
    <w:rsid w:val="004C4042"/>
    <w:rsid w:val="004C457C"/>
    <w:rsid w:val="004C50BC"/>
    <w:rsid w:val="004C50E6"/>
    <w:rsid w:val="004C517C"/>
    <w:rsid w:val="004C54BE"/>
    <w:rsid w:val="004C5749"/>
    <w:rsid w:val="004C6300"/>
    <w:rsid w:val="004C644D"/>
    <w:rsid w:val="004C6A20"/>
    <w:rsid w:val="004C7839"/>
    <w:rsid w:val="004D006A"/>
    <w:rsid w:val="004D029D"/>
    <w:rsid w:val="004D039D"/>
    <w:rsid w:val="004D075B"/>
    <w:rsid w:val="004D0D4C"/>
    <w:rsid w:val="004D1490"/>
    <w:rsid w:val="004D1586"/>
    <w:rsid w:val="004D186D"/>
    <w:rsid w:val="004D1B72"/>
    <w:rsid w:val="004D1C90"/>
    <w:rsid w:val="004D2024"/>
    <w:rsid w:val="004D20A6"/>
    <w:rsid w:val="004D2255"/>
    <w:rsid w:val="004D2438"/>
    <w:rsid w:val="004D2981"/>
    <w:rsid w:val="004D2DCC"/>
    <w:rsid w:val="004D32B1"/>
    <w:rsid w:val="004D351D"/>
    <w:rsid w:val="004D4B49"/>
    <w:rsid w:val="004D4C8A"/>
    <w:rsid w:val="004D4C8E"/>
    <w:rsid w:val="004D6528"/>
    <w:rsid w:val="004D6620"/>
    <w:rsid w:val="004D6786"/>
    <w:rsid w:val="004D6A3B"/>
    <w:rsid w:val="004D6E1D"/>
    <w:rsid w:val="004D6E22"/>
    <w:rsid w:val="004D79CF"/>
    <w:rsid w:val="004D7A10"/>
    <w:rsid w:val="004E15DF"/>
    <w:rsid w:val="004E1AD5"/>
    <w:rsid w:val="004E1C9F"/>
    <w:rsid w:val="004E1D92"/>
    <w:rsid w:val="004E25CA"/>
    <w:rsid w:val="004E360C"/>
    <w:rsid w:val="004E371E"/>
    <w:rsid w:val="004E375D"/>
    <w:rsid w:val="004E39A8"/>
    <w:rsid w:val="004E3A1D"/>
    <w:rsid w:val="004E3F1F"/>
    <w:rsid w:val="004E4184"/>
    <w:rsid w:val="004E434C"/>
    <w:rsid w:val="004E4B68"/>
    <w:rsid w:val="004E5C4F"/>
    <w:rsid w:val="004E60D7"/>
    <w:rsid w:val="004E6667"/>
    <w:rsid w:val="004E69C5"/>
    <w:rsid w:val="004E6BD1"/>
    <w:rsid w:val="004E6D11"/>
    <w:rsid w:val="004E6F08"/>
    <w:rsid w:val="004E74A5"/>
    <w:rsid w:val="004E766F"/>
    <w:rsid w:val="004E7AF6"/>
    <w:rsid w:val="004E7BF2"/>
    <w:rsid w:val="004E7E5F"/>
    <w:rsid w:val="004E7E75"/>
    <w:rsid w:val="004F072A"/>
    <w:rsid w:val="004F0C4A"/>
    <w:rsid w:val="004F0D09"/>
    <w:rsid w:val="004F15D4"/>
    <w:rsid w:val="004F1F8C"/>
    <w:rsid w:val="004F20CF"/>
    <w:rsid w:val="004F2BE2"/>
    <w:rsid w:val="004F2FFC"/>
    <w:rsid w:val="004F31B1"/>
    <w:rsid w:val="004F38A0"/>
    <w:rsid w:val="004F3A6D"/>
    <w:rsid w:val="004F3DFE"/>
    <w:rsid w:val="004F4172"/>
    <w:rsid w:val="004F43D8"/>
    <w:rsid w:val="004F46D5"/>
    <w:rsid w:val="004F4E80"/>
    <w:rsid w:val="004F50CA"/>
    <w:rsid w:val="004F5152"/>
    <w:rsid w:val="004F51FD"/>
    <w:rsid w:val="004F54B5"/>
    <w:rsid w:val="004F583F"/>
    <w:rsid w:val="004F6572"/>
    <w:rsid w:val="004F7AB4"/>
    <w:rsid w:val="004F7DCB"/>
    <w:rsid w:val="00500887"/>
    <w:rsid w:val="00500B1B"/>
    <w:rsid w:val="00500C2B"/>
    <w:rsid w:val="005010F7"/>
    <w:rsid w:val="005011AB"/>
    <w:rsid w:val="00501B27"/>
    <w:rsid w:val="00501E39"/>
    <w:rsid w:val="00501E93"/>
    <w:rsid w:val="00502FB7"/>
    <w:rsid w:val="00503361"/>
    <w:rsid w:val="00503477"/>
    <w:rsid w:val="00503DB2"/>
    <w:rsid w:val="00503E42"/>
    <w:rsid w:val="005040D0"/>
    <w:rsid w:val="005042B6"/>
    <w:rsid w:val="00504B90"/>
    <w:rsid w:val="00504C32"/>
    <w:rsid w:val="005053AF"/>
    <w:rsid w:val="005054A0"/>
    <w:rsid w:val="00506041"/>
    <w:rsid w:val="0050605A"/>
    <w:rsid w:val="00506905"/>
    <w:rsid w:val="00506A09"/>
    <w:rsid w:val="00506DE8"/>
    <w:rsid w:val="005070A4"/>
    <w:rsid w:val="0050763E"/>
    <w:rsid w:val="005076F4"/>
    <w:rsid w:val="00507CA0"/>
    <w:rsid w:val="00510CE2"/>
    <w:rsid w:val="00511586"/>
    <w:rsid w:val="005118A2"/>
    <w:rsid w:val="00511D82"/>
    <w:rsid w:val="00512229"/>
    <w:rsid w:val="005122E8"/>
    <w:rsid w:val="00512A8E"/>
    <w:rsid w:val="00512C39"/>
    <w:rsid w:val="005137C0"/>
    <w:rsid w:val="005138C5"/>
    <w:rsid w:val="005143A0"/>
    <w:rsid w:val="005146CE"/>
    <w:rsid w:val="0051489C"/>
    <w:rsid w:val="00514935"/>
    <w:rsid w:val="00514C9F"/>
    <w:rsid w:val="00514F49"/>
    <w:rsid w:val="005151D0"/>
    <w:rsid w:val="00515483"/>
    <w:rsid w:val="0051554F"/>
    <w:rsid w:val="00515734"/>
    <w:rsid w:val="00515A5A"/>
    <w:rsid w:val="00515B4C"/>
    <w:rsid w:val="005162C1"/>
    <w:rsid w:val="0051635A"/>
    <w:rsid w:val="00516371"/>
    <w:rsid w:val="00516CF2"/>
    <w:rsid w:val="00516F97"/>
    <w:rsid w:val="005170CF"/>
    <w:rsid w:val="0051771E"/>
    <w:rsid w:val="00517BBA"/>
    <w:rsid w:val="00517DE6"/>
    <w:rsid w:val="00517ED4"/>
    <w:rsid w:val="0052061F"/>
    <w:rsid w:val="0052098C"/>
    <w:rsid w:val="00520F30"/>
    <w:rsid w:val="005213A6"/>
    <w:rsid w:val="00521482"/>
    <w:rsid w:val="005221CE"/>
    <w:rsid w:val="00522B8E"/>
    <w:rsid w:val="00523A24"/>
    <w:rsid w:val="005240E2"/>
    <w:rsid w:val="005243C0"/>
    <w:rsid w:val="0052494C"/>
    <w:rsid w:val="00524A7D"/>
    <w:rsid w:val="00524CAA"/>
    <w:rsid w:val="00524E50"/>
    <w:rsid w:val="0052510A"/>
    <w:rsid w:val="005262CD"/>
    <w:rsid w:val="005262D6"/>
    <w:rsid w:val="005267AD"/>
    <w:rsid w:val="00527018"/>
    <w:rsid w:val="00527296"/>
    <w:rsid w:val="00527DCB"/>
    <w:rsid w:val="005305F3"/>
    <w:rsid w:val="00531100"/>
    <w:rsid w:val="00531662"/>
    <w:rsid w:val="00531879"/>
    <w:rsid w:val="00532224"/>
    <w:rsid w:val="0053242B"/>
    <w:rsid w:val="00532651"/>
    <w:rsid w:val="00532EDD"/>
    <w:rsid w:val="00533615"/>
    <w:rsid w:val="005339CF"/>
    <w:rsid w:val="00533A62"/>
    <w:rsid w:val="00533B31"/>
    <w:rsid w:val="00533D78"/>
    <w:rsid w:val="00533F67"/>
    <w:rsid w:val="00534559"/>
    <w:rsid w:val="0053456D"/>
    <w:rsid w:val="00534B0B"/>
    <w:rsid w:val="00535289"/>
    <w:rsid w:val="00535651"/>
    <w:rsid w:val="00536089"/>
    <w:rsid w:val="0053695E"/>
    <w:rsid w:val="005376B8"/>
    <w:rsid w:val="005377FD"/>
    <w:rsid w:val="00540F78"/>
    <w:rsid w:val="005410DA"/>
    <w:rsid w:val="00541CB2"/>
    <w:rsid w:val="00541E53"/>
    <w:rsid w:val="005422DA"/>
    <w:rsid w:val="005423CE"/>
    <w:rsid w:val="005426E3"/>
    <w:rsid w:val="00542805"/>
    <w:rsid w:val="005428DE"/>
    <w:rsid w:val="00542C1E"/>
    <w:rsid w:val="005430FC"/>
    <w:rsid w:val="005431BA"/>
    <w:rsid w:val="00543B77"/>
    <w:rsid w:val="00543C92"/>
    <w:rsid w:val="00544854"/>
    <w:rsid w:val="005448AC"/>
    <w:rsid w:val="00544B96"/>
    <w:rsid w:val="005451EA"/>
    <w:rsid w:val="00545B60"/>
    <w:rsid w:val="00546729"/>
    <w:rsid w:val="00546C3B"/>
    <w:rsid w:val="00546FE7"/>
    <w:rsid w:val="00547998"/>
    <w:rsid w:val="00547E3C"/>
    <w:rsid w:val="00547F35"/>
    <w:rsid w:val="005500A5"/>
    <w:rsid w:val="0055051C"/>
    <w:rsid w:val="00551527"/>
    <w:rsid w:val="00551756"/>
    <w:rsid w:val="0055209F"/>
    <w:rsid w:val="00552593"/>
    <w:rsid w:val="00552D31"/>
    <w:rsid w:val="005532C4"/>
    <w:rsid w:val="00553474"/>
    <w:rsid w:val="005534CC"/>
    <w:rsid w:val="0055363D"/>
    <w:rsid w:val="005536FC"/>
    <w:rsid w:val="00553763"/>
    <w:rsid w:val="0055443F"/>
    <w:rsid w:val="0055498C"/>
    <w:rsid w:val="005553D3"/>
    <w:rsid w:val="005554CF"/>
    <w:rsid w:val="00555E69"/>
    <w:rsid w:val="005566CD"/>
    <w:rsid w:val="00556796"/>
    <w:rsid w:val="00556CEB"/>
    <w:rsid w:val="005571D5"/>
    <w:rsid w:val="00557640"/>
    <w:rsid w:val="00557837"/>
    <w:rsid w:val="005579CB"/>
    <w:rsid w:val="005600DA"/>
    <w:rsid w:val="005606AE"/>
    <w:rsid w:val="00560AA2"/>
    <w:rsid w:val="00560CF1"/>
    <w:rsid w:val="00560D41"/>
    <w:rsid w:val="00560EAD"/>
    <w:rsid w:val="00561256"/>
    <w:rsid w:val="005621CD"/>
    <w:rsid w:val="005622D3"/>
    <w:rsid w:val="0056280C"/>
    <w:rsid w:val="00563A69"/>
    <w:rsid w:val="00564017"/>
    <w:rsid w:val="00564021"/>
    <w:rsid w:val="0056479A"/>
    <w:rsid w:val="00564B0D"/>
    <w:rsid w:val="00564FAA"/>
    <w:rsid w:val="00565AAF"/>
    <w:rsid w:val="00565F33"/>
    <w:rsid w:val="0056665C"/>
    <w:rsid w:val="0056690E"/>
    <w:rsid w:val="00566B4A"/>
    <w:rsid w:val="00566F28"/>
    <w:rsid w:val="005672E0"/>
    <w:rsid w:val="0056799B"/>
    <w:rsid w:val="00567D41"/>
    <w:rsid w:val="00567E5F"/>
    <w:rsid w:val="00570371"/>
    <w:rsid w:val="00570705"/>
    <w:rsid w:val="00570708"/>
    <w:rsid w:val="00570AA7"/>
    <w:rsid w:val="00570E3B"/>
    <w:rsid w:val="0057137D"/>
    <w:rsid w:val="00571DF5"/>
    <w:rsid w:val="00572452"/>
    <w:rsid w:val="00573BC2"/>
    <w:rsid w:val="0057401A"/>
    <w:rsid w:val="005743D0"/>
    <w:rsid w:val="0057455D"/>
    <w:rsid w:val="00574DD0"/>
    <w:rsid w:val="00575459"/>
    <w:rsid w:val="005757C1"/>
    <w:rsid w:val="0057581F"/>
    <w:rsid w:val="00575AE5"/>
    <w:rsid w:val="00575BEF"/>
    <w:rsid w:val="005765BC"/>
    <w:rsid w:val="00576714"/>
    <w:rsid w:val="00576A57"/>
    <w:rsid w:val="00576A5E"/>
    <w:rsid w:val="00576C9A"/>
    <w:rsid w:val="00576EAF"/>
    <w:rsid w:val="00576FE7"/>
    <w:rsid w:val="00577B9F"/>
    <w:rsid w:val="00577D14"/>
    <w:rsid w:val="005802D5"/>
    <w:rsid w:val="005806AF"/>
    <w:rsid w:val="00580AC4"/>
    <w:rsid w:val="00580E49"/>
    <w:rsid w:val="005811A0"/>
    <w:rsid w:val="00581C32"/>
    <w:rsid w:val="0058203F"/>
    <w:rsid w:val="005826E9"/>
    <w:rsid w:val="00582DF1"/>
    <w:rsid w:val="00583033"/>
    <w:rsid w:val="00583694"/>
    <w:rsid w:val="00583BE1"/>
    <w:rsid w:val="00583EC1"/>
    <w:rsid w:val="00583FC1"/>
    <w:rsid w:val="00584018"/>
    <w:rsid w:val="005842E9"/>
    <w:rsid w:val="005851E0"/>
    <w:rsid w:val="005853D0"/>
    <w:rsid w:val="0058552B"/>
    <w:rsid w:val="00585862"/>
    <w:rsid w:val="00585DFC"/>
    <w:rsid w:val="00586485"/>
    <w:rsid w:val="005865FF"/>
    <w:rsid w:val="005870FD"/>
    <w:rsid w:val="00587A5D"/>
    <w:rsid w:val="00587AF6"/>
    <w:rsid w:val="00587D02"/>
    <w:rsid w:val="00587F4C"/>
    <w:rsid w:val="005900D1"/>
    <w:rsid w:val="00590275"/>
    <w:rsid w:val="00590310"/>
    <w:rsid w:val="00591490"/>
    <w:rsid w:val="005924E6"/>
    <w:rsid w:val="005925CC"/>
    <w:rsid w:val="00592F90"/>
    <w:rsid w:val="005934F1"/>
    <w:rsid w:val="00593511"/>
    <w:rsid w:val="005939CA"/>
    <w:rsid w:val="00593BE8"/>
    <w:rsid w:val="00593CE7"/>
    <w:rsid w:val="00593D9A"/>
    <w:rsid w:val="00594B53"/>
    <w:rsid w:val="00594CA7"/>
    <w:rsid w:val="00594FAF"/>
    <w:rsid w:val="0059520D"/>
    <w:rsid w:val="00595CF3"/>
    <w:rsid w:val="00595DD5"/>
    <w:rsid w:val="005966E1"/>
    <w:rsid w:val="005969FF"/>
    <w:rsid w:val="00597846"/>
    <w:rsid w:val="0059784F"/>
    <w:rsid w:val="00597DF9"/>
    <w:rsid w:val="005A05B9"/>
    <w:rsid w:val="005A115A"/>
    <w:rsid w:val="005A1716"/>
    <w:rsid w:val="005A1A88"/>
    <w:rsid w:val="005A1E73"/>
    <w:rsid w:val="005A2235"/>
    <w:rsid w:val="005A233E"/>
    <w:rsid w:val="005A2372"/>
    <w:rsid w:val="005A2D04"/>
    <w:rsid w:val="005A2D10"/>
    <w:rsid w:val="005A3B4A"/>
    <w:rsid w:val="005A4885"/>
    <w:rsid w:val="005A4AEF"/>
    <w:rsid w:val="005A4CDB"/>
    <w:rsid w:val="005A4D2F"/>
    <w:rsid w:val="005A5257"/>
    <w:rsid w:val="005A5559"/>
    <w:rsid w:val="005A56AA"/>
    <w:rsid w:val="005A61A1"/>
    <w:rsid w:val="005A738B"/>
    <w:rsid w:val="005A74C1"/>
    <w:rsid w:val="005A7E74"/>
    <w:rsid w:val="005A7F21"/>
    <w:rsid w:val="005A7F57"/>
    <w:rsid w:val="005B0D88"/>
    <w:rsid w:val="005B0F83"/>
    <w:rsid w:val="005B13D8"/>
    <w:rsid w:val="005B15F7"/>
    <w:rsid w:val="005B1891"/>
    <w:rsid w:val="005B1A81"/>
    <w:rsid w:val="005B27B0"/>
    <w:rsid w:val="005B300F"/>
    <w:rsid w:val="005B3E1F"/>
    <w:rsid w:val="005B4042"/>
    <w:rsid w:val="005B47C8"/>
    <w:rsid w:val="005B4E14"/>
    <w:rsid w:val="005B5361"/>
    <w:rsid w:val="005B56FC"/>
    <w:rsid w:val="005B5FB6"/>
    <w:rsid w:val="005B62B2"/>
    <w:rsid w:val="005B62DC"/>
    <w:rsid w:val="005B659B"/>
    <w:rsid w:val="005B697C"/>
    <w:rsid w:val="005B6AC9"/>
    <w:rsid w:val="005B710A"/>
    <w:rsid w:val="005B7820"/>
    <w:rsid w:val="005B7A9C"/>
    <w:rsid w:val="005C0159"/>
    <w:rsid w:val="005C01AD"/>
    <w:rsid w:val="005C04B5"/>
    <w:rsid w:val="005C0794"/>
    <w:rsid w:val="005C0F26"/>
    <w:rsid w:val="005C1563"/>
    <w:rsid w:val="005C2052"/>
    <w:rsid w:val="005C20FB"/>
    <w:rsid w:val="005C2745"/>
    <w:rsid w:val="005C27EE"/>
    <w:rsid w:val="005C2819"/>
    <w:rsid w:val="005C2ED2"/>
    <w:rsid w:val="005C2F83"/>
    <w:rsid w:val="005C2FC4"/>
    <w:rsid w:val="005C31AD"/>
    <w:rsid w:val="005C3D54"/>
    <w:rsid w:val="005C431D"/>
    <w:rsid w:val="005C55D3"/>
    <w:rsid w:val="005C5672"/>
    <w:rsid w:val="005C59B7"/>
    <w:rsid w:val="005C5A92"/>
    <w:rsid w:val="005C6024"/>
    <w:rsid w:val="005C602C"/>
    <w:rsid w:val="005C66C6"/>
    <w:rsid w:val="005C713E"/>
    <w:rsid w:val="005C76DB"/>
    <w:rsid w:val="005C7A85"/>
    <w:rsid w:val="005C7E01"/>
    <w:rsid w:val="005C7E8F"/>
    <w:rsid w:val="005D00A2"/>
    <w:rsid w:val="005D0359"/>
    <w:rsid w:val="005D0A3D"/>
    <w:rsid w:val="005D0AE8"/>
    <w:rsid w:val="005D158F"/>
    <w:rsid w:val="005D1768"/>
    <w:rsid w:val="005D179B"/>
    <w:rsid w:val="005D262B"/>
    <w:rsid w:val="005D2935"/>
    <w:rsid w:val="005D2CAF"/>
    <w:rsid w:val="005D2DBB"/>
    <w:rsid w:val="005D32EC"/>
    <w:rsid w:val="005D3401"/>
    <w:rsid w:val="005D3931"/>
    <w:rsid w:val="005D43B0"/>
    <w:rsid w:val="005D462F"/>
    <w:rsid w:val="005D4EC9"/>
    <w:rsid w:val="005D55D8"/>
    <w:rsid w:val="005D617E"/>
    <w:rsid w:val="005D61E7"/>
    <w:rsid w:val="005D63AD"/>
    <w:rsid w:val="005D6AA9"/>
    <w:rsid w:val="005D6AC7"/>
    <w:rsid w:val="005D6B3A"/>
    <w:rsid w:val="005D70E2"/>
    <w:rsid w:val="005D7B31"/>
    <w:rsid w:val="005D7D35"/>
    <w:rsid w:val="005E053E"/>
    <w:rsid w:val="005E0740"/>
    <w:rsid w:val="005E0D74"/>
    <w:rsid w:val="005E0E2C"/>
    <w:rsid w:val="005E0F0A"/>
    <w:rsid w:val="005E1325"/>
    <w:rsid w:val="005E13CF"/>
    <w:rsid w:val="005E160C"/>
    <w:rsid w:val="005E194A"/>
    <w:rsid w:val="005E1D83"/>
    <w:rsid w:val="005E23A1"/>
    <w:rsid w:val="005E258C"/>
    <w:rsid w:val="005E2633"/>
    <w:rsid w:val="005E34DE"/>
    <w:rsid w:val="005E34F9"/>
    <w:rsid w:val="005E351D"/>
    <w:rsid w:val="005E37A9"/>
    <w:rsid w:val="005E3D6D"/>
    <w:rsid w:val="005E3E1F"/>
    <w:rsid w:val="005E4185"/>
    <w:rsid w:val="005E48D8"/>
    <w:rsid w:val="005E4D3D"/>
    <w:rsid w:val="005E622E"/>
    <w:rsid w:val="005E6DC3"/>
    <w:rsid w:val="005E7217"/>
    <w:rsid w:val="005E7693"/>
    <w:rsid w:val="005F04EA"/>
    <w:rsid w:val="005F05E0"/>
    <w:rsid w:val="005F1310"/>
    <w:rsid w:val="005F218E"/>
    <w:rsid w:val="005F2DF8"/>
    <w:rsid w:val="005F32A6"/>
    <w:rsid w:val="005F349A"/>
    <w:rsid w:val="005F38E7"/>
    <w:rsid w:val="005F4527"/>
    <w:rsid w:val="005F4711"/>
    <w:rsid w:val="005F4DED"/>
    <w:rsid w:val="005F4E26"/>
    <w:rsid w:val="005F59FC"/>
    <w:rsid w:val="005F5F3C"/>
    <w:rsid w:val="005F5F8D"/>
    <w:rsid w:val="005F7ACC"/>
    <w:rsid w:val="0060063D"/>
    <w:rsid w:val="00600937"/>
    <w:rsid w:val="006011EF"/>
    <w:rsid w:val="0060158B"/>
    <w:rsid w:val="00601779"/>
    <w:rsid w:val="00601C24"/>
    <w:rsid w:val="00602EBC"/>
    <w:rsid w:val="00602F22"/>
    <w:rsid w:val="00603076"/>
    <w:rsid w:val="00603266"/>
    <w:rsid w:val="00603BDD"/>
    <w:rsid w:val="00603EFA"/>
    <w:rsid w:val="00603F38"/>
    <w:rsid w:val="00603F7A"/>
    <w:rsid w:val="00604017"/>
    <w:rsid w:val="0060403E"/>
    <w:rsid w:val="00604196"/>
    <w:rsid w:val="00604236"/>
    <w:rsid w:val="0060462B"/>
    <w:rsid w:val="00604C1A"/>
    <w:rsid w:val="0060537B"/>
    <w:rsid w:val="00605888"/>
    <w:rsid w:val="00605C93"/>
    <w:rsid w:val="00605CF1"/>
    <w:rsid w:val="00605D0E"/>
    <w:rsid w:val="00605E17"/>
    <w:rsid w:val="00605FB7"/>
    <w:rsid w:val="0060661B"/>
    <w:rsid w:val="00606F98"/>
    <w:rsid w:val="00607025"/>
    <w:rsid w:val="00607356"/>
    <w:rsid w:val="0060747B"/>
    <w:rsid w:val="00607524"/>
    <w:rsid w:val="00607789"/>
    <w:rsid w:val="006078C4"/>
    <w:rsid w:val="00607B76"/>
    <w:rsid w:val="00607DCD"/>
    <w:rsid w:val="00610727"/>
    <w:rsid w:val="00610AA5"/>
    <w:rsid w:val="00610AAE"/>
    <w:rsid w:val="00610CED"/>
    <w:rsid w:val="0061122E"/>
    <w:rsid w:val="006114EB"/>
    <w:rsid w:val="00611708"/>
    <w:rsid w:val="00611F74"/>
    <w:rsid w:val="0061235E"/>
    <w:rsid w:val="0061262F"/>
    <w:rsid w:val="0061296D"/>
    <w:rsid w:val="00613017"/>
    <w:rsid w:val="00613907"/>
    <w:rsid w:val="00613EF4"/>
    <w:rsid w:val="0061445A"/>
    <w:rsid w:val="006146CC"/>
    <w:rsid w:val="00614A19"/>
    <w:rsid w:val="00614AD0"/>
    <w:rsid w:val="00614EB1"/>
    <w:rsid w:val="006151F5"/>
    <w:rsid w:val="00615607"/>
    <w:rsid w:val="0061562D"/>
    <w:rsid w:val="00615785"/>
    <w:rsid w:val="00615A7D"/>
    <w:rsid w:val="006165FB"/>
    <w:rsid w:val="00616675"/>
    <w:rsid w:val="0061696F"/>
    <w:rsid w:val="006169A1"/>
    <w:rsid w:val="00617718"/>
    <w:rsid w:val="006179B0"/>
    <w:rsid w:val="00617BED"/>
    <w:rsid w:val="00617E0F"/>
    <w:rsid w:val="0062009F"/>
    <w:rsid w:val="006202DA"/>
    <w:rsid w:val="006213AD"/>
    <w:rsid w:val="00621490"/>
    <w:rsid w:val="00621C89"/>
    <w:rsid w:val="00621DFB"/>
    <w:rsid w:val="006222D1"/>
    <w:rsid w:val="00623F7B"/>
    <w:rsid w:val="006241C0"/>
    <w:rsid w:val="00624354"/>
    <w:rsid w:val="00624396"/>
    <w:rsid w:val="00624D9D"/>
    <w:rsid w:val="006251EF"/>
    <w:rsid w:val="00626217"/>
    <w:rsid w:val="00626772"/>
    <w:rsid w:val="00626B04"/>
    <w:rsid w:val="006271FD"/>
    <w:rsid w:val="006272AF"/>
    <w:rsid w:val="00630B04"/>
    <w:rsid w:val="00631053"/>
    <w:rsid w:val="00631870"/>
    <w:rsid w:val="00631BA7"/>
    <w:rsid w:val="00632306"/>
    <w:rsid w:val="00632DA7"/>
    <w:rsid w:val="00633071"/>
    <w:rsid w:val="006336DD"/>
    <w:rsid w:val="00634CDA"/>
    <w:rsid w:val="00634D3B"/>
    <w:rsid w:val="00634E87"/>
    <w:rsid w:val="006351CD"/>
    <w:rsid w:val="0063532E"/>
    <w:rsid w:val="0063576B"/>
    <w:rsid w:val="00635A42"/>
    <w:rsid w:val="00635D39"/>
    <w:rsid w:val="006364B7"/>
    <w:rsid w:val="006364C8"/>
    <w:rsid w:val="006369BD"/>
    <w:rsid w:val="00636C8F"/>
    <w:rsid w:val="00637411"/>
    <w:rsid w:val="00637425"/>
    <w:rsid w:val="00637B57"/>
    <w:rsid w:val="00637C7A"/>
    <w:rsid w:val="006400F6"/>
    <w:rsid w:val="0064082A"/>
    <w:rsid w:val="00640D7E"/>
    <w:rsid w:val="00640FDE"/>
    <w:rsid w:val="006412C3"/>
    <w:rsid w:val="00641A73"/>
    <w:rsid w:val="00641E1B"/>
    <w:rsid w:val="00642821"/>
    <w:rsid w:val="006428CF"/>
    <w:rsid w:val="00642B0D"/>
    <w:rsid w:val="00642DB4"/>
    <w:rsid w:val="00643421"/>
    <w:rsid w:val="00643586"/>
    <w:rsid w:val="0064390D"/>
    <w:rsid w:val="006439D6"/>
    <w:rsid w:val="00643ED5"/>
    <w:rsid w:val="006440E9"/>
    <w:rsid w:val="006457C3"/>
    <w:rsid w:val="00645973"/>
    <w:rsid w:val="00645B69"/>
    <w:rsid w:val="0064631F"/>
    <w:rsid w:val="006463B8"/>
    <w:rsid w:val="00646643"/>
    <w:rsid w:val="00646995"/>
    <w:rsid w:val="00646DE2"/>
    <w:rsid w:val="00647244"/>
    <w:rsid w:val="0064784A"/>
    <w:rsid w:val="00647994"/>
    <w:rsid w:val="00647CCC"/>
    <w:rsid w:val="00650160"/>
    <w:rsid w:val="006509A1"/>
    <w:rsid w:val="00651112"/>
    <w:rsid w:val="006511F0"/>
    <w:rsid w:val="00651631"/>
    <w:rsid w:val="00652118"/>
    <w:rsid w:val="006525E2"/>
    <w:rsid w:val="00652B2B"/>
    <w:rsid w:val="00652DE0"/>
    <w:rsid w:val="00653223"/>
    <w:rsid w:val="006533C2"/>
    <w:rsid w:val="006535F0"/>
    <w:rsid w:val="0065411D"/>
    <w:rsid w:val="00654D2D"/>
    <w:rsid w:val="006555F1"/>
    <w:rsid w:val="00656598"/>
    <w:rsid w:val="00657076"/>
    <w:rsid w:val="00657350"/>
    <w:rsid w:val="0065739B"/>
    <w:rsid w:val="00657714"/>
    <w:rsid w:val="006579E7"/>
    <w:rsid w:val="006579EF"/>
    <w:rsid w:val="00660355"/>
    <w:rsid w:val="0066059C"/>
    <w:rsid w:val="006605E4"/>
    <w:rsid w:val="006605F0"/>
    <w:rsid w:val="0066065A"/>
    <w:rsid w:val="00660A91"/>
    <w:rsid w:val="00660B4A"/>
    <w:rsid w:val="006611BF"/>
    <w:rsid w:val="00661276"/>
    <w:rsid w:val="00661F02"/>
    <w:rsid w:val="0066288F"/>
    <w:rsid w:val="00662C46"/>
    <w:rsid w:val="00662F87"/>
    <w:rsid w:val="00663556"/>
    <w:rsid w:val="00663975"/>
    <w:rsid w:val="00663E1E"/>
    <w:rsid w:val="006644D5"/>
    <w:rsid w:val="00664E03"/>
    <w:rsid w:val="006659BE"/>
    <w:rsid w:val="00665DEE"/>
    <w:rsid w:val="00665FE8"/>
    <w:rsid w:val="006661E2"/>
    <w:rsid w:val="00666673"/>
    <w:rsid w:val="00666F51"/>
    <w:rsid w:val="00667385"/>
    <w:rsid w:val="006676A6"/>
    <w:rsid w:val="00667B02"/>
    <w:rsid w:val="00670043"/>
    <w:rsid w:val="00670168"/>
    <w:rsid w:val="006701D1"/>
    <w:rsid w:val="0067089F"/>
    <w:rsid w:val="00670956"/>
    <w:rsid w:val="00670F87"/>
    <w:rsid w:val="006714CB"/>
    <w:rsid w:val="00672152"/>
    <w:rsid w:val="00672234"/>
    <w:rsid w:val="00672594"/>
    <w:rsid w:val="00672B86"/>
    <w:rsid w:val="00672CF0"/>
    <w:rsid w:val="00673459"/>
    <w:rsid w:val="00673573"/>
    <w:rsid w:val="00673907"/>
    <w:rsid w:val="006739F3"/>
    <w:rsid w:val="00673B52"/>
    <w:rsid w:val="006741FF"/>
    <w:rsid w:val="006744D9"/>
    <w:rsid w:val="00674769"/>
    <w:rsid w:val="00674841"/>
    <w:rsid w:val="00674D6C"/>
    <w:rsid w:val="00675033"/>
    <w:rsid w:val="006751AF"/>
    <w:rsid w:val="00675328"/>
    <w:rsid w:val="00676200"/>
    <w:rsid w:val="006768B9"/>
    <w:rsid w:val="006771EF"/>
    <w:rsid w:val="0067725C"/>
    <w:rsid w:val="0067793B"/>
    <w:rsid w:val="00677C5F"/>
    <w:rsid w:val="00680975"/>
    <w:rsid w:val="006809F3"/>
    <w:rsid w:val="00680F99"/>
    <w:rsid w:val="00680FA9"/>
    <w:rsid w:val="00682548"/>
    <w:rsid w:val="00682E0B"/>
    <w:rsid w:val="00682F97"/>
    <w:rsid w:val="00683182"/>
    <w:rsid w:val="00683489"/>
    <w:rsid w:val="00683EA0"/>
    <w:rsid w:val="0068449E"/>
    <w:rsid w:val="006845FE"/>
    <w:rsid w:val="006849AD"/>
    <w:rsid w:val="00684A1D"/>
    <w:rsid w:val="00684A29"/>
    <w:rsid w:val="00684C71"/>
    <w:rsid w:val="00684D28"/>
    <w:rsid w:val="006854D5"/>
    <w:rsid w:val="006858B8"/>
    <w:rsid w:val="006858FC"/>
    <w:rsid w:val="00685D8F"/>
    <w:rsid w:val="006860A6"/>
    <w:rsid w:val="0068641C"/>
    <w:rsid w:val="00687024"/>
    <w:rsid w:val="0068710C"/>
    <w:rsid w:val="006874E1"/>
    <w:rsid w:val="00687537"/>
    <w:rsid w:val="006875F6"/>
    <w:rsid w:val="0068784C"/>
    <w:rsid w:val="00687BB8"/>
    <w:rsid w:val="00687BFD"/>
    <w:rsid w:val="006917D4"/>
    <w:rsid w:val="00691FC1"/>
    <w:rsid w:val="00692424"/>
    <w:rsid w:val="00692491"/>
    <w:rsid w:val="006928EB"/>
    <w:rsid w:val="006929D6"/>
    <w:rsid w:val="00693553"/>
    <w:rsid w:val="006935D8"/>
    <w:rsid w:val="00693DD1"/>
    <w:rsid w:val="0069407E"/>
    <w:rsid w:val="00694DB7"/>
    <w:rsid w:val="00695BF9"/>
    <w:rsid w:val="00695E61"/>
    <w:rsid w:val="00695F7A"/>
    <w:rsid w:val="006961D1"/>
    <w:rsid w:val="006974BF"/>
    <w:rsid w:val="00697884"/>
    <w:rsid w:val="00697AF8"/>
    <w:rsid w:val="00697CBF"/>
    <w:rsid w:val="00697E53"/>
    <w:rsid w:val="006A046C"/>
    <w:rsid w:val="006A094D"/>
    <w:rsid w:val="006A113E"/>
    <w:rsid w:val="006A15B4"/>
    <w:rsid w:val="006A185E"/>
    <w:rsid w:val="006A27FA"/>
    <w:rsid w:val="006A283E"/>
    <w:rsid w:val="006A2E42"/>
    <w:rsid w:val="006A364F"/>
    <w:rsid w:val="006A38E7"/>
    <w:rsid w:val="006A3986"/>
    <w:rsid w:val="006A4902"/>
    <w:rsid w:val="006A4AF1"/>
    <w:rsid w:val="006A4EF1"/>
    <w:rsid w:val="006A5C8B"/>
    <w:rsid w:val="006A638C"/>
    <w:rsid w:val="006A650D"/>
    <w:rsid w:val="006A689C"/>
    <w:rsid w:val="006A6CA3"/>
    <w:rsid w:val="006A6F59"/>
    <w:rsid w:val="006A6FC8"/>
    <w:rsid w:val="006A754A"/>
    <w:rsid w:val="006A796E"/>
    <w:rsid w:val="006A7C31"/>
    <w:rsid w:val="006A7C7C"/>
    <w:rsid w:val="006A7DD6"/>
    <w:rsid w:val="006B0259"/>
    <w:rsid w:val="006B076E"/>
    <w:rsid w:val="006B090E"/>
    <w:rsid w:val="006B1773"/>
    <w:rsid w:val="006B197E"/>
    <w:rsid w:val="006B208C"/>
    <w:rsid w:val="006B2BC7"/>
    <w:rsid w:val="006B2D3F"/>
    <w:rsid w:val="006B2FBE"/>
    <w:rsid w:val="006B364E"/>
    <w:rsid w:val="006B38A9"/>
    <w:rsid w:val="006B45B2"/>
    <w:rsid w:val="006B4730"/>
    <w:rsid w:val="006B4A81"/>
    <w:rsid w:val="006B56BC"/>
    <w:rsid w:val="006B59DF"/>
    <w:rsid w:val="006B5AC1"/>
    <w:rsid w:val="006B5D43"/>
    <w:rsid w:val="006B6789"/>
    <w:rsid w:val="006B7363"/>
    <w:rsid w:val="006B7C1D"/>
    <w:rsid w:val="006B7CD1"/>
    <w:rsid w:val="006C02A7"/>
    <w:rsid w:val="006C181F"/>
    <w:rsid w:val="006C19DC"/>
    <w:rsid w:val="006C1BAE"/>
    <w:rsid w:val="006C1FB2"/>
    <w:rsid w:val="006C23BA"/>
    <w:rsid w:val="006C3222"/>
    <w:rsid w:val="006C358E"/>
    <w:rsid w:val="006C4EF9"/>
    <w:rsid w:val="006C5328"/>
    <w:rsid w:val="006C53F6"/>
    <w:rsid w:val="006C56F9"/>
    <w:rsid w:val="006C60A0"/>
    <w:rsid w:val="006C63B5"/>
    <w:rsid w:val="006C6521"/>
    <w:rsid w:val="006C6712"/>
    <w:rsid w:val="006C69E7"/>
    <w:rsid w:val="006C6DD7"/>
    <w:rsid w:val="006C7A1C"/>
    <w:rsid w:val="006D0485"/>
    <w:rsid w:val="006D0B1E"/>
    <w:rsid w:val="006D12A8"/>
    <w:rsid w:val="006D184B"/>
    <w:rsid w:val="006D1B2D"/>
    <w:rsid w:val="006D1B48"/>
    <w:rsid w:val="006D1FFE"/>
    <w:rsid w:val="006D20FA"/>
    <w:rsid w:val="006D2219"/>
    <w:rsid w:val="006D273F"/>
    <w:rsid w:val="006D277B"/>
    <w:rsid w:val="006D2F44"/>
    <w:rsid w:val="006D3414"/>
    <w:rsid w:val="006D368E"/>
    <w:rsid w:val="006D433F"/>
    <w:rsid w:val="006D4DD7"/>
    <w:rsid w:val="006D50DE"/>
    <w:rsid w:val="006D51BF"/>
    <w:rsid w:val="006D51D1"/>
    <w:rsid w:val="006D6B63"/>
    <w:rsid w:val="006E0399"/>
    <w:rsid w:val="006E1382"/>
    <w:rsid w:val="006E1EA1"/>
    <w:rsid w:val="006E219A"/>
    <w:rsid w:val="006E2701"/>
    <w:rsid w:val="006E31D4"/>
    <w:rsid w:val="006E3407"/>
    <w:rsid w:val="006E3670"/>
    <w:rsid w:val="006E3B46"/>
    <w:rsid w:val="006E3BBF"/>
    <w:rsid w:val="006E4246"/>
    <w:rsid w:val="006E43DB"/>
    <w:rsid w:val="006E4426"/>
    <w:rsid w:val="006E4FCC"/>
    <w:rsid w:val="006E50CC"/>
    <w:rsid w:val="006E560B"/>
    <w:rsid w:val="006E5A02"/>
    <w:rsid w:val="006E5B51"/>
    <w:rsid w:val="006E63FC"/>
    <w:rsid w:val="006E7086"/>
    <w:rsid w:val="006E7500"/>
    <w:rsid w:val="006E766E"/>
    <w:rsid w:val="006E7F0C"/>
    <w:rsid w:val="006F0053"/>
    <w:rsid w:val="006F0803"/>
    <w:rsid w:val="006F161E"/>
    <w:rsid w:val="006F17B7"/>
    <w:rsid w:val="006F1894"/>
    <w:rsid w:val="006F190A"/>
    <w:rsid w:val="006F2217"/>
    <w:rsid w:val="006F26A3"/>
    <w:rsid w:val="006F2CAA"/>
    <w:rsid w:val="006F3057"/>
    <w:rsid w:val="006F351F"/>
    <w:rsid w:val="006F39D1"/>
    <w:rsid w:val="006F3CB8"/>
    <w:rsid w:val="006F4155"/>
    <w:rsid w:val="006F43B3"/>
    <w:rsid w:val="006F4421"/>
    <w:rsid w:val="006F517F"/>
    <w:rsid w:val="006F5312"/>
    <w:rsid w:val="006F5862"/>
    <w:rsid w:val="006F5DC1"/>
    <w:rsid w:val="006F6173"/>
    <w:rsid w:val="006F648D"/>
    <w:rsid w:val="006F6699"/>
    <w:rsid w:val="006F6DA0"/>
    <w:rsid w:val="006F6E82"/>
    <w:rsid w:val="006F754C"/>
    <w:rsid w:val="006F75F4"/>
    <w:rsid w:val="006F7860"/>
    <w:rsid w:val="007001BC"/>
    <w:rsid w:val="007005B3"/>
    <w:rsid w:val="0070090C"/>
    <w:rsid w:val="00701B2F"/>
    <w:rsid w:val="00701C17"/>
    <w:rsid w:val="00701DCC"/>
    <w:rsid w:val="00701E7D"/>
    <w:rsid w:val="00702843"/>
    <w:rsid w:val="00702B1D"/>
    <w:rsid w:val="00702ECD"/>
    <w:rsid w:val="00703037"/>
    <w:rsid w:val="007038BB"/>
    <w:rsid w:val="00703FD2"/>
    <w:rsid w:val="00704269"/>
    <w:rsid w:val="00704333"/>
    <w:rsid w:val="0070440F"/>
    <w:rsid w:val="00704AAD"/>
    <w:rsid w:val="00705494"/>
    <w:rsid w:val="007057CB"/>
    <w:rsid w:val="007059DD"/>
    <w:rsid w:val="00705AD9"/>
    <w:rsid w:val="00705D7D"/>
    <w:rsid w:val="007060BF"/>
    <w:rsid w:val="00706163"/>
    <w:rsid w:val="00707F3C"/>
    <w:rsid w:val="00710497"/>
    <w:rsid w:val="0071062D"/>
    <w:rsid w:val="00710651"/>
    <w:rsid w:val="007108BA"/>
    <w:rsid w:val="00710A52"/>
    <w:rsid w:val="00710A63"/>
    <w:rsid w:val="00710B42"/>
    <w:rsid w:val="00710D43"/>
    <w:rsid w:val="00710F8B"/>
    <w:rsid w:val="00711159"/>
    <w:rsid w:val="00711333"/>
    <w:rsid w:val="00711703"/>
    <w:rsid w:val="00711A06"/>
    <w:rsid w:val="00711E82"/>
    <w:rsid w:val="0071312D"/>
    <w:rsid w:val="0071312E"/>
    <w:rsid w:val="0071329D"/>
    <w:rsid w:val="00713860"/>
    <w:rsid w:val="007138BA"/>
    <w:rsid w:val="00713B32"/>
    <w:rsid w:val="00714009"/>
    <w:rsid w:val="0071437A"/>
    <w:rsid w:val="0071446B"/>
    <w:rsid w:val="00714781"/>
    <w:rsid w:val="00714865"/>
    <w:rsid w:val="0071508B"/>
    <w:rsid w:val="00715246"/>
    <w:rsid w:val="00715857"/>
    <w:rsid w:val="00715A82"/>
    <w:rsid w:val="00716169"/>
    <w:rsid w:val="007164BF"/>
    <w:rsid w:val="007167C4"/>
    <w:rsid w:val="007173F3"/>
    <w:rsid w:val="00720B97"/>
    <w:rsid w:val="00720C21"/>
    <w:rsid w:val="00720F49"/>
    <w:rsid w:val="00720FA9"/>
    <w:rsid w:val="00721D7A"/>
    <w:rsid w:val="007222F6"/>
    <w:rsid w:val="00722494"/>
    <w:rsid w:val="007230EB"/>
    <w:rsid w:val="007232E5"/>
    <w:rsid w:val="00723485"/>
    <w:rsid w:val="00723712"/>
    <w:rsid w:val="007245A4"/>
    <w:rsid w:val="007248BB"/>
    <w:rsid w:val="00725606"/>
    <w:rsid w:val="00725A2F"/>
    <w:rsid w:val="00726109"/>
    <w:rsid w:val="00726147"/>
    <w:rsid w:val="00726677"/>
    <w:rsid w:val="007267B1"/>
    <w:rsid w:val="00726B0B"/>
    <w:rsid w:val="00726B3B"/>
    <w:rsid w:val="007277A1"/>
    <w:rsid w:val="00727ABE"/>
    <w:rsid w:val="00727DBB"/>
    <w:rsid w:val="00727E1A"/>
    <w:rsid w:val="0073029D"/>
    <w:rsid w:val="00731BCF"/>
    <w:rsid w:val="00731C65"/>
    <w:rsid w:val="00731EC4"/>
    <w:rsid w:val="007321DA"/>
    <w:rsid w:val="00732F4D"/>
    <w:rsid w:val="0073393E"/>
    <w:rsid w:val="00733B50"/>
    <w:rsid w:val="00733DB4"/>
    <w:rsid w:val="00735656"/>
    <w:rsid w:val="00735C2D"/>
    <w:rsid w:val="007363F0"/>
    <w:rsid w:val="00736813"/>
    <w:rsid w:val="00736BB6"/>
    <w:rsid w:val="00736C36"/>
    <w:rsid w:val="00736E3B"/>
    <w:rsid w:val="007371DC"/>
    <w:rsid w:val="00737389"/>
    <w:rsid w:val="00737974"/>
    <w:rsid w:val="00737B1D"/>
    <w:rsid w:val="00737BCE"/>
    <w:rsid w:val="00737C55"/>
    <w:rsid w:val="00737DB8"/>
    <w:rsid w:val="00737DBA"/>
    <w:rsid w:val="00737F27"/>
    <w:rsid w:val="007407FF"/>
    <w:rsid w:val="00740C18"/>
    <w:rsid w:val="00741BDD"/>
    <w:rsid w:val="00741C0A"/>
    <w:rsid w:val="0074200C"/>
    <w:rsid w:val="0074203B"/>
    <w:rsid w:val="007421E6"/>
    <w:rsid w:val="00742304"/>
    <w:rsid w:val="007425D0"/>
    <w:rsid w:val="007426B6"/>
    <w:rsid w:val="007432FD"/>
    <w:rsid w:val="00744486"/>
    <w:rsid w:val="00745298"/>
    <w:rsid w:val="00745566"/>
    <w:rsid w:val="00745DB9"/>
    <w:rsid w:val="007461C9"/>
    <w:rsid w:val="007466F2"/>
    <w:rsid w:val="00746ABD"/>
    <w:rsid w:val="0074709B"/>
    <w:rsid w:val="00747914"/>
    <w:rsid w:val="00747E93"/>
    <w:rsid w:val="0075079B"/>
    <w:rsid w:val="00750E40"/>
    <w:rsid w:val="0075140B"/>
    <w:rsid w:val="0075243E"/>
    <w:rsid w:val="00752959"/>
    <w:rsid w:val="00752C2C"/>
    <w:rsid w:val="00752C98"/>
    <w:rsid w:val="007531E6"/>
    <w:rsid w:val="00753321"/>
    <w:rsid w:val="00753473"/>
    <w:rsid w:val="00753690"/>
    <w:rsid w:val="0075458A"/>
    <w:rsid w:val="00754BD6"/>
    <w:rsid w:val="00754BE1"/>
    <w:rsid w:val="00755578"/>
    <w:rsid w:val="00755620"/>
    <w:rsid w:val="00755856"/>
    <w:rsid w:val="007559E9"/>
    <w:rsid w:val="00755CA4"/>
    <w:rsid w:val="00756453"/>
    <w:rsid w:val="007567B8"/>
    <w:rsid w:val="00757091"/>
    <w:rsid w:val="00757FA8"/>
    <w:rsid w:val="0076044F"/>
    <w:rsid w:val="00760A02"/>
    <w:rsid w:val="00761403"/>
    <w:rsid w:val="00761630"/>
    <w:rsid w:val="007617D7"/>
    <w:rsid w:val="00761A66"/>
    <w:rsid w:val="00762A35"/>
    <w:rsid w:val="007632D9"/>
    <w:rsid w:val="00763479"/>
    <w:rsid w:val="0076360C"/>
    <w:rsid w:val="00763773"/>
    <w:rsid w:val="0076384C"/>
    <w:rsid w:val="00763AC6"/>
    <w:rsid w:val="00763DB3"/>
    <w:rsid w:val="007643C0"/>
    <w:rsid w:val="007644C3"/>
    <w:rsid w:val="00764564"/>
    <w:rsid w:val="0076553E"/>
    <w:rsid w:val="00766551"/>
    <w:rsid w:val="007669AB"/>
    <w:rsid w:val="00767132"/>
    <w:rsid w:val="007672BF"/>
    <w:rsid w:val="007672C8"/>
    <w:rsid w:val="00767B28"/>
    <w:rsid w:val="00767DDB"/>
    <w:rsid w:val="007701C0"/>
    <w:rsid w:val="00770237"/>
    <w:rsid w:val="007705CB"/>
    <w:rsid w:val="007709B5"/>
    <w:rsid w:val="007709DA"/>
    <w:rsid w:val="00770BA2"/>
    <w:rsid w:val="0077115C"/>
    <w:rsid w:val="0077207F"/>
    <w:rsid w:val="0077254D"/>
    <w:rsid w:val="00772E15"/>
    <w:rsid w:val="007732E4"/>
    <w:rsid w:val="00773AA1"/>
    <w:rsid w:val="00773C61"/>
    <w:rsid w:val="00773C97"/>
    <w:rsid w:val="00773D19"/>
    <w:rsid w:val="0077477F"/>
    <w:rsid w:val="00774D5F"/>
    <w:rsid w:val="00774EBF"/>
    <w:rsid w:val="00775952"/>
    <w:rsid w:val="00775A40"/>
    <w:rsid w:val="00775FCA"/>
    <w:rsid w:val="00776220"/>
    <w:rsid w:val="0077748C"/>
    <w:rsid w:val="00777583"/>
    <w:rsid w:val="00777923"/>
    <w:rsid w:val="00777A7D"/>
    <w:rsid w:val="00777D8A"/>
    <w:rsid w:val="00780A0A"/>
    <w:rsid w:val="00780C55"/>
    <w:rsid w:val="007819C0"/>
    <w:rsid w:val="00782136"/>
    <w:rsid w:val="00782D63"/>
    <w:rsid w:val="00782E16"/>
    <w:rsid w:val="00783053"/>
    <w:rsid w:val="007835AD"/>
    <w:rsid w:val="007837FE"/>
    <w:rsid w:val="007844EC"/>
    <w:rsid w:val="00784E8D"/>
    <w:rsid w:val="007850C4"/>
    <w:rsid w:val="007853C1"/>
    <w:rsid w:val="00786B38"/>
    <w:rsid w:val="00786C1C"/>
    <w:rsid w:val="0078704A"/>
    <w:rsid w:val="007871F2"/>
    <w:rsid w:val="00787860"/>
    <w:rsid w:val="00787E46"/>
    <w:rsid w:val="00790332"/>
    <w:rsid w:val="00790E48"/>
    <w:rsid w:val="007915AD"/>
    <w:rsid w:val="00791DC8"/>
    <w:rsid w:val="00791F29"/>
    <w:rsid w:val="007920C0"/>
    <w:rsid w:val="00792414"/>
    <w:rsid w:val="00793251"/>
    <w:rsid w:val="00793D8B"/>
    <w:rsid w:val="00793EB4"/>
    <w:rsid w:val="00794509"/>
    <w:rsid w:val="00794D16"/>
    <w:rsid w:val="00794D9D"/>
    <w:rsid w:val="00795E6A"/>
    <w:rsid w:val="007960FB"/>
    <w:rsid w:val="007961CE"/>
    <w:rsid w:val="00796D4C"/>
    <w:rsid w:val="00796F35"/>
    <w:rsid w:val="007970FB"/>
    <w:rsid w:val="007972AF"/>
    <w:rsid w:val="00797593"/>
    <w:rsid w:val="007A023E"/>
    <w:rsid w:val="007A045A"/>
    <w:rsid w:val="007A06A6"/>
    <w:rsid w:val="007A1044"/>
    <w:rsid w:val="007A10B4"/>
    <w:rsid w:val="007A1350"/>
    <w:rsid w:val="007A1C96"/>
    <w:rsid w:val="007A1E64"/>
    <w:rsid w:val="007A26B3"/>
    <w:rsid w:val="007A2719"/>
    <w:rsid w:val="007A2B27"/>
    <w:rsid w:val="007A32F4"/>
    <w:rsid w:val="007A3658"/>
    <w:rsid w:val="007A3910"/>
    <w:rsid w:val="007A4A1F"/>
    <w:rsid w:val="007A4BB6"/>
    <w:rsid w:val="007A4DCF"/>
    <w:rsid w:val="007A572B"/>
    <w:rsid w:val="007A5F53"/>
    <w:rsid w:val="007A6C83"/>
    <w:rsid w:val="007A6CB8"/>
    <w:rsid w:val="007A746C"/>
    <w:rsid w:val="007A74E8"/>
    <w:rsid w:val="007A7615"/>
    <w:rsid w:val="007A764B"/>
    <w:rsid w:val="007A7BCE"/>
    <w:rsid w:val="007B0351"/>
    <w:rsid w:val="007B1573"/>
    <w:rsid w:val="007B16F6"/>
    <w:rsid w:val="007B1A3E"/>
    <w:rsid w:val="007B1D05"/>
    <w:rsid w:val="007B22CE"/>
    <w:rsid w:val="007B23A3"/>
    <w:rsid w:val="007B28C9"/>
    <w:rsid w:val="007B2E8D"/>
    <w:rsid w:val="007B3CD2"/>
    <w:rsid w:val="007B4052"/>
    <w:rsid w:val="007B461D"/>
    <w:rsid w:val="007B4683"/>
    <w:rsid w:val="007B4F56"/>
    <w:rsid w:val="007B5054"/>
    <w:rsid w:val="007B5302"/>
    <w:rsid w:val="007B5BE7"/>
    <w:rsid w:val="007B5E5D"/>
    <w:rsid w:val="007B6C8D"/>
    <w:rsid w:val="007B71AA"/>
    <w:rsid w:val="007B71BC"/>
    <w:rsid w:val="007B7898"/>
    <w:rsid w:val="007B7A04"/>
    <w:rsid w:val="007C03B2"/>
    <w:rsid w:val="007C03F8"/>
    <w:rsid w:val="007C068E"/>
    <w:rsid w:val="007C0716"/>
    <w:rsid w:val="007C0D2B"/>
    <w:rsid w:val="007C1166"/>
    <w:rsid w:val="007C1B0F"/>
    <w:rsid w:val="007C2C57"/>
    <w:rsid w:val="007C2CC9"/>
    <w:rsid w:val="007C2CEA"/>
    <w:rsid w:val="007C33B4"/>
    <w:rsid w:val="007C38C3"/>
    <w:rsid w:val="007C3CAB"/>
    <w:rsid w:val="007C4767"/>
    <w:rsid w:val="007C49AD"/>
    <w:rsid w:val="007C4A84"/>
    <w:rsid w:val="007C4B94"/>
    <w:rsid w:val="007C4F47"/>
    <w:rsid w:val="007C5104"/>
    <w:rsid w:val="007C537C"/>
    <w:rsid w:val="007C57A8"/>
    <w:rsid w:val="007C5966"/>
    <w:rsid w:val="007C6309"/>
    <w:rsid w:val="007C646E"/>
    <w:rsid w:val="007C72A5"/>
    <w:rsid w:val="007C7943"/>
    <w:rsid w:val="007D026E"/>
    <w:rsid w:val="007D0547"/>
    <w:rsid w:val="007D08B6"/>
    <w:rsid w:val="007D0EDB"/>
    <w:rsid w:val="007D1234"/>
    <w:rsid w:val="007D1333"/>
    <w:rsid w:val="007D151B"/>
    <w:rsid w:val="007D1CC3"/>
    <w:rsid w:val="007D25EF"/>
    <w:rsid w:val="007D2628"/>
    <w:rsid w:val="007D3031"/>
    <w:rsid w:val="007D3E74"/>
    <w:rsid w:val="007D4283"/>
    <w:rsid w:val="007D5373"/>
    <w:rsid w:val="007D53DE"/>
    <w:rsid w:val="007D5C4C"/>
    <w:rsid w:val="007D64E9"/>
    <w:rsid w:val="007D67AE"/>
    <w:rsid w:val="007D7371"/>
    <w:rsid w:val="007D7704"/>
    <w:rsid w:val="007D7D5E"/>
    <w:rsid w:val="007D7FA4"/>
    <w:rsid w:val="007E0A83"/>
    <w:rsid w:val="007E1234"/>
    <w:rsid w:val="007E180B"/>
    <w:rsid w:val="007E18F0"/>
    <w:rsid w:val="007E1944"/>
    <w:rsid w:val="007E24A4"/>
    <w:rsid w:val="007E2713"/>
    <w:rsid w:val="007E3998"/>
    <w:rsid w:val="007E3A26"/>
    <w:rsid w:val="007E3AF3"/>
    <w:rsid w:val="007E45E8"/>
    <w:rsid w:val="007E46F8"/>
    <w:rsid w:val="007E49BB"/>
    <w:rsid w:val="007E4EEB"/>
    <w:rsid w:val="007E51A6"/>
    <w:rsid w:val="007E569A"/>
    <w:rsid w:val="007E57C2"/>
    <w:rsid w:val="007E5D46"/>
    <w:rsid w:val="007E6022"/>
    <w:rsid w:val="007E60A1"/>
    <w:rsid w:val="007E60D2"/>
    <w:rsid w:val="007E636C"/>
    <w:rsid w:val="007E638E"/>
    <w:rsid w:val="007E65FF"/>
    <w:rsid w:val="007E78BC"/>
    <w:rsid w:val="007E79DF"/>
    <w:rsid w:val="007E7BA2"/>
    <w:rsid w:val="007E7DAB"/>
    <w:rsid w:val="007F0252"/>
    <w:rsid w:val="007F0724"/>
    <w:rsid w:val="007F0B32"/>
    <w:rsid w:val="007F1039"/>
    <w:rsid w:val="007F1152"/>
    <w:rsid w:val="007F1840"/>
    <w:rsid w:val="007F1DAA"/>
    <w:rsid w:val="007F1E91"/>
    <w:rsid w:val="007F1ED8"/>
    <w:rsid w:val="007F266D"/>
    <w:rsid w:val="007F2A1B"/>
    <w:rsid w:val="007F3120"/>
    <w:rsid w:val="007F31D3"/>
    <w:rsid w:val="007F427E"/>
    <w:rsid w:val="007F42CE"/>
    <w:rsid w:val="007F4570"/>
    <w:rsid w:val="007F46A8"/>
    <w:rsid w:val="007F4FAD"/>
    <w:rsid w:val="007F53ED"/>
    <w:rsid w:val="007F551C"/>
    <w:rsid w:val="007F59CE"/>
    <w:rsid w:val="007F5D99"/>
    <w:rsid w:val="007F6477"/>
    <w:rsid w:val="007F6A2B"/>
    <w:rsid w:val="007F7074"/>
    <w:rsid w:val="007F72A5"/>
    <w:rsid w:val="007F7303"/>
    <w:rsid w:val="007F76A1"/>
    <w:rsid w:val="007F788E"/>
    <w:rsid w:val="007F7C18"/>
    <w:rsid w:val="008001FE"/>
    <w:rsid w:val="00801EDA"/>
    <w:rsid w:val="00802C2B"/>
    <w:rsid w:val="00803049"/>
    <w:rsid w:val="00803A16"/>
    <w:rsid w:val="00803B05"/>
    <w:rsid w:val="0080442A"/>
    <w:rsid w:val="0080514F"/>
    <w:rsid w:val="00805531"/>
    <w:rsid w:val="0080595B"/>
    <w:rsid w:val="00805AE5"/>
    <w:rsid w:val="00805B5F"/>
    <w:rsid w:val="00805DC7"/>
    <w:rsid w:val="008061BF"/>
    <w:rsid w:val="0080631E"/>
    <w:rsid w:val="008063DF"/>
    <w:rsid w:val="00806587"/>
    <w:rsid w:val="00806679"/>
    <w:rsid w:val="00806A30"/>
    <w:rsid w:val="00806A52"/>
    <w:rsid w:val="00806C62"/>
    <w:rsid w:val="00806CEA"/>
    <w:rsid w:val="0080710D"/>
    <w:rsid w:val="0081015B"/>
    <w:rsid w:val="008102A8"/>
    <w:rsid w:val="008103E2"/>
    <w:rsid w:val="008103F9"/>
    <w:rsid w:val="00810632"/>
    <w:rsid w:val="00811099"/>
    <w:rsid w:val="0081144B"/>
    <w:rsid w:val="008117FF"/>
    <w:rsid w:val="00811D5F"/>
    <w:rsid w:val="00811D7C"/>
    <w:rsid w:val="00811DB1"/>
    <w:rsid w:val="00811DEB"/>
    <w:rsid w:val="0081274F"/>
    <w:rsid w:val="00812AED"/>
    <w:rsid w:val="00813085"/>
    <w:rsid w:val="00813087"/>
    <w:rsid w:val="008138FE"/>
    <w:rsid w:val="008143C7"/>
    <w:rsid w:val="008145DF"/>
    <w:rsid w:val="008149D7"/>
    <w:rsid w:val="00814B01"/>
    <w:rsid w:val="00814E5C"/>
    <w:rsid w:val="0081532A"/>
    <w:rsid w:val="00816A69"/>
    <w:rsid w:val="00816C45"/>
    <w:rsid w:val="00817751"/>
    <w:rsid w:val="008178AD"/>
    <w:rsid w:val="00817CD4"/>
    <w:rsid w:val="00820170"/>
    <w:rsid w:val="008202EF"/>
    <w:rsid w:val="008209D0"/>
    <w:rsid w:val="00820B5E"/>
    <w:rsid w:val="00820CDE"/>
    <w:rsid w:val="00820DB9"/>
    <w:rsid w:val="008210AD"/>
    <w:rsid w:val="008212B4"/>
    <w:rsid w:val="008213E7"/>
    <w:rsid w:val="00821673"/>
    <w:rsid w:val="008218AA"/>
    <w:rsid w:val="00822195"/>
    <w:rsid w:val="008227A4"/>
    <w:rsid w:val="00822BBC"/>
    <w:rsid w:val="00822F7F"/>
    <w:rsid w:val="00822F97"/>
    <w:rsid w:val="00823114"/>
    <w:rsid w:val="0082344E"/>
    <w:rsid w:val="00823D0D"/>
    <w:rsid w:val="00823DE9"/>
    <w:rsid w:val="008240C9"/>
    <w:rsid w:val="0082430D"/>
    <w:rsid w:val="00824983"/>
    <w:rsid w:val="00824C9D"/>
    <w:rsid w:val="00825DA1"/>
    <w:rsid w:val="00825F5C"/>
    <w:rsid w:val="00825FD0"/>
    <w:rsid w:val="00826D76"/>
    <w:rsid w:val="00826E68"/>
    <w:rsid w:val="00827430"/>
    <w:rsid w:val="00827E86"/>
    <w:rsid w:val="00830055"/>
    <w:rsid w:val="008301FF"/>
    <w:rsid w:val="00830228"/>
    <w:rsid w:val="00830256"/>
    <w:rsid w:val="0083057B"/>
    <w:rsid w:val="00830601"/>
    <w:rsid w:val="00830AB1"/>
    <w:rsid w:val="00830C14"/>
    <w:rsid w:val="00830D52"/>
    <w:rsid w:val="0083161E"/>
    <w:rsid w:val="00831C64"/>
    <w:rsid w:val="00831F81"/>
    <w:rsid w:val="008324D4"/>
    <w:rsid w:val="0083275A"/>
    <w:rsid w:val="00832EA9"/>
    <w:rsid w:val="00832EB8"/>
    <w:rsid w:val="008332C0"/>
    <w:rsid w:val="008334FA"/>
    <w:rsid w:val="00833624"/>
    <w:rsid w:val="008336D9"/>
    <w:rsid w:val="0083390D"/>
    <w:rsid w:val="00833AE2"/>
    <w:rsid w:val="00834383"/>
    <w:rsid w:val="0083473D"/>
    <w:rsid w:val="00834AB4"/>
    <w:rsid w:val="00836293"/>
    <w:rsid w:val="00836B11"/>
    <w:rsid w:val="00836B28"/>
    <w:rsid w:val="008372B4"/>
    <w:rsid w:val="00837ED0"/>
    <w:rsid w:val="00840091"/>
    <w:rsid w:val="008401EA"/>
    <w:rsid w:val="008402AD"/>
    <w:rsid w:val="00840BB3"/>
    <w:rsid w:val="00840F44"/>
    <w:rsid w:val="00841654"/>
    <w:rsid w:val="0084213E"/>
    <w:rsid w:val="008424BB"/>
    <w:rsid w:val="00842974"/>
    <w:rsid w:val="00842A7F"/>
    <w:rsid w:val="00842DD4"/>
    <w:rsid w:val="00842E19"/>
    <w:rsid w:val="008430B4"/>
    <w:rsid w:val="00843739"/>
    <w:rsid w:val="00843D1E"/>
    <w:rsid w:val="0084424B"/>
    <w:rsid w:val="0084468C"/>
    <w:rsid w:val="00844878"/>
    <w:rsid w:val="00844AA7"/>
    <w:rsid w:val="0084562D"/>
    <w:rsid w:val="0084576E"/>
    <w:rsid w:val="008457DB"/>
    <w:rsid w:val="00845A43"/>
    <w:rsid w:val="00845D1C"/>
    <w:rsid w:val="0084602D"/>
    <w:rsid w:val="00846045"/>
    <w:rsid w:val="008474AA"/>
    <w:rsid w:val="008508DD"/>
    <w:rsid w:val="008518A5"/>
    <w:rsid w:val="00851D4B"/>
    <w:rsid w:val="00852058"/>
    <w:rsid w:val="00852094"/>
    <w:rsid w:val="0085284D"/>
    <w:rsid w:val="00852B87"/>
    <w:rsid w:val="008544F2"/>
    <w:rsid w:val="008546B9"/>
    <w:rsid w:val="0085499B"/>
    <w:rsid w:val="00854A55"/>
    <w:rsid w:val="00854AC8"/>
    <w:rsid w:val="00854BEB"/>
    <w:rsid w:val="008551E8"/>
    <w:rsid w:val="00855D06"/>
    <w:rsid w:val="00855D1A"/>
    <w:rsid w:val="00856141"/>
    <w:rsid w:val="008564D6"/>
    <w:rsid w:val="00856C1B"/>
    <w:rsid w:val="00856CE8"/>
    <w:rsid w:val="0085749F"/>
    <w:rsid w:val="008602D7"/>
    <w:rsid w:val="0086061E"/>
    <w:rsid w:val="00860D58"/>
    <w:rsid w:val="00860E26"/>
    <w:rsid w:val="0086134D"/>
    <w:rsid w:val="00861522"/>
    <w:rsid w:val="00861737"/>
    <w:rsid w:val="00862164"/>
    <w:rsid w:val="0086251C"/>
    <w:rsid w:val="0086276A"/>
    <w:rsid w:val="0086285F"/>
    <w:rsid w:val="00862FDE"/>
    <w:rsid w:val="008631D3"/>
    <w:rsid w:val="0086395B"/>
    <w:rsid w:val="00863A2D"/>
    <w:rsid w:val="0086541A"/>
    <w:rsid w:val="00865C9B"/>
    <w:rsid w:val="008673FD"/>
    <w:rsid w:val="0086785F"/>
    <w:rsid w:val="00867D5C"/>
    <w:rsid w:val="00870757"/>
    <w:rsid w:val="00870B0D"/>
    <w:rsid w:val="00870B14"/>
    <w:rsid w:val="008712BD"/>
    <w:rsid w:val="008717A4"/>
    <w:rsid w:val="00871894"/>
    <w:rsid w:val="00871AA0"/>
    <w:rsid w:val="0087273E"/>
    <w:rsid w:val="008728BD"/>
    <w:rsid w:val="00872D48"/>
    <w:rsid w:val="00872EFC"/>
    <w:rsid w:val="00873073"/>
    <w:rsid w:val="008732B3"/>
    <w:rsid w:val="0087336A"/>
    <w:rsid w:val="00873868"/>
    <w:rsid w:val="00873983"/>
    <w:rsid w:val="0087420B"/>
    <w:rsid w:val="0087441E"/>
    <w:rsid w:val="00874695"/>
    <w:rsid w:val="008756E7"/>
    <w:rsid w:val="00875E81"/>
    <w:rsid w:val="00876008"/>
    <w:rsid w:val="008765DF"/>
    <w:rsid w:val="008766D1"/>
    <w:rsid w:val="00877058"/>
    <w:rsid w:val="00877208"/>
    <w:rsid w:val="00877D40"/>
    <w:rsid w:val="0088014B"/>
    <w:rsid w:val="00880815"/>
    <w:rsid w:val="00880997"/>
    <w:rsid w:val="00880C9A"/>
    <w:rsid w:val="008813C3"/>
    <w:rsid w:val="008816AD"/>
    <w:rsid w:val="0088176D"/>
    <w:rsid w:val="00881A94"/>
    <w:rsid w:val="00881B4B"/>
    <w:rsid w:val="00881F7A"/>
    <w:rsid w:val="008821BA"/>
    <w:rsid w:val="008829FE"/>
    <w:rsid w:val="008830A2"/>
    <w:rsid w:val="008832B4"/>
    <w:rsid w:val="00883967"/>
    <w:rsid w:val="00884514"/>
    <w:rsid w:val="0088552F"/>
    <w:rsid w:val="00885D64"/>
    <w:rsid w:val="00886346"/>
    <w:rsid w:val="00886662"/>
    <w:rsid w:val="008866C1"/>
    <w:rsid w:val="0088741F"/>
    <w:rsid w:val="00887DF4"/>
    <w:rsid w:val="00887F7B"/>
    <w:rsid w:val="0089014E"/>
    <w:rsid w:val="00890D68"/>
    <w:rsid w:val="0089193A"/>
    <w:rsid w:val="00891A25"/>
    <w:rsid w:val="00891DD8"/>
    <w:rsid w:val="00892141"/>
    <w:rsid w:val="00892164"/>
    <w:rsid w:val="008926E3"/>
    <w:rsid w:val="00892B36"/>
    <w:rsid w:val="00892CF5"/>
    <w:rsid w:val="008931F0"/>
    <w:rsid w:val="00893828"/>
    <w:rsid w:val="00893B2A"/>
    <w:rsid w:val="00893C8B"/>
    <w:rsid w:val="0089432E"/>
    <w:rsid w:val="0089446A"/>
    <w:rsid w:val="00894A0A"/>
    <w:rsid w:val="008953CB"/>
    <w:rsid w:val="00896069"/>
    <w:rsid w:val="00896470"/>
    <w:rsid w:val="008972E4"/>
    <w:rsid w:val="008A10FE"/>
    <w:rsid w:val="008A138A"/>
    <w:rsid w:val="008A17AB"/>
    <w:rsid w:val="008A1CF7"/>
    <w:rsid w:val="008A3C2A"/>
    <w:rsid w:val="008A422D"/>
    <w:rsid w:val="008A4297"/>
    <w:rsid w:val="008A4863"/>
    <w:rsid w:val="008A48A9"/>
    <w:rsid w:val="008A4EC6"/>
    <w:rsid w:val="008A5321"/>
    <w:rsid w:val="008A536A"/>
    <w:rsid w:val="008A53E3"/>
    <w:rsid w:val="008A57A7"/>
    <w:rsid w:val="008A5E00"/>
    <w:rsid w:val="008A60DF"/>
    <w:rsid w:val="008A7413"/>
    <w:rsid w:val="008A7444"/>
    <w:rsid w:val="008A7BC7"/>
    <w:rsid w:val="008B0559"/>
    <w:rsid w:val="008B055E"/>
    <w:rsid w:val="008B101A"/>
    <w:rsid w:val="008B212F"/>
    <w:rsid w:val="008B2835"/>
    <w:rsid w:val="008B287E"/>
    <w:rsid w:val="008B2FE5"/>
    <w:rsid w:val="008B329D"/>
    <w:rsid w:val="008B3877"/>
    <w:rsid w:val="008B427D"/>
    <w:rsid w:val="008B4FC9"/>
    <w:rsid w:val="008B5DA9"/>
    <w:rsid w:val="008B5FDB"/>
    <w:rsid w:val="008B6324"/>
    <w:rsid w:val="008B6DA7"/>
    <w:rsid w:val="008B7221"/>
    <w:rsid w:val="008B7759"/>
    <w:rsid w:val="008B79FF"/>
    <w:rsid w:val="008B7EF8"/>
    <w:rsid w:val="008C0844"/>
    <w:rsid w:val="008C0965"/>
    <w:rsid w:val="008C0A52"/>
    <w:rsid w:val="008C0C3D"/>
    <w:rsid w:val="008C18E7"/>
    <w:rsid w:val="008C1CAB"/>
    <w:rsid w:val="008C27C7"/>
    <w:rsid w:val="008C2837"/>
    <w:rsid w:val="008C2916"/>
    <w:rsid w:val="008C2F3C"/>
    <w:rsid w:val="008C31C5"/>
    <w:rsid w:val="008C3474"/>
    <w:rsid w:val="008C3578"/>
    <w:rsid w:val="008C36B9"/>
    <w:rsid w:val="008C3825"/>
    <w:rsid w:val="008C3F8A"/>
    <w:rsid w:val="008C41F6"/>
    <w:rsid w:val="008C4988"/>
    <w:rsid w:val="008C4A57"/>
    <w:rsid w:val="008C5697"/>
    <w:rsid w:val="008C59CE"/>
    <w:rsid w:val="008C63B7"/>
    <w:rsid w:val="008C660A"/>
    <w:rsid w:val="008C68C9"/>
    <w:rsid w:val="008C6998"/>
    <w:rsid w:val="008C75FC"/>
    <w:rsid w:val="008C772A"/>
    <w:rsid w:val="008C7A7B"/>
    <w:rsid w:val="008C7B6E"/>
    <w:rsid w:val="008C7DB6"/>
    <w:rsid w:val="008D0143"/>
    <w:rsid w:val="008D033A"/>
    <w:rsid w:val="008D1103"/>
    <w:rsid w:val="008D1140"/>
    <w:rsid w:val="008D11A6"/>
    <w:rsid w:val="008D161A"/>
    <w:rsid w:val="008D1839"/>
    <w:rsid w:val="008D1903"/>
    <w:rsid w:val="008D1C36"/>
    <w:rsid w:val="008D20AB"/>
    <w:rsid w:val="008D2471"/>
    <w:rsid w:val="008D2577"/>
    <w:rsid w:val="008D2731"/>
    <w:rsid w:val="008D281F"/>
    <w:rsid w:val="008D2A34"/>
    <w:rsid w:val="008D30DE"/>
    <w:rsid w:val="008D31D9"/>
    <w:rsid w:val="008D34F2"/>
    <w:rsid w:val="008D4424"/>
    <w:rsid w:val="008D55B3"/>
    <w:rsid w:val="008D5AAA"/>
    <w:rsid w:val="008D68E2"/>
    <w:rsid w:val="008D7859"/>
    <w:rsid w:val="008D7941"/>
    <w:rsid w:val="008E0076"/>
    <w:rsid w:val="008E0B32"/>
    <w:rsid w:val="008E15C1"/>
    <w:rsid w:val="008E184D"/>
    <w:rsid w:val="008E19D3"/>
    <w:rsid w:val="008E1B7C"/>
    <w:rsid w:val="008E1E7A"/>
    <w:rsid w:val="008E22E7"/>
    <w:rsid w:val="008E2846"/>
    <w:rsid w:val="008E2940"/>
    <w:rsid w:val="008E2D1B"/>
    <w:rsid w:val="008E34A3"/>
    <w:rsid w:val="008E3681"/>
    <w:rsid w:val="008E3774"/>
    <w:rsid w:val="008E3A16"/>
    <w:rsid w:val="008E4134"/>
    <w:rsid w:val="008E4405"/>
    <w:rsid w:val="008E4428"/>
    <w:rsid w:val="008E4812"/>
    <w:rsid w:val="008E4D5F"/>
    <w:rsid w:val="008E52F0"/>
    <w:rsid w:val="008E56B3"/>
    <w:rsid w:val="008E5B75"/>
    <w:rsid w:val="008E62FF"/>
    <w:rsid w:val="008E6AC5"/>
    <w:rsid w:val="008E6B6F"/>
    <w:rsid w:val="008E6D4D"/>
    <w:rsid w:val="008E6EF5"/>
    <w:rsid w:val="008E6F2A"/>
    <w:rsid w:val="008E72AF"/>
    <w:rsid w:val="008E781F"/>
    <w:rsid w:val="008E7AD7"/>
    <w:rsid w:val="008E7E2A"/>
    <w:rsid w:val="008F010F"/>
    <w:rsid w:val="008F0349"/>
    <w:rsid w:val="008F052D"/>
    <w:rsid w:val="008F08D9"/>
    <w:rsid w:val="008F0FE3"/>
    <w:rsid w:val="008F120D"/>
    <w:rsid w:val="008F168B"/>
    <w:rsid w:val="008F1A06"/>
    <w:rsid w:val="008F1B7E"/>
    <w:rsid w:val="008F1CBE"/>
    <w:rsid w:val="008F1D4E"/>
    <w:rsid w:val="008F1EA0"/>
    <w:rsid w:val="008F24C9"/>
    <w:rsid w:val="008F2A4C"/>
    <w:rsid w:val="008F2CC9"/>
    <w:rsid w:val="008F3877"/>
    <w:rsid w:val="008F418E"/>
    <w:rsid w:val="008F4749"/>
    <w:rsid w:val="008F4B2A"/>
    <w:rsid w:val="008F5008"/>
    <w:rsid w:val="008F5149"/>
    <w:rsid w:val="008F5700"/>
    <w:rsid w:val="008F5D29"/>
    <w:rsid w:val="008F6496"/>
    <w:rsid w:val="008F6598"/>
    <w:rsid w:val="008F6BBB"/>
    <w:rsid w:val="008F6DFF"/>
    <w:rsid w:val="008F7750"/>
    <w:rsid w:val="008F7E1F"/>
    <w:rsid w:val="0090024E"/>
    <w:rsid w:val="0090035F"/>
    <w:rsid w:val="00900D2A"/>
    <w:rsid w:val="00901220"/>
    <w:rsid w:val="00901DA7"/>
    <w:rsid w:val="009023D7"/>
    <w:rsid w:val="0090298E"/>
    <w:rsid w:val="00902EF3"/>
    <w:rsid w:val="009035C2"/>
    <w:rsid w:val="00903D29"/>
    <w:rsid w:val="0090405C"/>
    <w:rsid w:val="009044B8"/>
    <w:rsid w:val="00904A4A"/>
    <w:rsid w:val="009052EF"/>
    <w:rsid w:val="00905498"/>
    <w:rsid w:val="00905D42"/>
    <w:rsid w:val="0090619D"/>
    <w:rsid w:val="00906730"/>
    <w:rsid w:val="00906866"/>
    <w:rsid w:val="00906F17"/>
    <w:rsid w:val="00907492"/>
    <w:rsid w:val="00907A27"/>
    <w:rsid w:val="00907BD5"/>
    <w:rsid w:val="00907E83"/>
    <w:rsid w:val="0091001F"/>
    <w:rsid w:val="0091077F"/>
    <w:rsid w:val="00911008"/>
    <w:rsid w:val="00911202"/>
    <w:rsid w:val="0091156F"/>
    <w:rsid w:val="009119C7"/>
    <w:rsid w:val="00911BB6"/>
    <w:rsid w:val="00911E27"/>
    <w:rsid w:val="00911FB1"/>
    <w:rsid w:val="0091208F"/>
    <w:rsid w:val="0091210C"/>
    <w:rsid w:val="009122D4"/>
    <w:rsid w:val="009125E0"/>
    <w:rsid w:val="0091311B"/>
    <w:rsid w:val="009133CF"/>
    <w:rsid w:val="009138A3"/>
    <w:rsid w:val="00913EB5"/>
    <w:rsid w:val="00913EEA"/>
    <w:rsid w:val="0091459A"/>
    <w:rsid w:val="00915011"/>
    <w:rsid w:val="009156CC"/>
    <w:rsid w:val="00916257"/>
    <w:rsid w:val="0091647B"/>
    <w:rsid w:val="009168D5"/>
    <w:rsid w:val="00916FD6"/>
    <w:rsid w:val="00917138"/>
    <w:rsid w:val="009177A5"/>
    <w:rsid w:val="00917B86"/>
    <w:rsid w:val="00920066"/>
    <w:rsid w:val="009203BC"/>
    <w:rsid w:val="0092071F"/>
    <w:rsid w:val="00921A68"/>
    <w:rsid w:val="00922279"/>
    <w:rsid w:val="00922404"/>
    <w:rsid w:val="009239D3"/>
    <w:rsid w:val="00924063"/>
    <w:rsid w:val="00924348"/>
    <w:rsid w:val="009247A7"/>
    <w:rsid w:val="00924EC0"/>
    <w:rsid w:val="009251D7"/>
    <w:rsid w:val="009258FC"/>
    <w:rsid w:val="0092594F"/>
    <w:rsid w:val="00925F2A"/>
    <w:rsid w:val="009260DF"/>
    <w:rsid w:val="009261FF"/>
    <w:rsid w:val="009262F8"/>
    <w:rsid w:val="00926B63"/>
    <w:rsid w:val="00927323"/>
    <w:rsid w:val="00927D6B"/>
    <w:rsid w:val="009301EE"/>
    <w:rsid w:val="00930964"/>
    <w:rsid w:val="00930C81"/>
    <w:rsid w:val="00930CB9"/>
    <w:rsid w:val="00930EAC"/>
    <w:rsid w:val="009311B9"/>
    <w:rsid w:val="00931286"/>
    <w:rsid w:val="009312D4"/>
    <w:rsid w:val="00931B9D"/>
    <w:rsid w:val="00931C9A"/>
    <w:rsid w:val="009326A8"/>
    <w:rsid w:val="00932B68"/>
    <w:rsid w:val="009332AD"/>
    <w:rsid w:val="009333F8"/>
    <w:rsid w:val="0093361E"/>
    <w:rsid w:val="009337BF"/>
    <w:rsid w:val="00933AA3"/>
    <w:rsid w:val="00933AC3"/>
    <w:rsid w:val="00933F25"/>
    <w:rsid w:val="00934A75"/>
    <w:rsid w:val="00934C02"/>
    <w:rsid w:val="00934C55"/>
    <w:rsid w:val="009350BC"/>
    <w:rsid w:val="0093541B"/>
    <w:rsid w:val="00935437"/>
    <w:rsid w:val="0093575B"/>
    <w:rsid w:val="009359C0"/>
    <w:rsid w:val="00935FEA"/>
    <w:rsid w:val="00937327"/>
    <w:rsid w:val="0093755D"/>
    <w:rsid w:val="00937FAC"/>
    <w:rsid w:val="009401A4"/>
    <w:rsid w:val="00940640"/>
    <w:rsid w:val="00940990"/>
    <w:rsid w:val="00940AEA"/>
    <w:rsid w:val="00940C2C"/>
    <w:rsid w:val="00940DF7"/>
    <w:rsid w:val="00941A36"/>
    <w:rsid w:val="00942361"/>
    <w:rsid w:val="00942899"/>
    <w:rsid w:val="009428BF"/>
    <w:rsid w:val="0094332A"/>
    <w:rsid w:val="009439F1"/>
    <w:rsid w:val="00943BAE"/>
    <w:rsid w:val="0094410D"/>
    <w:rsid w:val="009442A3"/>
    <w:rsid w:val="00944677"/>
    <w:rsid w:val="00944B09"/>
    <w:rsid w:val="00944FAC"/>
    <w:rsid w:val="009451CD"/>
    <w:rsid w:val="00945216"/>
    <w:rsid w:val="009453A7"/>
    <w:rsid w:val="00945904"/>
    <w:rsid w:val="00946D28"/>
    <w:rsid w:val="00946EE0"/>
    <w:rsid w:val="00947044"/>
    <w:rsid w:val="00947326"/>
    <w:rsid w:val="0094743E"/>
    <w:rsid w:val="00950A0D"/>
    <w:rsid w:val="00950C3B"/>
    <w:rsid w:val="009517CA"/>
    <w:rsid w:val="00951969"/>
    <w:rsid w:val="009521EC"/>
    <w:rsid w:val="00952796"/>
    <w:rsid w:val="0095290E"/>
    <w:rsid w:val="0095295B"/>
    <w:rsid w:val="00953183"/>
    <w:rsid w:val="00953340"/>
    <w:rsid w:val="00953CF0"/>
    <w:rsid w:val="00953D28"/>
    <w:rsid w:val="00954C29"/>
    <w:rsid w:val="00955176"/>
    <w:rsid w:val="00955C76"/>
    <w:rsid w:val="00955CCA"/>
    <w:rsid w:val="0095665E"/>
    <w:rsid w:val="009568BA"/>
    <w:rsid w:val="00956CA7"/>
    <w:rsid w:val="00956DA3"/>
    <w:rsid w:val="00957008"/>
    <w:rsid w:val="00957EC1"/>
    <w:rsid w:val="00957FB8"/>
    <w:rsid w:val="00960178"/>
    <w:rsid w:val="0096030E"/>
    <w:rsid w:val="00960EAD"/>
    <w:rsid w:val="0096152D"/>
    <w:rsid w:val="00962A0F"/>
    <w:rsid w:val="00962BAB"/>
    <w:rsid w:val="00962BE3"/>
    <w:rsid w:val="00962F4E"/>
    <w:rsid w:val="009630D6"/>
    <w:rsid w:val="00963362"/>
    <w:rsid w:val="009635C9"/>
    <w:rsid w:val="009639A4"/>
    <w:rsid w:val="00963A0C"/>
    <w:rsid w:val="00963C5F"/>
    <w:rsid w:val="00963CE8"/>
    <w:rsid w:val="0096430D"/>
    <w:rsid w:val="00964640"/>
    <w:rsid w:val="00964776"/>
    <w:rsid w:val="009649B5"/>
    <w:rsid w:val="00964BC1"/>
    <w:rsid w:val="00964D22"/>
    <w:rsid w:val="009651B7"/>
    <w:rsid w:val="009652ED"/>
    <w:rsid w:val="00965CC2"/>
    <w:rsid w:val="00965D2E"/>
    <w:rsid w:val="009665CD"/>
    <w:rsid w:val="00966A9A"/>
    <w:rsid w:val="0097048C"/>
    <w:rsid w:val="00970565"/>
    <w:rsid w:val="0097068E"/>
    <w:rsid w:val="0097113E"/>
    <w:rsid w:val="009716A0"/>
    <w:rsid w:val="009716AB"/>
    <w:rsid w:val="00971AED"/>
    <w:rsid w:val="00972A33"/>
    <w:rsid w:val="00972A4E"/>
    <w:rsid w:val="009735E2"/>
    <w:rsid w:val="00973872"/>
    <w:rsid w:val="009739F9"/>
    <w:rsid w:val="00973B3F"/>
    <w:rsid w:val="00973C57"/>
    <w:rsid w:val="00973CF2"/>
    <w:rsid w:val="00973F44"/>
    <w:rsid w:val="00974331"/>
    <w:rsid w:val="009747CF"/>
    <w:rsid w:val="009748FB"/>
    <w:rsid w:val="00974C3E"/>
    <w:rsid w:val="00974D93"/>
    <w:rsid w:val="00974FB9"/>
    <w:rsid w:val="00975209"/>
    <w:rsid w:val="00975726"/>
    <w:rsid w:val="00976265"/>
    <w:rsid w:val="00976D9C"/>
    <w:rsid w:val="00976EF3"/>
    <w:rsid w:val="00976F71"/>
    <w:rsid w:val="00977A37"/>
    <w:rsid w:val="00977EB3"/>
    <w:rsid w:val="0098083C"/>
    <w:rsid w:val="009808E0"/>
    <w:rsid w:val="00980B58"/>
    <w:rsid w:val="00980CF8"/>
    <w:rsid w:val="00981008"/>
    <w:rsid w:val="0098131C"/>
    <w:rsid w:val="00981C38"/>
    <w:rsid w:val="00981C96"/>
    <w:rsid w:val="00981ED7"/>
    <w:rsid w:val="00982048"/>
    <w:rsid w:val="00982B05"/>
    <w:rsid w:val="00982BD0"/>
    <w:rsid w:val="00982F34"/>
    <w:rsid w:val="009831CB"/>
    <w:rsid w:val="00983A7A"/>
    <w:rsid w:val="00983F73"/>
    <w:rsid w:val="00984B7C"/>
    <w:rsid w:val="00984BCC"/>
    <w:rsid w:val="00984DD6"/>
    <w:rsid w:val="009852F8"/>
    <w:rsid w:val="009853C3"/>
    <w:rsid w:val="00985494"/>
    <w:rsid w:val="00985566"/>
    <w:rsid w:val="00985AC2"/>
    <w:rsid w:val="00985C0D"/>
    <w:rsid w:val="00985CC2"/>
    <w:rsid w:val="0098692F"/>
    <w:rsid w:val="00986A2A"/>
    <w:rsid w:val="009870B0"/>
    <w:rsid w:val="0098726E"/>
    <w:rsid w:val="0098754B"/>
    <w:rsid w:val="00987646"/>
    <w:rsid w:val="00987C49"/>
    <w:rsid w:val="00987FBD"/>
    <w:rsid w:val="00990193"/>
    <w:rsid w:val="00990E66"/>
    <w:rsid w:val="0099134B"/>
    <w:rsid w:val="009915B1"/>
    <w:rsid w:val="00992080"/>
    <w:rsid w:val="009922E0"/>
    <w:rsid w:val="009927EC"/>
    <w:rsid w:val="00992ACF"/>
    <w:rsid w:val="00993D02"/>
    <w:rsid w:val="00994A32"/>
    <w:rsid w:val="00994B1F"/>
    <w:rsid w:val="0099523C"/>
    <w:rsid w:val="00995267"/>
    <w:rsid w:val="0099555F"/>
    <w:rsid w:val="00995808"/>
    <w:rsid w:val="0099625D"/>
    <w:rsid w:val="009975A0"/>
    <w:rsid w:val="00997A6E"/>
    <w:rsid w:val="009A0130"/>
    <w:rsid w:val="009A0F54"/>
    <w:rsid w:val="009A1333"/>
    <w:rsid w:val="009A13C3"/>
    <w:rsid w:val="009A1785"/>
    <w:rsid w:val="009A1BFE"/>
    <w:rsid w:val="009A24D9"/>
    <w:rsid w:val="009A2A49"/>
    <w:rsid w:val="009A2A80"/>
    <w:rsid w:val="009A2C35"/>
    <w:rsid w:val="009A3B58"/>
    <w:rsid w:val="009A3F8D"/>
    <w:rsid w:val="009A41B2"/>
    <w:rsid w:val="009A5437"/>
    <w:rsid w:val="009A5E99"/>
    <w:rsid w:val="009A646B"/>
    <w:rsid w:val="009A7940"/>
    <w:rsid w:val="009A7D6F"/>
    <w:rsid w:val="009A7DB9"/>
    <w:rsid w:val="009B0415"/>
    <w:rsid w:val="009B0556"/>
    <w:rsid w:val="009B10C8"/>
    <w:rsid w:val="009B111F"/>
    <w:rsid w:val="009B1BB5"/>
    <w:rsid w:val="009B20B2"/>
    <w:rsid w:val="009B3865"/>
    <w:rsid w:val="009B3A0B"/>
    <w:rsid w:val="009B41AC"/>
    <w:rsid w:val="009B44D1"/>
    <w:rsid w:val="009B484D"/>
    <w:rsid w:val="009B4C6B"/>
    <w:rsid w:val="009B5E22"/>
    <w:rsid w:val="009B6880"/>
    <w:rsid w:val="009B6D18"/>
    <w:rsid w:val="009B6FDE"/>
    <w:rsid w:val="009B7337"/>
    <w:rsid w:val="009B76C4"/>
    <w:rsid w:val="009B7FAC"/>
    <w:rsid w:val="009B7FB7"/>
    <w:rsid w:val="009C0287"/>
    <w:rsid w:val="009C03AF"/>
    <w:rsid w:val="009C06B1"/>
    <w:rsid w:val="009C07C7"/>
    <w:rsid w:val="009C09D8"/>
    <w:rsid w:val="009C0DF5"/>
    <w:rsid w:val="009C0FFB"/>
    <w:rsid w:val="009C11E6"/>
    <w:rsid w:val="009C15A2"/>
    <w:rsid w:val="009C1C97"/>
    <w:rsid w:val="009C1FC2"/>
    <w:rsid w:val="009C220B"/>
    <w:rsid w:val="009C227D"/>
    <w:rsid w:val="009C249F"/>
    <w:rsid w:val="009C2623"/>
    <w:rsid w:val="009C2B27"/>
    <w:rsid w:val="009C2DAA"/>
    <w:rsid w:val="009C2E35"/>
    <w:rsid w:val="009C2F5C"/>
    <w:rsid w:val="009C3E32"/>
    <w:rsid w:val="009C444D"/>
    <w:rsid w:val="009C4887"/>
    <w:rsid w:val="009C4DEB"/>
    <w:rsid w:val="009C4EC5"/>
    <w:rsid w:val="009C54CC"/>
    <w:rsid w:val="009C5D08"/>
    <w:rsid w:val="009C6135"/>
    <w:rsid w:val="009C756A"/>
    <w:rsid w:val="009D00CA"/>
    <w:rsid w:val="009D0115"/>
    <w:rsid w:val="009D0C60"/>
    <w:rsid w:val="009D0E9B"/>
    <w:rsid w:val="009D108D"/>
    <w:rsid w:val="009D1408"/>
    <w:rsid w:val="009D1800"/>
    <w:rsid w:val="009D212A"/>
    <w:rsid w:val="009D263C"/>
    <w:rsid w:val="009D335D"/>
    <w:rsid w:val="009D359A"/>
    <w:rsid w:val="009D397D"/>
    <w:rsid w:val="009D3AF2"/>
    <w:rsid w:val="009D3CD9"/>
    <w:rsid w:val="009D3DAD"/>
    <w:rsid w:val="009D415B"/>
    <w:rsid w:val="009D4BC7"/>
    <w:rsid w:val="009D60A5"/>
    <w:rsid w:val="009D6990"/>
    <w:rsid w:val="009D6AD3"/>
    <w:rsid w:val="009D7258"/>
    <w:rsid w:val="009D73B4"/>
    <w:rsid w:val="009D77D0"/>
    <w:rsid w:val="009D7BB5"/>
    <w:rsid w:val="009D7FB5"/>
    <w:rsid w:val="009E014C"/>
    <w:rsid w:val="009E0201"/>
    <w:rsid w:val="009E057E"/>
    <w:rsid w:val="009E0602"/>
    <w:rsid w:val="009E0688"/>
    <w:rsid w:val="009E0AAD"/>
    <w:rsid w:val="009E0B07"/>
    <w:rsid w:val="009E0B1A"/>
    <w:rsid w:val="009E0E0E"/>
    <w:rsid w:val="009E121C"/>
    <w:rsid w:val="009E224A"/>
    <w:rsid w:val="009E2F68"/>
    <w:rsid w:val="009E30A3"/>
    <w:rsid w:val="009E353B"/>
    <w:rsid w:val="009E3746"/>
    <w:rsid w:val="009E3906"/>
    <w:rsid w:val="009E3B56"/>
    <w:rsid w:val="009E3CCB"/>
    <w:rsid w:val="009E43ED"/>
    <w:rsid w:val="009E49EA"/>
    <w:rsid w:val="009E531A"/>
    <w:rsid w:val="009E5648"/>
    <w:rsid w:val="009E59BD"/>
    <w:rsid w:val="009E5B29"/>
    <w:rsid w:val="009E624C"/>
    <w:rsid w:val="009E63A4"/>
    <w:rsid w:val="009E6D10"/>
    <w:rsid w:val="009E7043"/>
    <w:rsid w:val="009E7201"/>
    <w:rsid w:val="009E726C"/>
    <w:rsid w:val="009E772A"/>
    <w:rsid w:val="009E77EC"/>
    <w:rsid w:val="009E7C1C"/>
    <w:rsid w:val="009F0000"/>
    <w:rsid w:val="009F004C"/>
    <w:rsid w:val="009F051F"/>
    <w:rsid w:val="009F0A19"/>
    <w:rsid w:val="009F0A93"/>
    <w:rsid w:val="009F0DDD"/>
    <w:rsid w:val="009F1218"/>
    <w:rsid w:val="009F122C"/>
    <w:rsid w:val="009F1309"/>
    <w:rsid w:val="009F1983"/>
    <w:rsid w:val="009F1C68"/>
    <w:rsid w:val="009F21E6"/>
    <w:rsid w:val="009F2809"/>
    <w:rsid w:val="009F2D51"/>
    <w:rsid w:val="009F2FA2"/>
    <w:rsid w:val="009F3058"/>
    <w:rsid w:val="009F3E13"/>
    <w:rsid w:val="009F3F07"/>
    <w:rsid w:val="009F3F95"/>
    <w:rsid w:val="009F426D"/>
    <w:rsid w:val="009F4374"/>
    <w:rsid w:val="009F442E"/>
    <w:rsid w:val="009F4BAE"/>
    <w:rsid w:val="009F4C9C"/>
    <w:rsid w:val="009F4CDC"/>
    <w:rsid w:val="009F4DDF"/>
    <w:rsid w:val="009F4EFF"/>
    <w:rsid w:val="009F527C"/>
    <w:rsid w:val="009F5D5A"/>
    <w:rsid w:val="009F5D5D"/>
    <w:rsid w:val="009F5E5B"/>
    <w:rsid w:val="009F65D5"/>
    <w:rsid w:val="009F6B60"/>
    <w:rsid w:val="009F72DE"/>
    <w:rsid w:val="009F7357"/>
    <w:rsid w:val="009F7492"/>
    <w:rsid w:val="009F7CA2"/>
    <w:rsid w:val="00A00090"/>
    <w:rsid w:val="00A001F3"/>
    <w:rsid w:val="00A006F9"/>
    <w:rsid w:val="00A00829"/>
    <w:rsid w:val="00A00CFD"/>
    <w:rsid w:val="00A0178A"/>
    <w:rsid w:val="00A01F2D"/>
    <w:rsid w:val="00A01FE0"/>
    <w:rsid w:val="00A0240A"/>
    <w:rsid w:val="00A0245D"/>
    <w:rsid w:val="00A0312D"/>
    <w:rsid w:val="00A03665"/>
    <w:rsid w:val="00A0377C"/>
    <w:rsid w:val="00A0441B"/>
    <w:rsid w:val="00A04447"/>
    <w:rsid w:val="00A04CD9"/>
    <w:rsid w:val="00A05362"/>
    <w:rsid w:val="00A05833"/>
    <w:rsid w:val="00A062FE"/>
    <w:rsid w:val="00A0686A"/>
    <w:rsid w:val="00A06B4A"/>
    <w:rsid w:val="00A0730B"/>
    <w:rsid w:val="00A073F0"/>
    <w:rsid w:val="00A07440"/>
    <w:rsid w:val="00A10EE0"/>
    <w:rsid w:val="00A1138B"/>
    <w:rsid w:val="00A11455"/>
    <w:rsid w:val="00A114E6"/>
    <w:rsid w:val="00A115D4"/>
    <w:rsid w:val="00A11A76"/>
    <w:rsid w:val="00A11BE8"/>
    <w:rsid w:val="00A1358C"/>
    <w:rsid w:val="00A13CBA"/>
    <w:rsid w:val="00A1409C"/>
    <w:rsid w:val="00A14189"/>
    <w:rsid w:val="00A141A6"/>
    <w:rsid w:val="00A14300"/>
    <w:rsid w:val="00A14628"/>
    <w:rsid w:val="00A14941"/>
    <w:rsid w:val="00A149E3"/>
    <w:rsid w:val="00A15487"/>
    <w:rsid w:val="00A1571B"/>
    <w:rsid w:val="00A15987"/>
    <w:rsid w:val="00A15ED9"/>
    <w:rsid w:val="00A15FC7"/>
    <w:rsid w:val="00A16284"/>
    <w:rsid w:val="00A16318"/>
    <w:rsid w:val="00A163DA"/>
    <w:rsid w:val="00A16427"/>
    <w:rsid w:val="00A164A9"/>
    <w:rsid w:val="00A1655B"/>
    <w:rsid w:val="00A166C3"/>
    <w:rsid w:val="00A16B5F"/>
    <w:rsid w:val="00A16E88"/>
    <w:rsid w:val="00A17387"/>
    <w:rsid w:val="00A173AC"/>
    <w:rsid w:val="00A17C23"/>
    <w:rsid w:val="00A17E9D"/>
    <w:rsid w:val="00A218DA"/>
    <w:rsid w:val="00A22269"/>
    <w:rsid w:val="00A225DD"/>
    <w:rsid w:val="00A2268F"/>
    <w:rsid w:val="00A2287B"/>
    <w:rsid w:val="00A22E89"/>
    <w:rsid w:val="00A2334D"/>
    <w:rsid w:val="00A23618"/>
    <w:rsid w:val="00A23A3F"/>
    <w:rsid w:val="00A23D95"/>
    <w:rsid w:val="00A23DF5"/>
    <w:rsid w:val="00A240E2"/>
    <w:rsid w:val="00A24D7D"/>
    <w:rsid w:val="00A252D7"/>
    <w:rsid w:val="00A25365"/>
    <w:rsid w:val="00A256A9"/>
    <w:rsid w:val="00A25BFF"/>
    <w:rsid w:val="00A2605A"/>
    <w:rsid w:val="00A26757"/>
    <w:rsid w:val="00A26A74"/>
    <w:rsid w:val="00A26B32"/>
    <w:rsid w:val="00A26E2F"/>
    <w:rsid w:val="00A27928"/>
    <w:rsid w:val="00A27F4E"/>
    <w:rsid w:val="00A27F89"/>
    <w:rsid w:val="00A305AD"/>
    <w:rsid w:val="00A30831"/>
    <w:rsid w:val="00A30D54"/>
    <w:rsid w:val="00A3162D"/>
    <w:rsid w:val="00A3292F"/>
    <w:rsid w:val="00A32D92"/>
    <w:rsid w:val="00A32F2C"/>
    <w:rsid w:val="00A3312A"/>
    <w:rsid w:val="00A3327E"/>
    <w:rsid w:val="00A335A9"/>
    <w:rsid w:val="00A33AD0"/>
    <w:rsid w:val="00A33BD7"/>
    <w:rsid w:val="00A33CAF"/>
    <w:rsid w:val="00A341F3"/>
    <w:rsid w:val="00A34284"/>
    <w:rsid w:val="00A344DF"/>
    <w:rsid w:val="00A348A9"/>
    <w:rsid w:val="00A3495F"/>
    <w:rsid w:val="00A34F42"/>
    <w:rsid w:val="00A357CA"/>
    <w:rsid w:val="00A36464"/>
    <w:rsid w:val="00A367E4"/>
    <w:rsid w:val="00A3711F"/>
    <w:rsid w:val="00A373D2"/>
    <w:rsid w:val="00A4001D"/>
    <w:rsid w:val="00A40942"/>
    <w:rsid w:val="00A40E03"/>
    <w:rsid w:val="00A41673"/>
    <w:rsid w:val="00A41D58"/>
    <w:rsid w:val="00A421D7"/>
    <w:rsid w:val="00A426E7"/>
    <w:rsid w:val="00A427FB"/>
    <w:rsid w:val="00A4355F"/>
    <w:rsid w:val="00A437DA"/>
    <w:rsid w:val="00A43E42"/>
    <w:rsid w:val="00A440ED"/>
    <w:rsid w:val="00A443FD"/>
    <w:rsid w:val="00A44687"/>
    <w:rsid w:val="00A44CCF"/>
    <w:rsid w:val="00A44F7E"/>
    <w:rsid w:val="00A4514B"/>
    <w:rsid w:val="00A45CD2"/>
    <w:rsid w:val="00A45D03"/>
    <w:rsid w:val="00A46793"/>
    <w:rsid w:val="00A4703C"/>
    <w:rsid w:val="00A47B27"/>
    <w:rsid w:val="00A47C94"/>
    <w:rsid w:val="00A5017E"/>
    <w:rsid w:val="00A501DC"/>
    <w:rsid w:val="00A50978"/>
    <w:rsid w:val="00A51026"/>
    <w:rsid w:val="00A51503"/>
    <w:rsid w:val="00A5192E"/>
    <w:rsid w:val="00A51D99"/>
    <w:rsid w:val="00A5234E"/>
    <w:rsid w:val="00A52484"/>
    <w:rsid w:val="00A52526"/>
    <w:rsid w:val="00A52A86"/>
    <w:rsid w:val="00A53063"/>
    <w:rsid w:val="00A5327A"/>
    <w:rsid w:val="00A534C4"/>
    <w:rsid w:val="00A53540"/>
    <w:rsid w:val="00A53999"/>
    <w:rsid w:val="00A53C11"/>
    <w:rsid w:val="00A53C68"/>
    <w:rsid w:val="00A53D99"/>
    <w:rsid w:val="00A54477"/>
    <w:rsid w:val="00A54735"/>
    <w:rsid w:val="00A5519E"/>
    <w:rsid w:val="00A551CD"/>
    <w:rsid w:val="00A56644"/>
    <w:rsid w:val="00A567F4"/>
    <w:rsid w:val="00A56EEA"/>
    <w:rsid w:val="00A5760D"/>
    <w:rsid w:val="00A57DBB"/>
    <w:rsid w:val="00A60730"/>
    <w:rsid w:val="00A60831"/>
    <w:rsid w:val="00A60BFD"/>
    <w:rsid w:val="00A6104A"/>
    <w:rsid w:val="00A61523"/>
    <w:rsid w:val="00A6167E"/>
    <w:rsid w:val="00A61C49"/>
    <w:rsid w:val="00A6288E"/>
    <w:rsid w:val="00A6336E"/>
    <w:rsid w:val="00A636D8"/>
    <w:rsid w:val="00A6372A"/>
    <w:rsid w:val="00A63B90"/>
    <w:rsid w:val="00A63EF9"/>
    <w:rsid w:val="00A6450B"/>
    <w:rsid w:val="00A65437"/>
    <w:rsid w:val="00A65AD1"/>
    <w:rsid w:val="00A65E5B"/>
    <w:rsid w:val="00A65E8F"/>
    <w:rsid w:val="00A66C6F"/>
    <w:rsid w:val="00A673F6"/>
    <w:rsid w:val="00A67563"/>
    <w:rsid w:val="00A67730"/>
    <w:rsid w:val="00A6787A"/>
    <w:rsid w:val="00A67ACA"/>
    <w:rsid w:val="00A70D11"/>
    <w:rsid w:val="00A70E35"/>
    <w:rsid w:val="00A71ADB"/>
    <w:rsid w:val="00A71CA0"/>
    <w:rsid w:val="00A72A2A"/>
    <w:rsid w:val="00A73579"/>
    <w:rsid w:val="00A7372D"/>
    <w:rsid w:val="00A745DF"/>
    <w:rsid w:val="00A749B7"/>
    <w:rsid w:val="00A74A49"/>
    <w:rsid w:val="00A74FB2"/>
    <w:rsid w:val="00A7502F"/>
    <w:rsid w:val="00A75326"/>
    <w:rsid w:val="00A759A1"/>
    <w:rsid w:val="00A75CB8"/>
    <w:rsid w:val="00A7638F"/>
    <w:rsid w:val="00A7695D"/>
    <w:rsid w:val="00A76BFF"/>
    <w:rsid w:val="00A76C85"/>
    <w:rsid w:val="00A76F66"/>
    <w:rsid w:val="00A779CB"/>
    <w:rsid w:val="00A77D09"/>
    <w:rsid w:val="00A80425"/>
    <w:rsid w:val="00A80B9E"/>
    <w:rsid w:val="00A8124F"/>
    <w:rsid w:val="00A82032"/>
    <w:rsid w:val="00A82D85"/>
    <w:rsid w:val="00A82DF1"/>
    <w:rsid w:val="00A83016"/>
    <w:rsid w:val="00A8310C"/>
    <w:rsid w:val="00A8372E"/>
    <w:rsid w:val="00A84554"/>
    <w:rsid w:val="00A84AC7"/>
    <w:rsid w:val="00A84EB8"/>
    <w:rsid w:val="00A852BD"/>
    <w:rsid w:val="00A852D7"/>
    <w:rsid w:val="00A85EC1"/>
    <w:rsid w:val="00A862A0"/>
    <w:rsid w:val="00A86AA8"/>
    <w:rsid w:val="00A86ACE"/>
    <w:rsid w:val="00A87972"/>
    <w:rsid w:val="00A905E6"/>
    <w:rsid w:val="00A90EA7"/>
    <w:rsid w:val="00A9111E"/>
    <w:rsid w:val="00A914E3"/>
    <w:rsid w:val="00A91964"/>
    <w:rsid w:val="00A91A7A"/>
    <w:rsid w:val="00A91CDB"/>
    <w:rsid w:val="00A91FE6"/>
    <w:rsid w:val="00A9298D"/>
    <w:rsid w:val="00A92F54"/>
    <w:rsid w:val="00A931B3"/>
    <w:rsid w:val="00A9342B"/>
    <w:rsid w:val="00A93BC2"/>
    <w:rsid w:val="00A93BD1"/>
    <w:rsid w:val="00A93C4C"/>
    <w:rsid w:val="00A93E0B"/>
    <w:rsid w:val="00A949D7"/>
    <w:rsid w:val="00A94B2D"/>
    <w:rsid w:val="00A94BA9"/>
    <w:rsid w:val="00A94C54"/>
    <w:rsid w:val="00A94EA7"/>
    <w:rsid w:val="00A95086"/>
    <w:rsid w:val="00A95373"/>
    <w:rsid w:val="00A9665C"/>
    <w:rsid w:val="00A966B1"/>
    <w:rsid w:val="00A968C3"/>
    <w:rsid w:val="00A96C86"/>
    <w:rsid w:val="00A96F17"/>
    <w:rsid w:val="00A978D3"/>
    <w:rsid w:val="00A979D7"/>
    <w:rsid w:val="00A97B86"/>
    <w:rsid w:val="00A97BB2"/>
    <w:rsid w:val="00A97CFC"/>
    <w:rsid w:val="00A97FFE"/>
    <w:rsid w:val="00AA0237"/>
    <w:rsid w:val="00AA0426"/>
    <w:rsid w:val="00AA0FB2"/>
    <w:rsid w:val="00AA123A"/>
    <w:rsid w:val="00AA1655"/>
    <w:rsid w:val="00AA18D5"/>
    <w:rsid w:val="00AA1C88"/>
    <w:rsid w:val="00AA2213"/>
    <w:rsid w:val="00AA2445"/>
    <w:rsid w:val="00AA2672"/>
    <w:rsid w:val="00AA27CD"/>
    <w:rsid w:val="00AA3031"/>
    <w:rsid w:val="00AA3047"/>
    <w:rsid w:val="00AA3304"/>
    <w:rsid w:val="00AA347F"/>
    <w:rsid w:val="00AA354F"/>
    <w:rsid w:val="00AA35CA"/>
    <w:rsid w:val="00AA39F3"/>
    <w:rsid w:val="00AA41EF"/>
    <w:rsid w:val="00AA4EBE"/>
    <w:rsid w:val="00AA54FC"/>
    <w:rsid w:val="00AA5B46"/>
    <w:rsid w:val="00AA632F"/>
    <w:rsid w:val="00AA699D"/>
    <w:rsid w:val="00AA6AB3"/>
    <w:rsid w:val="00AA710D"/>
    <w:rsid w:val="00AA741F"/>
    <w:rsid w:val="00AA777D"/>
    <w:rsid w:val="00AA7BA9"/>
    <w:rsid w:val="00AA7D6B"/>
    <w:rsid w:val="00AB00B4"/>
    <w:rsid w:val="00AB03E0"/>
    <w:rsid w:val="00AB075A"/>
    <w:rsid w:val="00AB1194"/>
    <w:rsid w:val="00AB1218"/>
    <w:rsid w:val="00AB12B2"/>
    <w:rsid w:val="00AB1959"/>
    <w:rsid w:val="00AB43EE"/>
    <w:rsid w:val="00AB4677"/>
    <w:rsid w:val="00AB4723"/>
    <w:rsid w:val="00AB4DE2"/>
    <w:rsid w:val="00AB53BB"/>
    <w:rsid w:val="00AB5920"/>
    <w:rsid w:val="00AB6043"/>
    <w:rsid w:val="00AB6596"/>
    <w:rsid w:val="00AB6731"/>
    <w:rsid w:val="00AB6B85"/>
    <w:rsid w:val="00AB6C19"/>
    <w:rsid w:val="00AB6D2A"/>
    <w:rsid w:val="00AB74A9"/>
    <w:rsid w:val="00AB7739"/>
    <w:rsid w:val="00AC0394"/>
    <w:rsid w:val="00AC067D"/>
    <w:rsid w:val="00AC0724"/>
    <w:rsid w:val="00AC08DC"/>
    <w:rsid w:val="00AC0EB4"/>
    <w:rsid w:val="00AC1C4A"/>
    <w:rsid w:val="00AC1D88"/>
    <w:rsid w:val="00AC3378"/>
    <w:rsid w:val="00AC3398"/>
    <w:rsid w:val="00AC3C8F"/>
    <w:rsid w:val="00AC497C"/>
    <w:rsid w:val="00AC5095"/>
    <w:rsid w:val="00AC5A29"/>
    <w:rsid w:val="00AC626B"/>
    <w:rsid w:val="00AC6CA6"/>
    <w:rsid w:val="00AC6E07"/>
    <w:rsid w:val="00AC7356"/>
    <w:rsid w:val="00AC76E7"/>
    <w:rsid w:val="00AC79A3"/>
    <w:rsid w:val="00AC7B86"/>
    <w:rsid w:val="00AC7D4E"/>
    <w:rsid w:val="00AD0BAB"/>
    <w:rsid w:val="00AD22AC"/>
    <w:rsid w:val="00AD2324"/>
    <w:rsid w:val="00AD242E"/>
    <w:rsid w:val="00AD28FD"/>
    <w:rsid w:val="00AD2E27"/>
    <w:rsid w:val="00AD2ED3"/>
    <w:rsid w:val="00AD4226"/>
    <w:rsid w:val="00AD5F84"/>
    <w:rsid w:val="00AD61FB"/>
    <w:rsid w:val="00AD656C"/>
    <w:rsid w:val="00AE01CF"/>
    <w:rsid w:val="00AE04C2"/>
    <w:rsid w:val="00AE0C3F"/>
    <w:rsid w:val="00AE117B"/>
    <w:rsid w:val="00AE12A2"/>
    <w:rsid w:val="00AE1ACE"/>
    <w:rsid w:val="00AE1ADE"/>
    <w:rsid w:val="00AE1B83"/>
    <w:rsid w:val="00AE21A8"/>
    <w:rsid w:val="00AE22CE"/>
    <w:rsid w:val="00AE23BC"/>
    <w:rsid w:val="00AE23DA"/>
    <w:rsid w:val="00AE28DD"/>
    <w:rsid w:val="00AE29A9"/>
    <w:rsid w:val="00AE2B35"/>
    <w:rsid w:val="00AE2FBF"/>
    <w:rsid w:val="00AE393A"/>
    <w:rsid w:val="00AE404B"/>
    <w:rsid w:val="00AE4D05"/>
    <w:rsid w:val="00AE51DD"/>
    <w:rsid w:val="00AE670D"/>
    <w:rsid w:val="00AE6770"/>
    <w:rsid w:val="00AE6876"/>
    <w:rsid w:val="00AE6AFC"/>
    <w:rsid w:val="00AE749C"/>
    <w:rsid w:val="00AE7843"/>
    <w:rsid w:val="00AE7F8F"/>
    <w:rsid w:val="00AF038D"/>
    <w:rsid w:val="00AF06ED"/>
    <w:rsid w:val="00AF0FDF"/>
    <w:rsid w:val="00AF149E"/>
    <w:rsid w:val="00AF176B"/>
    <w:rsid w:val="00AF269C"/>
    <w:rsid w:val="00AF29C5"/>
    <w:rsid w:val="00AF2F25"/>
    <w:rsid w:val="00AF311D"/>
    <w:rsid w:val="00AF3423"/>
    <w:rsid w:val="00AF3554"/>
    <w:rsid w:val="00AF3687"/>
    <w:rsid w:val="00AF3715"/>
    <w:rsid w:val="00AF37AF"/>
    <w:rsid w:val="00AF3987"/>
    <w:rsid w:val="00AF3BF5"/>
    <w:rsid w:val="00AF408B"/>
    <w:rsid w:val="00AF44A3"/>
    <w:rsid w:val="00AF45B1"/>
    <w:rsid w:val="00AF46D5"/>
    <w:rsid w:val="00AF4702"/>
    <w:rsid w:val="00AF48F4"/>
    <w:rsid w:val="00AF4E23"/>
    <w:rsid w:val="00AF5BF5"/>
    <w:rsid w:val="00AF625C"/>
    <w:rsid w:val="00AF6659"/>
    <w:rsid w:val="00AF7818"/>
    <w:rsid w:val="00AF7885"/>
    <w:rsid w:val="00AF7BB4"/>
    <w:rsid w:val="00AF7FBB"/>
    <w:rsid w:val="00B00859"/>
    <w:rsid w:val="00B00E81"/>
    <w:rsid w:val="00B0121C"/>
    <w:rsid w:val="00B01DFE"/>
    <w:rsid w:val="00B025CC"/>
    <w:rsid w:val="00B032D6"/>
    <w:rsid w:val="00B03680"/>
    <w:rsid w:val="00B036E3"/>
    <w:rsid w:val="00B03791"/>
    <w:rsid w:val="00B03CDA"/>
    <w:rsid w:val="00B03E30"/>
    <w:rsid w:val="00B03FCA"/>
    <w:rsid w:val="00B0401C"/>
    <w:rsid w:val="00B040B7"/>
    <w:rsid w:val="00B0449E"/>
    <w:rsid w:val="00B049A5"/>
    <w:rsid w:val="00B049B9"/>
    <w:rsid w:val="00B04DD7"/>
    <w:rsid w:val="00B05505"/>
    <w:rsid w:val="00B06197"/>
    <w:rsid w:val="00B064E3"/>
    <w:rsid w:val="00B067C8"/>
    <w:rsid w:val="00B067F9"/>
    <w:rsid w:val="00B0691C"/>
    <w:rsid w:val="00B06D53"/>
    <w:rsid w:val="00B070F4"/>
    <w:rsid w:val="00B074F5"/>
    <w:rsid w:val="00B07559"/>
    <w:rsid w:val="00B07D84"/>
    <w:rsid w:val="00B1027F"/>
    <w:rsid w:val="00B10B93"/>
    <w:rsid w:val="00B11625"/>
    <w:rsid w:val="00B11B80"/>
    <w:rsid w:val="00B11D4D"/>
    <w:rsid w:val="00B124C1"/>
    <w:rsid w:val="00B126B7"/>
    <w:rsid w:val="00B127A9"/>
    <w:rsid w:val="00B128CB"/>
    <w:rsid w:val="00B12AEC"/>
    <w:rsid w:val="00B12CA1"/>
    <w:rsid w:val="00B1344B"/>
    <w:rsid w:val="00B1490A"/>
    <w:rsid w:val="00B1577A"/>
    <w:rsid w:val="00B15AAF"/>
    <w:rsid w:val="00B15CC5"/>
    <w:rsid w:val="00B15F77"/>
    <w:rsid w:val="00B1683B"/>
    <w:rsid w:val="00B17EEA"/>
    <w:rsid w:val="00B20066"/>
    <w:rsid w:val="00B20233"/>
    <w:rsid w:val="00B20DF1"/>
    <w:rsid w:val="00B21074"/>
    <w:rsid w:val="00B21871"/>
    <w:rsid w:val="00B21B46"/>
    <w:rsid w:val="00B21B69"/>
    <w:rsid w:val="00B227C6"/>
    <w:rsid w:val="00B22819"/>
    <w:rsid w:val="00B228BB"/>
    <w:rsid w:val="00B23255"/>
    <w:rsid w:val="00B23345"/>
    <w:rsid w:val="00B2357B"/>
    <w:rsid w:val="00B23978"/>
    <w:rsid w:val="00B23A95"/>
    <w:rsid w:val="00B23C0E"/>
    <w:rsid w:val="00B23E28"/>
    <w:rsid w:val="00B24C6F"/>
    <w:rsid w:val="00B25233"/>
    <w:rsid w:val="00B254C1"/>
    <w:rsid w:val="00B255E1"/>
    <w:rsid w:val="00B257C1"/>
    <w:rsid w:val="00B25B9E"/>
    <w:rsid w:val="00B25E26"/>
    <w:rsid w:val="00B26051"/>
    <w:rsid w:val="00B26439"/>
    <w:rsid w:val="00B26834"/>
    <w:rsid w:val="00B26B92"/>
    <w:rsid w:val="00B27777"/>
    <w:rsid w:val="00B27AEA"/>
    <w:rsid w:val="00B27D6B"/>
    <w:rsid w:val="00B3067E"/>
    <w:rsid w:val="00B307C5"/>
    <w:rsid w:val="00B30CB5"/>
    <w:rsid w:val="00B30CB9"/>
    <w:rsid w:val="00B30DD9"/>
    <w:rsid w:val="00B330A3"/>
    <w:rsid w:val="00B34358"/>
    <w:rsid w:val="00B343D1"/>
    <w:rsid w:val="00B345D4"/>
    <w:rsid w:val="00B34825"/>
    <w:rsid w:val="00B3498E"/>
    <w:rsid w:val="00B35194"/>
    <w:rsid w:val="00B3528C"/>
    <w:rsid w:val="00B3583A"/>
    <w:rsid w:val="00B359D9"/>
    <w:rsid w:val="00B35AD8"/>
    <w:rsid w:val="00B35C1D"/>
    <w:rsid w:val="00B35F26"/>
    <w:rsid w:val="00B36445"/>
    <w:rsid w:val="00B36EE1"/>
    <w:rsid w:val="00B37628"/>
    <w:rsid w:val="00B40364"/>
    <w:rsid w:val="00B4069A"/>
    <w:rsid w:val="00B40A07"/>
    <w:rsid w:val="00B40D54"/>
    <w:rsid w:val="00B40FA6"/>
    <w:rsid w:val="00B4122B"/>
    <w:rsid w:val="00B413FC"/>
    <w:rsid w:val="00B416F3"/>
    <w:rsid w:val="00B4265D"/>
    <w:rsid w:val="00B428FD"/>
    <w:rsid w:val="00B42AC6"/>
    <w:rsid w:val="00B42EA2"/>
    <w:rsid w:val="00B435DC"/>
    <w:rsid w:val="00B44042"/>
    <w:rsid w:val="00B44223"/>
    <w:rsid w:val="00B444F5"/>
    <w:rsid w:val="00B44FF8"/>
    <w:rsid w:val="00B450D4"/>
    <w:rsid w:val="00B45294"/>
    <w:rsid w:val="00B46416"/>
    <w:rsid w:val="00B466EC"/>
    <w:rsid w:val="00B46713"/>
    <w:rsid w:val="00B46C8E"/>
    <w:rsid w:val="00B46CA5"/>
    <w:rsid w:val="00B4759D"/>
    <w:rsid w:val="00B475F6"/>
    <w:rsid w:val="00B47C52"/>
    <w:rsid w:val="00B47CB1"/>
    <w:rsid w:val="00B501E7"/>
    <w:rsid w:val="00B50649"/>
    <w:rsid w:val="00B50902"/>
    <w:rsid w:val="00B51AD1"/>
    <w:rsid w:val="00B52551"/>
    <w:rsid w:val="00B52A6D"/>
    <w:rsid w:val="00B52D90"/>
    <w:rsid w:val="00B52F9F"/>
    <w:rsid w:val="00B53568"/>
    <w:rsid w:val="00B53846"/>
    <w:rsid w:val="00B53A1F"/>
    <w:rsid w:val="00B53B73"/>
    <w:rsid w:val="00B542D2"/>
    <w:rsid w:val="00B55F4D"/>
    <w:rsid w:val="00B5613A"/>
    <w:rsid w:val="00B5684F"/>
    <w:rsid w:val="00B56889"/>
    <w:rsid w:val="00B56ACB"/>
    <w:rsid w:val="00B56D5C"/>
    <w:rsid w:val="00B57025"/>
    <w:rsid w:val="00B57283"/>
    <w:rsid w:val="00B5769A"/>
    <w:rsid w:val="00B57B35"/>
    <w:rsid w:val="00B57EC9"/>
    <w:rsid w:val="00B6104C"/>
    <w:rsid w:val="00B61A7B"/>
    <w:rsid w:val="00B62198"/>
    <w:rsid w:val="00B62DFA"/>
    <w:rsid w:val="00B633BD"/>
    <w:rsid w:val="00B634F0"/>
    <w:rsid w:val="00B636AD"/>
    <w:rsid w:val="00B63743"/>
    <w:rsid w:val="00B63A24"/>
    <w:rsid w:val="00B63B59"/>
    <w:rsid w:val="00B6442C"/>
    <w:rsid w:val="00B64BC8"/>
    <w:rsid w:val="00B6510C"/>
    <w:rsid w:val="00B651BD"/>
    <w:rsid w:val="00B65370"/>
    <w:rsid w:val="00B653CF"/>
    <w:rsid w:val="00B65744"/>
    <w:rsid w:val="00B65AA6"/>
    <w:rsid w:val="00B65F91"/>
    <w:rsid w:val="00B6687D"/>
    <w:rsid w:val="00B66A11"/>
    <w:rsid w:val="00B67729"/>
    <w:rsid w:val="00B7014C"/>
    <w:rsid w:val="00B70158"/>
    <w:rsid w:val="00B70BAA"/>
    <w:rsid w:val="00B70D51"/>
    <w:rsid w:val="00B71310"/>
    <w:rsid w:val="00B71385"/>
    <w:rsid w:val="00B71ABB"/>
    <w:rsid w:val="00B71AC6"/>
    <w:rsid w:val="00B71B6C"/>
    <w:rsid w:val="00B7220A"/>
    <w:rsid w:val="00B72D56"/>
    <w:rsid w:val="00B72F2B"/>
    <w:rsid w:val="00B74280"/>
    <w:rsid w:val="00B742EE"/>
    <w:rsid w:val="00B74A4F"/>
    <w:rsid w:val="00B7522E"/>
    <w:rsid w:val="00B7574F"/>
    <w:rsid w:val="00B757EC"/>
    <w:rsid w:val="00B75AA0"/>
    <w:rsid w:val="00B760F3"/>
    <w:rsid w:val="00B76446"/>
    <w:rsid w:val="00B765EA"/>
    <w:rsid w:val="00B766A6"/>
    <w:rsid w:val="00B77FDF"/>
    <w:rsid w:val="00B801AC"/>
    <w:rsid w:val="00B80317"/>
    <w:rsid w:val="00B806BB"/>
    <w:rsid w:val="00B80F06"/>
    <w:rsid w:val="00B8225C"/>
    <w:rsid w:val="00B823EB"/>
    <w:rsid w:val="00B82578"/>
    <w:rsid w:val="00B82903"/>
    <w:rsid w:val="00B82AF9"/>
    <w:rsid w:val="00B831AF"/>
    <w:rsid w:val="00B8326D"/>
    <w:rsid w:val="00B83577"/>
    <w:rsid w:val="00B83AAF"/>
    <w:rsid w:val="00B83ABF"/>
    <w:rsid w:val="00B83CB4"/>
    <w:rsid w:val="00B83E83"/>
    <w:rsid w:val="00B842B0"/>
    <w:rsid w:val="00B84369"/>
    <w:rsid w:val="00B84888"/>
    <w:rsid w:val="00B84D22"/>
    <w:rsid w:val="00B84E34"/>
    <w:rsid w:val="00B85253"/>
    <w:rsid w:val="00B86219"/>
    <w:rsid w:val="00B86264"/>
    <w:rsid w:val="00B87296"/>
    <w:rsid w:val="00B87D96"/>
    <w:rsid w:val="00B903D2"/>
    <w:rsid w:val="00B90542"/>
    <w:rsid w:val="00B90C89"/>
    <w:rsid w:val="00B90DD0"/>
    <w:rsid w:val="00B9194C"/>
    <w:rsid w:val="00B91ACF"/>
    <w:rsid w:val="00B929BC"/>
    <w:rsid w:val="00B92B9D"/>
    <w:rsid w:val="00B92BDD"/>
    <w:rsid w:val="00B92C07"/>
    <w:rsid w:val="00B92F4D"/>
    <w:rsid w:val="00B93E22"/>
    <w:rsid w:val="00B94B14"/>
    <w:rsid w:val="00B95293"/>
    <w:rsid w:val="00B956D9"/>
    <w:rsid w:val="00B95FEC"/>
    <w:rsid w:val="00B96A75"/>
    <w:rsid w:val="00B9701B"/>
    <w:rsid w:val="00B9720F"/>
    <w:rsid w:val="00B974F2"/>
    <w:rsid w:val="00B97E2B"/>
    <w:rsid w:val="00BA0329"/>
    <w:rsid w:val="00BA07D6"/>
    <w:rsid w:val="00BA0EF5"/>
    <w:rsid w:val="00BA0FFC"/>
    <w:rsid w:val="00BA1220"/>
    <w:rsid w:val="00BA157F"/>
    <w:rsid w:val="00BA1B13"/>
    <w:rsid w:val="00BA1D68"/>
    <w:rsid w:val="00BA26D4"/>
    <w:rsid w:val="00BA27DD"/>
    <w:rsid w:val="00BA2B9D"/>
    <w:rsid w:val="00BA311D"/>
    <w:rsid w:val="00BA3599"/>
    <w:rsid w:val="00BA3604"/>
    <w:rsid w:val="00BA39E3"/>
    <w:rsid w:val="00BA3DD5"/>
    <w:rsid w:val="00BA4533"/>
    <w:rsid w:val="00BA49C8"/>
    <w:rsid w:val="00BA4B8B"/>
    <w:rsid w:val="00BA5250"/>
    <w:rsid w:val="00BA527F"/>
    <w:rsid w:val="00BA52A6"/>
    <w:rsid w:val="00BA5B6A"/>
    <w:rsid w:val="00BA5D4B"/>
    <w:rsid w:val="00BA686E"/>
    <w:rsid w:val="00BA70B3"/>
    <w:rsid w:val="00BA7C82"/>
    <w:rsid w:val="00BB03C0"/>
    <w:rsid w:val="00BB0561"/>
    <w:rsid w:val="00BB09D4"/>
    <w:rsid w:val="00BB0F71"/>
    <w:rsid w:val="00BB1262"/>
    <w:rsid w:val="00BB1636"/>
    <w:rsid w:val="00BB16DA"/>
    <w:rsid w:val="00BB1B63"/>
    <w:rsid w:val="00BB1C02"/>
    <w:rsid w:val="00BB3120"/>
    <w:rsid w:val="00BB317B"/>
    <w:rsid w:val="00BB3DD1"/>
    <w:rsid w:val="00BB430B"/>
    <w:rsid w:val="00BB5428"/>
    <w:rsid w:val="00BB5570"/>
    <w:rsid w:val="00BB56EA"/>
    <w:rsid w:val="00BB5C85"/>
    <w:rsid w:val="00BB5F05"/>
    <w:rsid w:val="00BB61C2"/>
    <w:rsid w:val="00BB7475"/>
    <w:rsid w:val="00BB7478"/>
    <w:rsid w:val="00BB7587"/>
    <w:rsid w:val="00BB7C5E"/>
    <w:rsid w:val="00BB7CAD"/>
    <w:rsid w:val="00BC028A"/>
    <w:rsid w:val="00BC05DE"/>
    <w:rsid w:val="00BC0AE2"/>
    <w:rsid w:val="00BC0EDD"/>
    <w:rsid w:val="00BC1B5E"/>
    <w:rsid w:val="00BC2AF7"/>
    <w:rsid w:val="00BC2C40"/>
    <w:rsid w:val="00BC2D27"/>
    <w:rsid w:val="00BC38E7"/>
    <w:rsid w:val="00BC3C45"/>
    <w:rsid w:val="00BC422B"/>
    <w:rsid w:val="00BC47FE"/>
    <w:rsid w:val="00BC4B05"/>
    <w:rsid w:val="00BC4C6F"/>
    <w:rsid w:val="00BC5639"/>
    <w:rsid w:val="00BC5D75"/>
    <w:rsid w:val="00BC6686"/>
    <w:rsid w:val="00BC6B8F"/>
    <w:rsid w:val="00BC7623"/>
    <w:rsid w:val="00BD027C"/>
    <w:rsid w:val="00BD07B7"/>
    <w:rsid w:val="00BD0BC2"/>
    <w:rsid w:val="00BD0F06"/>
    <w:rsid w:val="00BD11AB"/>
    <w:rsid w:val="00BD168B"/>
    <w:rsid w:val="00BD1BF7"/>
    <w:rsid w:val="00BD229D"/>
    <w:rsid w:val="00BD2E4F"/>
    <w:rsid w:val="00BD39EB"/>
    <w:rsid w:val="00BD3E88"/>
    <w:rsid w:val="00BD4045"/>
    <w:rsid w:val="00BD4387"/>
    <w:rsid w:val="00BD4FF8"/>
    <w:rsid w:val="00BD504D"/>
    <w:rsid w:val="00BD608A"/>
    <w:rsid w:val="00BD6B8A"/>
    <w:rsid w:val="00BD6C5F"/>
    <w:rsid w:val="00BD6F2F"/>
    <w:rsid w:val="00BD700E"/>
    <w:rsid w:val="00BD7462"/>
    <w:rsid w:val="00BD7740"/>
    <w:rsid w:val="00BD79EE"/>
    <w:rsid w:val="00BE0181"/>
    <w:rsid w:val="00BE088A"/>
    <w:rsid w:val="00BE17C2"/>
    <w:rsid w:val="00BE2A9B"/>
    <w:rsid w:val="00BE2C91"/>
    <w:rsid w:val="00BE32DE"/>
    <w:rsid w:val="00BE33CC"/>
    <w:rsid w:val="00BE33D4"/>
    <w:rsid w:val="00BE35B0"/>
    <w:rsid w:val="00BE3FCA"/>
    <w:rsid w:val="00BE5D22"/>
    <w:rsid w:val="00BE5FBC"/>
    <w:rsid w:val="00BE6663"/>
    <w:rsid w:val="00BE6A63"/>
    <w:rsid w:val="00BE7673"/>
    <w:rsid w:val="00BE7ADB"/>
    <w:rsid w:val="00BF08DD"/>
    <w:rsid w:val="00BF0C00"/>
    <w:rsid w:val="00BF0DA3"/>
    <w:rsid w:val="00BF1511"/>
    <w:rsid w:val="00BF1C6E"/>
    <w:rsid w:val="00BF1D62"/>
    <w:rsid w:val="00BF21D1"/>
    <w:rsid w:val="00BF26C3"/>
    <w:rsid w:val="00BF2962"/>
    <w:rsid w:val="00BF316C"/>
    <w:rsid w:val="00BF32F5"/>
    <w:rsid w:val="00BF3911"/>
    <w:rsid w:val="00BF3AD5"/>
    <w:rsid w:val="00BF3DB6"/>
    <w:rsid w:val="00BF402A"/>
    <w:rsid w:val="00BF4821"/>
    <w:rsid w:val="00BF4AFD"/>
    <w:rsid w:val="00BF4CA5"/>
    <w:rsid w:val="00BF4CC4"/>
    <w:rsid w:val="00BF55CD"/>
    <w:rsid w:val="00BF57F8"/>
    <w:rsid w:val="00BF5FBA"/>
    <w:rsid w:val="00BF6254"/>
    <w:rsid w:val="00BF6282"/>
    <w:rsid w:val="00BF62F9"/>
    <w:rsid w:val="00BF6E5A"/>
    <w:rsid w:val="00BF740B"/>
    <w:rsid w:val="00BF770A"/>
    <w:rsid w:val="00BF7841"/>
    <w:rsid w:val="00BF7D8F"/>
    <w:rsid w:val="00BF7E3E"/>
    <w:rsid w:val="00C00053"/>
    <w:rsid w:val="00C00147"/>
    <w:rsid w:val="00C00845"/>
    <w:rsid w:val="00C0105F"/>
    <w:rsid w:val="00C012F9"/>
    <w:rsid w:val="00C013F4"/>
    <w:rsid w:val="00C016A0"/>
    <w:rsid w:val="00C01F63"/>
    <w:rsid w:val="00C01FB3"/>
    <w:rsid w:val="00C02148"/>
    <w:rsid w:val="00C021A1"/>
    <w:rsid w:val="00C0233A"/>
    <w:rsid w:val="00C02415"/>
    <w:rsid w:val="00C027A0"/>
    <w:rsid w:val="00C02B65"/>
    <w:rsid w:val="00C02BF8"/>
    <w:rsid w:val="00C02C82"/>
    <w:rsid w:val="00C02F3F"/>
    <w:rsid w:val="00C03376"/>
    <w:rsid w:val="00C03383"/>
    <w:rsid w:val="00C03880"/>
    <w:rsid w:val="00C04589"/>
    <w:rsid w:val="00C046AD"/>
    <w:rsid w:val="00C04BDF"/>
    <w:rsid w:val="00C04FFC"/>
    <w:rsid w:val="00C05534"/>
    <w:rsid w:val="00C0562D"/>
    <w:rsid w:val="00C05938"/>
    <w:rsid w:val="00C062BB"/>
    <w:rsid w:val="00C0639E"/>
    <w:rsid w:val="00C0643E"/>
    <w:rsid w:val="00C0644D"/>
    <w:rsid w:val="00C068E1"/>
    <w:rsid w:val="00C06984"/>
    <w:rsid w:val="00C06A7F"/>
    <w:rsid w:val="00C07D94"/>
    <w:rsid w:val="00C07DB7"/>
    <w:rsid w:val="00C104FE"/>
    <w:rsid w:val="00C106CB"/>
    <w:rsid w:val="00C10A62"/>
    <w:rsid w:val="00C10AD0"/>
    <w:rsid w:val="00C1167E"/>
    <w:rsid w:val="00C117D5"/>
    <w:rsid w:val="00C11C67"/>
    <w:rsid w:val="00C11D60"/>
    <w:rsid w:val="00C11F6F"/>
    <w:rsid w:val="00C122F9"/>
    <w:rsid w:val="00C12669"/>
    <w:rsid w:val="00C12E9D"/>
    <w:rsid w:val="00C13108"/>
    <w:rsid w:val="00C1313B"/>
    <w:rsid w:val="00C135FA"/>
    <w:rsid w:val="00C1371A"/>
    <w:rsid w:val="00C138B6"/>
    <w:rsid w:val="00C13DD1"/>
    <w:rsid w:val="00C13EEF"/>
    <w:rsid w:val="00C149D7"/>
    <w:rsid w:val="00C15209"/>
    <w:rsid w:val="00C158C9"/>
    <w:rsid w:val="00C15BCA"/>
    <w:rsid w:val="00C15CBE"/>
    <w:rsid w:val="00C15E9E"/>
    <w:rsid w:val="00C16A6A"/>
    <w:rsid w:val="00C17EA4"/>
    <w:rsid w:val="00C17F65"/>
    <w:rsid w:val="00C200C0"/>
    <w:rsid w:val="00C201FF"/>
    <w:rsid w:val="00C20406"/>
    <w:rsid w:val="00C20569"/>
    <w:rsid w:val="00C20C72"/>
    <w:rsid w:val="00C22093"/>
    <w:rsid w:val="00C222D7"/>
    <w:rsid w:val="00C229B2"/>
    <w:rsid w:val="00C22B74"/>
    <w:rsid w:val="00C22DDD"/>
    <w:rsid w:val="00C23420"/>
    <w:rsid w:val="00C2350F"/>
    <w:rsid w:val="00C23538"/>
    <w:rsid w:val="00C236C2"/>
    <w:rsid w:val="00C23C9A"/>
    <w:rsid w:val="00C24407"/>
    <w:rsid w:val="00C24F5A"/>
    <w:rsid w:val="00C250CA"/>
    <w:rsid w:val="00C259F8"/>
    <w:rsid w:val="00C25CD1"/>
    <w:rsid w:val="00C26B5C"/>
    <w:rsid w:val="00C26DE9"/>
    <w:rsid w:val="00C26E1C"/>
    <w:rsid w:val="00C270D4"/>
    <w:rsid w:val="00C274BD"/>
    <w:rsid w:val="00C2797E"/>
    <w:rsid w:val="00C30AE4"/>
    <w:rsid w:val="00C30B77"/>
    <w:rsid w:val="00C31E08"/>
    <w:rsid w:val="00C3220F"/>
    <w:rsid w:val="00C32323"/>
    <w:rsid w:val="00C323BD"/>
    <w:rsid w:val="00C32673"/>
    <w:rsid w:val="00C329A5"/>
    <w:rsid w:val="00C32E86"/>
    <w:rsid w:val="00C331BA"/>
    <w:rsid w:val="00C331C7"/>
    <w:rsid w:val="00C33278"/>
    <w:rsid w:val="00C338FA"/>
    <w:rsid w:val="00C34021"/>
    <w:rsid w:val="00C34085"/>
    <w:rsid w:val="00C34903"/>
    <w:rsid w:val="00C349B1"/>
    <w:rsid w:val="00C34E0B"/>
    <w:rsid w:val="00C34E4B"/>
    <w:rsid w:val="00C35448"/>
    <w:rsid w:val="00C3596C"/>
    <w:rsid w:val="00C35D8C"/>
    <w:rsid w:val="00C35F26"/>
    <w:rsid w:val="00C36973"/>
    <w:rsid w:val="00C36AD7"/>
    <w:rsid w:val="00C37502"/>
    <w:rsid w:val="00C37928"/>
    <w:rsid w:val="00C40064"/>
    <w:rsid w:val="00C40127"/>
    <w:rsid w:val="00C402DB"/>
    <w:rsid w:val="00C404EF"/>
    <w:rsid w:val="00C408E5"/>
    <w:rsid w:val="00C40E6E"/>
    <w:rsid w:val="00C40F3E"/>
    <w:rsid w:val="00C41096"/>
    <w:rsid w:val="00C41575"/>
    <w:rsid w:val="00C41797"/>
    <w:rsid w:val="00C41EC6"/>
    <w:rsid w:val="00C425DF"/>
    <w:rsid w:val="00C42784"/>
    <w:rsid w:val="00C42A8C"/>
    <w:rsid w:val="00C42B13"/>
    <w:rsid w:val="00C42D75"/>
    <w:rsid w:val="00C42F5F"/>
    <w:rsid w:val="00C43AA2"/>
    <w:rsid w:val="00C43D44"/>
    <w:rsid w:val="00C43FE6"/>
    <w:rsid w:val="00C44057"/>
    <w:rsid w:val="00C4434B"/>
    <w:rsid w:val="00C4484D"/>
    <w:rsid w:val="00C44C94"/>
    <w:rsid w:val="00C44D5E"/>
    <w:rsid w:val="00C45234"/>
    <w:rsid w:val="00C45B87"/>
    <w:rsid w:val="00C45FAD"/>
    <w:rsid w:val="00C46144"/>
    <w:rsid w:val="00C461D1"/>
    <w:rsid w:val="00C463C1"/>
    <w:rsid w:val="00C46605"/>
    <w:rsid w:val="00C46885"/>
    <w:rsid w:val="00C46EDA"/>
    <w:rsid w:val="00C474DF"/>
    <w:rsid w:val="00C47778"/>
    <w:rsid w:val="00C47A52"/>
    <w:rsid w:val="00C50075"/>
    <w:rsid w:val="00C500F1"/>
    <w:rsid w:val="00C501B6"/>
    <w:rsid w:val="00C50294"/>
    <w:rsid w:val="00C5030E"/>
    <w:rsid w:val="00C506A6"/>
    <w:rsid w:val="00C509E7"/>
    <w:rsid w:val="00C5100D"/>
    <w:rsid w:val="00C5167A"/>
    <w:rsid w:val="00C517BD"/>
    <w:rsid w:val="00C518FC"/>
    <w:rsid w:val="00C51D8D"/>
    <w:rsid w:val="00C51FD2"/>
    <w:rsid w:val="00C52930"/>
    <w:rsid w:val="00C52D4A"/>
    <w:rsid w:val="00C52E28"/>
    <w:rsid w:val="00C5303C"/>
    <w:rsid w:val="00C530F0"/>
    <w:rsid w:val="00C534AC"/>
    <w:rsid w:val="00C53C8E"/>
    <w:rsid w:val="00C53E3D"/>
    <w:rsid w:val="00C53E55"/>
    <w:rsid w:val="00C541FE"/>
    <w:rsid w:val="00C54C35"/>
    <w:rsid w:val="00C54D2D"/>
    <w:rsid w:val="00C5603F"/>
    <w:rsid w:val="00C56DA7"/>
    <w:rsid w:val="00C56E91"/>
    <w:rsid w:val="00C56FE4"/>
    <w:rsid w:val="00C575BC"/>
    <w:rsid w:val="00C575C7"/>
    <w:rsid w:val="00C6021A"/>
    <w:rsid w:val="00C60526"/>
    <w:rsid w:val="00C608D2"/>
    <w:rsid w:val="00C609D9"/>
    <w:rsid w:val="00C616BF"/>
    <w:rsid w:val="00C617EE"/>
    <w:rsid w:val="00C61BB1"/>
    <w:rsid w:val="00C61E9A"/>
    <w:rsid w:val="00C63432"/>
    <w:rsid w:val="00C63D8F"/>
    <w:rsid w:val="00C6428D"/>
    <w:rsid w:val="00C6505A"/>
    <w:rsid w:val="00C65602"/>
    <w:rsid w:val="00C669D2"/>
    <w:rsid w:val="00C6727B"/>
    <w:rsid w:val="00C67412"/>
    <w:rsid w:val="00C67417"/>
    <w:rsid w:val="00C67952"/>
    <w:rsid w:val="00C67B1E"/>
    <w:rsid w:val="00C70C22"/>
    <w:rsid w:val="00C710E5"/>
    <w:rsid w:val="00C71EF5"/>
    <w:rsid w:val="00C71FBB"/>
    <w:rsid w:val="00C72611"/>
    <w:rsid w:val="00C7263C"/>
    <w:rsid w:val="00C7266D"/>
    <w:rsid w:val="00C7296A"/>
    <w:rsid w:val="00C7299B"/>
    <w:rsid w:val="00C72CF6"/>
    <w:rsid w:val="00C730D9"/>
    <w:rsid w:val="00C73889"/>
    <w:rsid w:val="00C73989"/>
    <w:rsid w:val="00C74959"/>
    <w:rsid w:val="00C74C5F"/>
    <w:rsid w:val="00C75023"/>
    <w:rsid w:val="00C7563B"/>
    <w:rsid w:val="00C75CF4"/>
    <w:rsid w:val="00C75CF5"/>
    <w:rsid w:val="00C761A0"/>
    <w:rsid w:val="00C767E6"/>
    <w:rsid w:val="00C77161"/>
    <w:rsid w:val="00C77478"/>
    <w:rsid w:val="00C77918"/>
    <w:rsid w:val="00C77F2A"/>
    <w:rsid w:val="00C806AB"/>
    <w:rsid w:val="00C80A4D"/>
    <w:rsid w:val="00C81583"/>
    <w:rsid w:val="00C8169A"/>
    <w:rsid w:val="00C81C1B"/>
    <w:rsid w:val="00C826C5"/>
    <w:rsid w:val="00C83180"/>
    <w:rsid w:val="00C83DE2"/>
    <w:rsid w:val="00C83E3F"/>
    <w:rsid w:val="00C83FA9"/>
    <w:rsid w:val="00C846AB"/>
    <w:rsid w:val="00C84A4E"/>
    <w:rsid w:val="00C84C9C"/>
    <w:rsid w:val="00C84CE2"/>
    <w:rsid w:val="00C84F76"/>
    <w:rsid w:val="00C85382"/>
    <w:rsid w:val="00C85AD7"/>
    <w:rsid w:val="00C8607B"/>
    <w:rsid w:val="00C86F94"/>
    <w:rsid w:val="00C8729A"/>
    <w:rsid w:val="00C876BF"/>
    <w:rsid w:val="00C87E8C"/>
    <w:rsid w:val="00C90440"/>
    <w:rsid w:val="00C90A63"/>
    <w:rsid w:val="00C9105F"/>
    <w:rsid w:val="00C911B9"/>
    <w:rsid w:val="00C91516"/>
    <w:rsid w:val="00C92A90"/>
    <w:rsid w:val="00C92E09"/>
    <w:rsid w:val="00C939C5"/>
    <w:rsid w:val="00C93B23"/>
    <w:rsid w:val="00C93F5C"/>
    <w:rsid w:val="00C94AB6"/>
    <w:rsid w:val="00C94CEA"/>
    <w:rsid w:val="00C9565D"/>
    <w:rsid w:val="00C9567A"/>
    <w:rsid w:val="00C9570E"/>
    <w:rsid w:val="00C95719"/>
    <w:rsid w:val="00C95CC0"/>
    <w:rsid w:val="00C95F62"/>
    <w:rsid w:val="00C96302"/>
    <w:rsid w:val="00C9657B"/>
    <w:rsid w:val="00C9670F"/>
    <w:rsid w:val="00C968F5"/>
    <w:rsid w:val="00C96BD5"/>
    <w:rsid w:val="00C97247"/>
    <w:rsid w:val="00C97441"/>
    <w:rsid w:val="00C974D7"/>
    <w:rsid w:val="00C97C07"/>
    <w:rsid w:val="00CA04E8"/>
    <w:rsid w:val="00CA08C6"/>
    <w:rsid w:val="00CA0A07"/>
    <w:rsid w:val="00CA0A6C"/>
    <w:rsid w:val="00CA0CD2"/>
    <w:rsid w:val="00CA13CD"/>
    <w:rsid w:val="00CA1679"/>
    <w:rsid w:val="00CA18DD"/>
    <w:rsid w:val="00CA22F9"/>
    <w:rsid w:val="00CA248C"/>
    <w:rsid w:val="00CA24B5"/>
    <w:rsid w:val="00CA2DBF"/>
    <w:rsid w:val="00CA2F04"/>
    <w:rsid w:val="00CA433E"/>
    <w:rsid w:val="00CA509D"/>
    <w:rsid w:val="00CA5734"/>
    <w:rsid w:val="00CA5FB1"/>
    <w:rsid w:val="00CA612F"/>
    <w:rsid w:val="00CA6788"/>
    <w:rsid w:val="00CA6811"/>
    <w:rsid w:val="00CA6A5F"/>
    <w:rsid w:val="00CA6DED"/>
    <w:rsid w:val="00CA6F09"/>
    <w:rsid w:val="00CA70B0"/>
    <w:rsid w:val="00CA7205"/>
    <w:rsid w:val="00CA7303"/>
    <w:rsid w:val="00CA7323"/>
    <w:rsid w:val="00CA76AC"/>
    <w:rsid w:val="00CA7DFD"/>
    <w:rsid w:val="00CA7E5A"/>
    <w:rsid w:val="00CB0250"/>
    <w:rsid w:val="00CB0527"/>
    <w:rsid w:val="00CB061D"/>
    <w:rsid w:val="00CB0D9C"/>
    <w:rsid w:val="00CB1C9D"/>
    <w:rsid w:val="00CB1F8C"/>
    <w:rsid w:val="00CB21F5"/>
    <w:rsid w:val="00CB237E"/>
    <w:rsid w:val="00CB2C38"/>
    <w:rsid w:val="00CB3388"/>
    <w:rsid w:val="00CB35E5"/>
    <w:rsid w:val="00CB3B04"/>
    <w:rsid w:val="00CB3C57"/>
    <w:rsid w:val="00CB4404"/>
    <w:rsid w:val="00CB44B8"/>
    <w:rsid w:val="00CB4555"/>
    <w:rsid w:val="00CB4618"/>
    <w:rsid w:val="00CB470F"/>
    <w:rsid w:val="00CB488F"/>
    <w:rsid w:val="00CB4A8F"/>
    <w:rsid w:val="00CB57D0"/>
    <w:rsid w:val="00CB5D1D"/>
    <w:rsid w:val="00CB631E"/>
    <w:rsid w:val="00CB6581"/>
    <w:rsid w:val="00CB6DF4"/>
    <w:rsid w:val="00CB6FF7"/>
    <w:rsid w:val="00CB7443"/>
    <w:rsid w:val="00CB7811"/>
    <w:rsid w:val="00CB788F"/>
    <w:rsid w:val="00CC028B"/>
    <w:rsid w:val="00CC0B2B"/>
    <w:rsid w:val="00CC14DA"/>
    <w:rsid w:val="00CC183F"/>
    <w:rsid w:val="00CC1840"/>
    <w:rsid w:val="00CC1D31"/>
    <w:rsid w:val="00CC1F27"/>
    <w:rsid w:val="00CC2110"/>
    <w:rsid w:val="00CC23E5"/>
    <w:rsid w:val="00CC2E36"/>
    <w:rsid w:val="00CC2F95"/>
    <w:rsid w:val="00CC3247"/>
    <w:rsid w:val="00CC38FB"/>
    <w:rsid w:val="00CC38FF"/>
    <w:rsid w:val="00CC4559"/>
    <w:rsid w:val="00CC4E95"/>
    <w:rsid w:val="00CC5177"/>
    <w:rsid w:val="00CC52BE"/>
    <w:rsid w:val="00CC5D7E"/>
    <w:rsid w:val="00CC5F99"/>
    <w:rsid w:val="00CC6A7D"/>
    <w:rsid w:val="00CC6AAD"/>
    <w:rsid w:val="00CC7B47"/>
    <w:rsid w:val="00CD0441"/>
    <w:rsid w:val="00CD05B0"/>
    <w:rsid w:val="00CD1A06"/>
    <w:rsid w:val="00CD1D8A"/>
    <w:rsid w:val="00CD20B9"/>
    <w:rsid w:val="00CD2D43"/>
    <w:rsid w:val="00CD2F9A"/>
    <w:rsid w:val="00CD31D7"/>
    <w:rsid w:val="00CD37D3"/>
    <w:rsid w:val="00CD3DB2"/>
    <w:rsid w:val="00CD4691"/>
    <w:rsid w:val="00CD4FEC"/>
    <w:rsid w:val="00CD5531"/>
    <w:rsid w:val="00CD62FA"/>
    <w:rsid w:val="00CD6945"/>
    <w:rsid w:val="00CD6947"/>
    <w:rsid w:val="00CD7471"/>
    <w:rsid w:val="00CD769B"/>
    <w:rsid w:val="00CD7751"/>
    <w:rsid w:val="00CD7795"/>
    <w:rsid w:val="00CD782C"/>
    <w:rsid w:val="00CE0336"/>
    <w:rsid w:val="00CE0344"/>
    <w:rsid w:val="00CE0758"/>
    <w:rsid w:val="00CE079B"/>
    <w:rsid w:val="00CE1116"/>
    <w:rsid w:val="00CE2B29"/>
    <w:rsid w:val="00CE2B7A"/>
    <w:rsid w:val="00CE2C0C"/>
    <w:rsid w:val="00CE2E17"/>
    <w:rsid w:val="00CE2FDD"/>
    <w:rsid w:val="00CE44A4"/>
    <w:rsid w:val="00CE4556"/>
    <w:rsid w:val="00CE4651"/>
    <w:rsid w:val="00CE481B"/>
    <w:rsid w:val="00CE48F6"/>
    <w:rsid w:val="00CE4961"/>
    <w:rsid w:val="00CE4995"/>
    <w:rsid w:val="00CE4E76"/>
    <w:rsid w:val="00CE5677"/>
    <w:rsid w:val="00CE56E8"/>
    <w:rsid w:val="00CE5786"/>
    <w:rsid w:val="00CE5807"/>
    <w:rsid w:val="00CE590E"/>
    <w:rsid w:val="00CE5948"/>
    <w:rsid w:val="00CE63DD"/>
    <w:rsid w:val="00CE6E86"/>
    <w:rsid w:val="00CE6EF0"/>
    <w:rsid w:val="00CE6FA9"/>
    <w:rsid w:val="00CE7172"/>
    <w:rsid w:val="00CE7637"/>
    <w:rsid w:val="00CE775E"/>
    <w:rsid w:val="00CF0201"/>
    <w:rsid w:val="00CF06A5"/>
    <w:rsid w:val="00CF083E"/>
    <w:rsid w:val="00CF0893"/>
    <w:rsid w:val="00CF0A7E"/>
    <w:rsid w:val="00CF1976"/>
    <w:rsid w:val="00CF19E7"/>
    <w:rsid w:val="00CF1FD2"/>
    <w:rsid w:val="00CF260F"/>
    <w:rsid w:val="00CF26B1"/>
    <w:rsid w:val="00CF284D"/>
    <w:rsid w:val="00CF28B2"/>
    <w:rsid w:val="00CF296C"/>
    <w:rsid w:val="00CF2A77"/>
    <w:rsid w:val="00CF3165"/>
    <w:rsid w:val="00CF3774"/>
    <w:rsid w:val="00CF3804"/>
    <w:rsid w:val="00CF3855"/>
    <w:rsid w:val="00CF3A13"/>
    <w:rsid w:val="00CF423E"/>
    <w:rsid w:val="00CF4399"/>
    <w:rsid w:val="00CF52C5"/>
    <w:rsid w:val="00CF549C"/>
    <w:rsid w:val="00CF573A"/>
    <w:rsid w:val="00CF5EF5"/>
    <w:rsid w:val="00CF6CA3"/>
    <w:rsid w:val="00CF7281"/>
    <w:rsid w:val="00CF753C"/>
    <w:rsid w:val="00CF7BA8"/>
    <w:rsid w:val="00D001B7"/>
    <w:rsid w:val="00D0062D"/>
    <w:rsid w:val="00D007C0"/>
    <w:rsid w:val="00D00AA5"/>
    <w:rsid w:val="00D00BD2"/>
    <w:rsid w:val="00D00E19"/>
    <w:rsid w:val="00D01033"/>
    <w:rsid w:val="00D014A3"/>
    <w:rsid w:val="00D01AFC"/>
    <w:rsid w:val="00D01EC4"/>
    <w:rsid w:val="00D0212A"/>
    <w:rsid w:val="00D021FF"/>
    <w:rsid w:val="00D02263"/>
    <w:rsid w:val="00D0226C"/>
    <w:rsid w:val="00D0250D"/>
    <w:rsid w:val="00D02E34"/>
    <w:rsid w:val="00D02EA0"/>
    <w:rsid w:val="00D02F8B"/>
    <w:rsid w:val="00D031F7"/>
    <w:rsid w:val="00D0320C"/>
    <w:rsid w:val="00D03358"/>
    <w:rsid w:val="00D03378"/>
    <w:rsid w:val="00D03741"/>
    <w:rsid w:val="00D03F31"/>
    <w:rsid w:val="00D03F43"/>
    <w:rsid w:val="00D0419A"/>
    <w:rsid w:val="00D045AE"/>
    <w:rsid w:val="00D04775"/>
    <w:rsid w:val="00D04E81"/>
    <w:rsid w:val="00D05684"/>
    <w:rsid w:val="00D05E90"/>
    <w:rsid w:val="00D05FD5"/>
    <w:rsid w:val="00D060FB"/>
    <w:rsid w:val="00D062DD"/>
    <w:rsid w:val="00D067F9"/>
    <w:rsid w:val="00D068EC"/>
    <w:rsid w:val="00D06B5D"/>
    <w:rsid w:val="00D06D16"/>
    <w:rsid w:val="00D071D5"/>
    <w:rsid w:val="00D07F4B"/>
    <w:rsid w:val="00D10830"/>
    <w:rsid w:val="00D10A55"/>
    <w:rsid w:val="00D10BDA"/>
    <w:rsid w:val="00D10FA4"/>
    <w:rsid w:val="00D113AA"/>
    <w:rsid w:val="00D11A6A"/>
    <w:rsid w:val="00D1247E"/>
    <w:rsid w:val="00D12DC8"/>
    <w:rsid w:val="00D13031"/>
    <w:rsid w:val="00D13656"/>
    <w:rsid w:val="00D136C0"/>
    <w:rsid w:val="00D136F3"/>
    <w:rsid w:val="00D1395B"/>
    <w:rsid w:val="00D13975"/>
    <w:rsid w:val="00D139BC"/>
    <w:rsid w:val="00D13E3C"/>
    <w:rsid w:val="00D149DB"/>
    <w:rsid w:val="00D15B9A"/>
    <w:rsid w:val="00D15EFE"/>
    <w:rsid w:val="00D162B7"/>
    <w:rsid w:val="00D170E3"/>
    <w:rsid w:val="00D1742C"/>
    <w:rsid w:val="00D17463"/>
    <w:rsid w:val="00D17AC9"/>
    <w:rsid w:val="00D17CF3"/>
    <w:rsid w:val="00D201EC"/>
    <w:rsid w:val="00D20E1B"/>
    <w:rsid w:val="00D21152"/>
    <w:rsid w:val="00D21C18"/>
    <w:rsid w:val="00D21D26"/>
    <w:rsid w:val="00D21F25"/>
    <w:rsid w:val="00D225DB"/>
    <w:rsid w:val="00D22725"/>
    <w:rsid w:val="00D230A2"/>
    <w:rsid w:val="00D231ED"/>
    <w:rsid w:val="00D23798"/>
    <w:rsid w:val="00D2459A"/>
    <w:rsid w:val="00D24797"/>
    <w:rsid w:val="00D24C70"/>
    <w:rsid w:val="00D24E61"/>
    <w:rsid w:val="00D24F69"/>
    <w:rsid w:val="00D2555C"/>
    <w:rsid w:val="00D25699"/>
    <w:rsid w:val="00D257F3"/>
    <w:rsid w:val="00D2593D"/>
    <w:rsid w:val="00D25D81"/>
    <w:rsid w:val="00D26370"/>
    <w:rsid w:val="00D26BBD"/>
    <w:rsid w:val="00D26DDC"/>
    <w:rsid w:val="00D27074"/>
    <w:rsid w:val="00D2723D"/>
    <w:rsid w:val="00D27551"/>
    <w:rsid w:val="00D27A5B"/>
    <w:rsid w:val="00D27D1C"/>
    <w:rsid w:val="00D27EB8"/>
    <w:rsid w:val="00D304B8"/>
    <w:rsid w:val="00D30665"/>
    <w:rsid w:val="00D3066E"/>
    <w:rsid w:val="00D30A3C"/>
    <w:rsid w:val="00D31079"/>
    <w:rsid w:val="00D31116"/>
    <w:rsid w:val="00D31677"/>
    <w:rsid w:val="00D31A0E"/>
    <w:rsid w:val="00D31E1C"/>
    <w:rsid w:val="00D321D0"/>
    <w:rsid w:val="00D32337"/>
    <w:rsid w:val="00D32E7A"/>
    <w:rsid w:val="00D335D2"/>
    <w:rsid w:val="00D339D6"/>
    <w:rsid w:val="00D33DC8"/>
    <w:rsid w:val="00D34609"/>
    <w:rsid w:val="00D34770"/>
    <w:rsid w:val="00D349D7"/>
    <w:rsid w:val="00D34E97"/>
    <w:rsid w:val="00D351A6"/>
    <w:rsid w:val="00D356A9"/>
    <w:rsid w:val="00D35A19"/>
    <w:rsid w:val="00D35A7B"/>
    <w:rsid w:val="00D35DE6"/>
    <w:rsid w:val="00D35EE2"/>
    <w:rsid w:val="00D361CD"/>
    <w:rsid w:val="00D3638C"/>
    <w:rsid w:val="00D36450"/>
    <w:rsid w:val="00D36548"/>
    <w:rsid w:val="00D36AFA"/>
    <w:rsid w:val="00D3732E"/>
    <w:rsid w:val="00D373F0"/>
    <w:rsid w:val="00D37424"/>
    <w:rsid w:val="00D374DD"/>
    <w:rsid w:val="00D37773"/>
    <w:rsid w:val="00D37A43"/>
    <w:rsid w:val="00D37E6D"/>
    <w:rsid w:val="00D40053"/>
    <w:rsid w:val="00D40757"/>
    <w:rsid w:val="00D40D9D"/>
    <w:rsid w:val="00D41111"/>
    <w:rsid w:val="00D41329"/>
    <w:rsid w:val="00D41446"/>
    <w:rsid w:val="00D421C1"/>
    <w:rsid w:val="00D42637"/>
    <w:rsid w:val="00D434A9"/>
    <w:rsid w:val="00D4366C"/>
    <w:rsid w:val="00D437A5"/>
    <w:rsid w:val="00D439AF"/>
    <w:rsid w:val="00D4469E"/>
    <w:rsid w:val="00D447E5"/>
    <w:rsid w:val="00D44987"/>
    <w:rsid w:val="00D44C40"/>
    <w:rsid w:val="00D44CE5"/>
    <w:rsid w:val="00D45B00"/>
    <w:rsid w:val="00D45FBE"/>
    <w:rsid w:val="00D46D0B"/>
    <w:rsid w:val="00D46E62"/>
    <w:rsid w:val="00D46F32"/>
    <w:rsid w:val="00D475CD"/>
    <w:rsid w:val="00D475FF"/>
    <w:rsid w:val="00D476A9"/>
    <w:rsid w:val="00D47B42"/>
    <w:rsid w:val="00D47DC9"/>
    <w:rsid w:val="00D47ED9"/>
    <w:rsid w:val="00D512F7"/>
    <w:rsid w:val="00D51493"/>
    <w:rsid w:val="00D51765"/>
    <w:rsid w:val="00D517E3"/>
    <w:rsid w:val="00D51E3C"/>
    <w:rsid w:val="00D522BD"/>
    <w:rsid w:val="00D527B5"/>
    <w:rsid w:val="00D5280D"/>
    <w:rsid w:val="00D52A83"/>
    <w:rsid w:val="00D53281"/>
    <w:rsid w:val="00D533EE"/>
    <w:rsid w:val="00D538C2"/>
    <w:rsid w:val="00D53D4D"/>
    <w:rsid w:val="00D54834"/>
    <w:rsid w:val="00D54A40"/>
    <w:rsid w:val="00D55E0D"/>
    <w:rsid w:val="00D56370"/>
    <w:rsid w:val="00D56625"/>
    <w:rsid w:val="00D56CF9"/>
    <w:rsid w:val="00D56FAE"/>
    <w:rsid w:val="00D571C9"/>
    <w:rsid w:val="00D5725F"/>
    <w:rsid w:val="00D57926"/>
    <w:rsid w:val="00D60475"/>
    <w:rsid w:val="00D60677"/>
    <w:rsid w:val="00D607B2"/>
    <w:rsid w:val="00D60D2F"/>
    <w:rsid w:val="00D60D86"/>
    <w:rsid w:val="00D610C1"/>
    <w:rsid w:val="00D630BB"/>
    <w:rsid w:val="00D6326D"/>
    <w:rsid w:val="00D637F5"/>
    <w:rsid w:val="00D63C48"/>
    <w:rsid w:val="00D63FCD"/>
    <w:rsid w:val="00D6493A"/>
    <w:rsid w:val="00D64D94"/>
    <w:rsid w:val="00D64DBD"/>
    <w:rsid w:val="00D651E2"/>
    <w:rsid w:val="00D657AA"/>
    <w:rsid w:val="00D65825"/>
    <w:rsid w:val="00D6589F"/>
    <w:rsid w:val="00D65AE6"/>
    <w:rsid w:val="00D65BD1"/>
    <w:rsid w:val="00D65F99"/>
    <w:rsid w:val="00D66A3D"/>
    <w:rsid w:val="00D67836"/>
    <w:rsid w:val="00D67DB9"/>
    <w:rsid w:val="00D702D3"/>
    <w:rsid w:val="00D70D3D"/>
    <w:rsid w:val="00D70E73"/>
    <w:rsid w:val="00D7112A"/>
    <w:rsid w:val="00D71B37"/>
    <w:rsid w:val="00D71E55"/>
    <w:rsid w:val="00D72A6E"/>
    <w:rsid w:val="00D72D08"/>
    <w:rsid w:val="00D7330F"/>
    <w:rsid w:val="00D73980"/>
    <w:rsid w:val="00D73BBA"/>
    <w:rsid w:val="00D73C0A"/>
    <w:rsid w:val="00D73D08"/>
    <w:rsid w:val="00D7401F"/>
    <w:rsid w:val="00D74A4B"/>
    <w:rsid w:val="00D7648F"/>
    <w:rsid w:val="00D76D7B"/>
    <w:rsid w:val="00D775D3"/>
    <w:rsid w:val="00D77603"/>
    <w:rsid w:val="00D7795B"/>
    <w:rsid w:val="00D779BD"/>
    <w:rsid w:val="00D779C8"/>
    <w:rsid w:val="00D77D6A"/>
    <w:rsid w:val="00D8018D"/>
    <w:rsid w:val="00D80397"/>
    <w:rsid w:val="00D80407"/>
    <w:rsid w:val="00D80DD1"/>
    <w:rsid w:val="00D811B2"/>
    <w:rsid w:val="00D826EB"/>
    <w:rsid w:val="00D82877"/>
    <w:rsid w:val="00D82A02"/>
    <w:rsid w:val="00D82AF3"/>
    <w:rsid w:val="00D82EA4"/>
    <w:rsid w:val="00D835F8"/>
    <w:rsid w:val="00D84284"/>
    <w:rsid w:val="00D84D85"/>
    <w:rsid w:val="00D85829"/>
    <w:rsid w:val="00D866C0"/>
    <w:rsid w:val="00D86A74"/>
    <w:rsid w:val="00D8714D"/>
    <w:rsid w:val="00D875E0"/>
    <w:rsid w:val="00D87F58"/>
    <w:rsid w:val="00D90942"/>
    <w:rsid w:val="00D90E28"/>
    <w:rsid w:val="00D91C21"/>
    <w:rsid w:val="00D92114"/>
    <w:rsid w:val="00D925F0"/>
    <w:rsid w:val="00D9261C"/>
    <w:rsid w:val="00D92842"/>
    <w:rsid w:val="00D92A59"/>
    <w:rsid w:val="00D92A6E"/>
    <w:rsid w:val="00D937DF"/>
    <w:rsid w:val="00D93D86"/>
    <w:rsid w:val="00D940D4"/>
    <w:rsid w:val="00D94323"/>
    <w:rsid w:val="00D94BB8"/>
    <w:rsid w:val="00D94D6C"/>
    <w:rsid w:val="00D953ED"/>
    <w:rsid w:val="00D95712"/>
    <w:rsid w:val="00D967EA"/>
    <w:rsid w:val="00D96B62"/>
    <w:rsid w:val="00D97209"/>
    <w:rsid w:val="00D977B5"/>
    <w:rsid w:val="00D97DDA"/>
    <w:rsid w:val="00DA0407"/>
    <w:rsid w:val="00DA06B7"/>
    <w:rsid w:val="00DA0771"/>
    <w:rsid w:val="00DA0A04"/>
    <w:rsid w:val="00DA10F1"/>
    <w:rsid w:val="00DA11DF"/>
    <w:rsid w:val="00DA12EF"/>
    <w:rsid w:val="00DA13B8"/>
    <w:rsid w:val="00DA163E"/>
    <w:rsid w:val="00DA1C66"/>
    <w:rsid w:val="00DA1D19"/>
    <w:rsid w:val="00DA1E59"/>
    <w:rsid w:val="00DA235A"/>
    <w:rsid w:val="00DA2649"/>
    <w:rsid w:val="00DA26FA"/>
    <w:rsid w:val="00DA2760"/>
    <w:rsid w:val="00DA28BA"/>
    <w:rsid w:val="00DA2D87"/>
    <w:rsid w:val="00DA2EA1"/>
    <w:rsid w:val="00DA301C"/>
    <w:rsid w:val="00DA3092"/>
    <w:rsid w:val="00DA37F3"/>
    <w:rsid w:val="00DA417D"/>
    <w:rsid w:val="00DA52F6"/>
    <w:rsid w:val="00DA53ED"/>
    <w:rsid w:val="00DA54F4"/>
    <w:rsid w:val="00DA623A"/>
    <w:rsid w:val="00DA67A0"/>
    <w:rsid w:val="00DA69EF"/>
    <w:rsid w:val="00DA705A"/>
    <w:rsid w:val="00DA713F"/>
    <w:rsid w:val="00DA7642"/>
    <w:rsid w:val="00DA7A2E"/>
    <w:rsid w:val="00DA7A5E"/>
    <w:rsid w:val="00DB005C"/>
    <w:rsid w:val="00DB04E4"/>
    <w:rsid w:val="00DB05BC"/>
    <w:rsid w:val="00DB0DC2"/>
    <w:rsid w:val="00DB0F7A"/>
    <w:rsid w:val="00DB122E"/>
    <w:rsid w:val="00DB1802"/>
    <w:rsid w:val="00DB18E4"/>
    <w:rsid w:val="00DB1E29"/>
    <w:rsid w:val="00DB2098"/>
    <w:rsid w:val="00DB231F"/>
    <w:rsid w:val="00DB2EC9"/>
    <w:rsid w:val="00DB33FE"/>
    <w:rsid w:val="00DB42B5"/>
    <w:rsid w:val="00DB4871"/>
    <w:rsid w:val="00DB516D"/>
    <w:rsid w:val="00DB54E0"/>
    <w:rsid w:val="00DB55A6"/>
    <w:rsid w:val="00DB5729"/>
    <w:rsid w:val="00DB586E"/>
    <w:rsid w:val="00DB5A32"/>
    <w:rsid w:val="00DB5B04"/>
    <w:rsid w:val="00DB5C22"/>
    <w:rsid w:val="00DB5CFF"/>
    <w:rsid w:val="00DB5E7F"/>
    <w:rsid w:val="00DB6B33"/>
    <w:rsid w:val="00DB7934"/>
    <w:rsid w:val="00DC006D"/>
    <w:rsid w:val="00DC0B21"/>
    <w:rsid w:val="00DC0BC1"/>
    <w:rsid w:val="00DC0BE9"/>
    <w:rsid w:val="00DC1424"/>
    <w:rsid w:val="00DC19E0"/>
    <w:rsid w:val="00DC1B02"/>
    <w:rsid w:val="00DC1EEF"/>
    <w:rsid w:val="00DC2404"/>
    <w:rsid w:val="00DC2C39"/>
    <w:rsid w:val="00DC34F7"/>
    <w:rsid w:val="00DC3C61"/>
    <w:rsid w:val="00DC3D28"/>
    <w:rsid w:val="00DC400C"/>
    <w:rsid w:val="00DC4AB8"/>
    <w:rsid w:val="00DC582F"/>
    <w:rsid w:val="00DC5A32"/>
    <w:rsid w:val="00DC5D90"/>
    <w:rsid w:val="00DC5E0E"/>
    <w:rsid w:val="00DC5FE2"/>
    <w:rsid w:val="00DC61B4"/>
    <w:rsid w:val="00DC6568"/>
    <w:rsid w:val="00DC6E52"/>
    <w:rsid w:val="00DC7510"/>
    <w:rsid w:val="00DC7574"/>
    <w:rsid w:val="00DC75BD"/>
    <w:rsid w:val="00DC7833"/>
    <w:rsid w:val="00DC786E"/>
    <w:rsid w:val="00DD1219"/>
    <w:rsid w:val="00DD1359"/>
    <w:rsid w:val="00DD148F"/>
    <w:rsid w:val="00DD1B21"/>
    <w:rsid w:val="00DD2135"/>
    <w:rsid w:val="00DD2179"/>
    <w:rsid w:val="00DD21CB"/>
    <w:rsid w:val="00DD225D"/>
    <w:rsid w:val="00DD25DD"/>
    <w:rsid w:val="00DD2615"/>
    <w:rsid w:val="00DD26D2"/>
    <w:rsid w:val="00DD27E1"/>
    <w:rsid w:val="00DD27F5"/>
    <w:rsid w:val="00DD2A63"/>
    <w:rsid w:val="00DD308F"/>
    <w:rsid w:val="00DD355F"/>
    <w:rsid w:val="00DD3729"/>
    <w:rsid w:val="00DD3C12"/>
    <w:rsid w:val="00DD40F7"/>
    <w:rsid w:val="00DD4A2E"/>
    <w:rsid w:val="00DD5DA6"/>
    <w:rsid w:val="00DD681B"/>
    <w:rsid w:val="00DD68ED"/>
    <w:rsid w:val="00DD6A09"/>
    <w:rsid w:val="00DD6A0D"/>
    <w:rsid w:val="00DD6EF7"/>
    <w:rsid w:val="00DD71C5"/>
    <w:rsid w:val="00DD7287"/>
    <w:rsid w:val="00DD73F9"/>
    <w:rsid w:val="00DD7ADE"/>
    <w:rsid w:val="00DD7AF7"/>
    <w:rsid w:val="00DD7F10"/>
    <w:rsid w:val="00DD7FF4"/>
    <w:rsid w:val="00DE04B2"/>
    <w:rsid w:val="00DE09F4"/>
    <w:rsid w:val="00DE1009"/>
    <w:rsid w:val="00DE1473"/>
    <w:rsid w:val="00DE1A2C"/>
    <w:rsid w:val="00DE2AC8"/>
    <w:rsid w:val="00DE3356"/>
    <w:rsid w:val="00DE3358"/>
    <w:rsid w:val="00DE38C0"/>
    <w:rsid w:val="00DE3E27"/>
    <w:rsid w:val="00DE42CD"/>
    <w:rsid w:val="00DE4C4B"/>
    <w:rsid w:val="00DE4C4C"/>
    <w:rsid w:val="00DE4D74"/>
    <w:rsid w:val="00DE5275"/>
    <w:rsid w:val="00DE53BE"/>
    <w:rsid w:val="00DE5515"/>
    <w:rsid w:val="00DE5CDF"/>
    <w:rsid w:val="00DE61E6"/>
    <w:rsid w:val="00DE644B"/>
    <w:rsid w:val="00DE685B"/>
    <w:rsid w:val="00DE6978"/>
    <w:rsid w:val="00DE6B64"/>
    <w:rsid w:val="00DE7303"/>
    <w:rsid w:val="00DE763F"/>
    <w:rsid w:val="00DE7F8E"/>
    <w:rsid w:val="00DE7FEE"/>
    <w:rsid w:val="00DF0116"/>
    <w:rsid w:val="00DF0374"/>
    <w:rsid w:val="00DF0646"/>
    <w:rsid w:val="00DF07B0"/>
    <w:rsid w:val="00DF09BA"/>
    <w:rsid w:val="00DF12BB"/>
    <w:rsid w:val="00DF2219"/>
    <w:rsid w:val="00DF4082"/>
    <w:rsid w:val="00DF41EC"/>
    <w:rsid w:val="00DF491E"/>
    <w:rsid w:val="00DF4B6A"/>
    <w:rsid w:val="00DF59E0"/>
    <w:rsid w:val="00DF6202"/>
    <w:rsid w:val="00DF6882"/>
    <w:rsid w:val="00DF716B"/>
    <w:rsid w:val="00DF7833"/>
    <w:rsid w:val="00DF79C2"/>
    <w:rsid w:val="00E00204"/>
    <w:rsid w:val="00E00793"/>
    <w:rsid w:val="00E008B8"/>
    <w:rsid w:val="00E00A92"/>
    <w:rsid w:val="00E018CE"/>
    <w:rsid w:val="00E01CFF"/>
    <w:rsid w:val="00E0274C"/>
    <w:rsid w:val="00E031E4"/>
    <w:rsid w:val="00E033E1"/>
    <w:rsid w:val="00E0366B"/>
    <w:rsid w:val="00E0372F"/>
    <w:rsid w:val="00E03C0B"/>
    <w:rsid w:val="00E0454D"/>
    <w:rsid w:val="00E0458B"/>
    <w:rsid w:val="00E04A89"/>
    <w:rsid w:val="00E04EC8"/>
    <w:rsid w:val="00E055BD"/>
    <w:rsid w:val="00E055E9"/>
    <w:rsid w:val="00E056EE"/>
    <w:rsid w:val="00E057BE"/>
    <w:rsid w:val="00E0589A"/>
    <w:rsid w:val="00E05BEA"/>
    <w:rsid w:val="00E05D53"/>
    <w:rsid w:val="00E05F6A"/>
    <w:rsid w:val="00E066A0"/>
    <w:rsid w:val="00E066B6"/>
    <w:rsid w:val="00E06778"/>
    <w:rsid w:val="00E073F0"/>
    <w:rsid w:val="00E075E0"/>
    <w:rsid w:val="00E0764A"/>
    <w:rsid w:val="00E079D1"/>
    <w:rsid w:val="00E10279"/>
    <w:rsid w:val="00E1050C"/>
    <w:rsid w:val="00E1058B"/>
    <w:rsid w:val="00E108EA"/>
    <w:rsid w:val="00E10917"/>
    <w:rsid w:val="00E10D83"/>
    <w:rsid w:val="00E115D6"/>
    <w:rsid w:val="00E11934"/>
    <w:rsid w:val="00E128C0"/>
    <w:rsid w:val="00E129F6"/>
    <w:rsid w:val="00E12DE1"/>
    <w:rsid w:val="00E12E2E"/>
    <w:rsid w:val="00E13F78"/>
    <w:rsid w:val="00E1423F"/>
    <w:rsid w:val="00E14919"/>
    <w:rsid w:val="00E14EC3"/>
    <w:rsid w:val="00E15676"/>
    <w:rsid w:val="00E15E41"/>
    <w:rsid w:val="00E16088"/>
    <w:rsid w:val="00E16EE1"/>
    <w:rsid w:val="00E1710B"/>
    <w:rsid w:val="00E17CA2"/>
    <w:rsid w:val="00E2003E"/>
    <w:rsid w:val="00E20085"/>
    <w:rsid w:val="00E202DB"/>
    <w:rsid w:val="00E2043A"/>
    <w:rsid w:val="00E20739"/>
    <w:rsid w:val="00E20DF7"/>
    <w:rsid w:val="00E22890"/>
    <w:rsid w:val="00E22C44"/>
    <w:rsid w:val="00E23427"/>
    <w:rsid w:val="00E2461B"/>
    <w:rsid w:val="00E24967"/>
    <w:rsid w:val="00E25074"/>
    <w:rsid w:val="00E2521E"/>
    <w:rsid w:val="00E25308"/>
    <w:rsid w:val="00E25493"/>
    <w:rsid w:val="00E25D01"/>
    <w:rsid w:val="00E265B7"/>
    <w:rsid w:val="00E267AC"/>
    <w:rsid w:val="00E26BF2"/>
    <w:rsid w:val="00E26CE5"/>
    <w:rsid w:val="00E27347"/>
    <w:rsid w:val="00E27787"/>
    <w:rsid w:val="00E27DAD"/>
    <w:rsid w:val="00E27E9C"/>
    <w:rsid w:val="00E30BEC"/>
    <w:rsid w:val="00E310B1"/>
    <w:rsid w:val="00E3135F"/>
    <w:rsid w:val="00E32372"/>
    <w:rsid w:val="00E326AC"/>
    <w:rsid w:val="00E3292F"/>
    <w:rsid w:val="00E32CE5"/>
    <w:rsid w:val="00E32F0C"/>
    <w:rsid w:val="00E33A73"/>
    <w:rsid w:val="00E33A8A"/>
    <w:rsid w:val="00E33D85"/>
    <w:rsid w:val="00E349FE"/>
    <w:rsid w:val="00E35069"/>
    <w:rsid w:val="00E35685"/>
    <w:rsid w:val="00E356DD"/>
    <w:rsid w:val="00E35783"/>
    <w:rsid w:val="00E35CE4"/>
    <w:rsid w:val="00E35E47"/>
    <w:rsid w:val="00E363D1"/>
    <w:rsid w:val="00E36AB0"/>
    <w:rsid w:val="00E36B79"/>
    <w:rsid w:val="00E374B4"/>
    <w:rsid w:val="00E37919"/>
    <w:rsid w:val="00E37CCD"/>
    <w:rsid w:val="00E40012"/>
    <w:rsid w:val="00E40623"/>
    <w:rsid w:val="00E40967"/>
    <w:rsid w:val="00E40DCC"/>
    <w:rsid w:val="00E412B9"/>
    <w:rsid w:val="00E4193A"/>
    <w:rsid w:val="00E42029"/>
    <w:rsid w:val="00E428A3"/>
    <w:rsid w:val="00E4293E"/>
    <w:rsid w:val="00E42D36"/>
    <w:rsid w:val="00E4349F"/>
    <w:rsid w:val="00E438BF"/>
    <w:rsid w:val="00E43C95"/>
    <w:rsid w:val="00E4423A"/>
    <w:rsid w:val="00E44809"/>
    <w:rsid w:val="00E448AA"/>
    <w:rsid w:val="00E448BE"/>
    <w:rsid w:val="00E44C09"/>
    <w:rsid w:val="00E45216"/>
    <w:rsid w:val="00E45278"/>
    <w:rsid w:val="00E45720"/>
    <w:rsid w:val="00E4622B"/>
    <w:rsid w:val="00E46363"/>
    <w:rsid w:val="00E46730"/>
    <w:rsid w:val="00E46895"/>
    <w:rsid w:val="00E46A20"/>
    <w:rsid w:val="00E46A5F"/>
    <w:rsid w:val="00E46F57"/>
    <w:rsid w:val="00E4701E"/>
    <w:rsid w:val="00E4730E"/>
    <w:rsid w:val="00E47411"/>
    <w:rsid w:val="00E51B4D"/>
    <w:rsid w:val="00E51C2D"/>
    <w:rsid w:val="00E51D0E"/>
    <w:rsid w:val="00E523FA"/>
    <w:rsid w:val="00E52982"/>
    <w:rsid w:val="00E538D5"/>
    <w:rsid w:val="00E53D0B"/>
    <w:rsid w:val="00E53F5F"/>
    <w:rsid w:val="00E54380"/>
    <w:rsid w:val="00E54F1F"/>
    <w:rsid w:val="00E55039"/>
    <w:rsid w:val="00E5561D"/>
    <w:rsid w:val="00E564E9"/>
    <w:rsid w:val="00E56650"/>
    <w:rsid w:val="00E569E6"/>
    <w:rsid w:val="00E56C94"/>
    <w:rsid w:val="00E575C0"/>
    <w:rsid w:val="00E57CB0"/>
    <w:rsid w:val="00E60FCD"/>
    <w:rsid w:val="00E6110F"/>
    <w:rsid w:val="00E61648"/>
    <w:rsid w:val="00E622C6"/>
    <w:rsid w:val="00E626C0"/>
    <w:rsid w:val="00E62C3B"/>
    <w:rsid w:val="00E62D11"/>
    <w:rsid w:val="00E635A8"/>
    <w:rsid w:val="00E63A0E"/>
    <w:rsid w:val="00E63C4F"/>
    <w:rsid w:val="00E63CDF"/>
    <w:rsid w:val="00E646C9"/>
    <w:rsid w:val="00E646ED"/>
    <w:rsid w:val="00E64BCD"/>
    <w:rsid w:val="00E6584E"/>
    <w:rsid w:val="00E659EB"/>
    <w:rsid w:val="00E65D57"/>
    <w:rsid w:val="00E665FD"/>
    <w:rsid w:val="00E66977"/>
    <w:rsid w:val="00E66997"/>
    <w:rsid w:val="00E66CA0"/>
    <w:rsid w:val="00E6734F"/>
    <w:rsid w:val="00E67771"/>
    <w:rsid w:val="00E679DA"/>
    <w:rsid w:val="00E709B1"/>
    <w:rsid w:val="00E70E66"/>
    <w:rsid w:val="00E70EAE"/>
    <w:rsid w:val="00E710CD"/>
    <w:rsid w:val="00E71345"/>
    <w:rsid w:val="00E71602"/>
    <w:rsid w:val="00E71E33"/>
    <w:rsid w:val="00E72391"/>
    <w:rsid w:val="00E72FB2"/>
    <w:rsid w:val="00E72FD3"/>
    <w:rsid w:val="00E73AF7"/>
    <w:rsid w:val="00E73B00"/>
    <w:rsid w:val="00E74B3F"/>
    <w:rsid w:val="00E74D84"/>
    <w:rsid w:val="00E74D87"/>
    <w:rsid w:val="00E74E7E"/>
    <w:rsid w:val="00E753B5"/>
    <w:rsid w:val="00E75499"/>
    <w:rsid w:val="00E75992"/>
    <w:rsid w:val="00E75A23"/>
    <w:rsid w:val="00E75E31"/>
    <w:rsid w:val="00E764C2"/>
    <w:rsid w:val="00E76832"/>
    <w:rsid w:val="00E76C02"/>
    <w:rsid w:val="00E77146"/>
    <w:rsid w:val="00E77B6E"/>
    <w:rsid w:val="00E77E70"/>
    <w:rsid w:val="00E8064E"/>
    <w:rsid w:val="00E80946"/>
    <w:rsid w:val="00E8138D"/>
    <w:rsid w:val="00E816E0"/>
    <w:rsid w:val="00E81CDD"/>
    <w:rsid w:val="00E8249E"/>
    <w:rsid w:val="00E8289A"/>
    <w:rsid w:val="00E82F8D"/>
    <w:rsid w:val="00E83165"/>
    <w:rsid w:val="00E83430"/>
    <w:rsid w:val="00E835CB"/>
    <w:rsid w:val="00E83AAE"/>
    <w:rsid w:val="00E83BD7"/>
    <w:rsid w:val="00E84003"/>
    <w:rsid w:val="00E84185"/>
    <w:rsid w:val="00E84328"/>
    <w:rsid w:val="00E844B9"/>
    <w:rsid w:val="00E846FB"/>
    <w:rsid w:val="00E84BFB"/>
    <w:rsid w:val="00E852FE"/>
    <w:rsid w:val="00E85801"/>
    <w:rsid w:val="00E85CA2"/>
    <w:rsid w:val="00E861F5"/>
    <w:rsid w:val="00E8694A"/>
    <w:rsid w:val="00E87296"/>
    <w:rsid w:val="00E87FB9"/>
    <w:rsid w:val="00E909C0"/>
    <w:rsid w:val="00E90B03"/>
    <w:rsid w:val="00E90C7B"/>
    <w:rsid w:val="00E9122C"/>
    <w:rsid w:val="00E9162F"/>
    <w:rsid w:val="00E92455"/>
    <w:rsid w:val="00E93F66"/>
    <w:rsid w:val="00E94850"/>
    <w:rsid w:val="00E94AB7"/>
    <w:rsid w:val="00E94DE5"/>
    <w:rsid w:val="00E94F38"/>
    <w:rsid w:val="00E94F47"/>
    <w:rsid w:val="00E95A40"/>
    <w:rsid w:val="00E96C2D"/>
    <w:rsid w:val="00E96FB6"/>
    <w:rsid w:val="00E970DF"/>
    <w:rsid w:val="00EA016B"/>
    <w:rsid w:val="00EA01CC"/>
    <w:rsid w:val="00EA05C5"/>
    <w:rsid w:val="00EA08DD"/>
    <w:rsid w:val="00EA0A22"/>
    <w:rsid w:val="00EA16A2"/>
    <w:rsid w:val="00EA1AD0"/>
    <w:rsid w:val="00EA256A"/>
    <w:rsid w:val="00EA399A"/>
    <w:rsid w:val="00EA3A74"/>
    <w:rsid w:val="00EA4241"/>
    <w:rsid w:val="00EA432E"/>
    <w:rsid w:val="00EA4911"/>
    <w:rsid w:val="00EA4E12"/>
    <w:rsid w:val="00EA5420"/>
    <w:rsid w:val="00EA54FA"/>
    <w:rsid w:val="00EA58FD"/>
    <w:rsid w:val="00EA5A3A"/>
    <w:rsid w:val="00EA5B22"/>
    <w:rsid w:val="00EA5DA5"/>
    <w:rsid w:val="00EA62A9"/>
    <w:rsid w:val="00EA6774"/>
    <w:rsid w:val="00EA6794"/>
    <w:rsid w:val="00EA6909"/>
    <w:rsid w:val="00EA6B03"/>
    <w:rsid w:val="00EA6D3D"/>
    <w:rsid w:val="00EA705A"/>
    <w:rsid w:val="00EA73D8"/>
    <w:rsid w:val="00EA787C"/>
    <w:rsid w:val="00EA7906"/>
    <w:rsid w:val="00EB0562"/>
    <w:rsid w:val="00EB06CB"/>
    <w:rsid w:val="00EB0A19"/>
    <w:rsid w:val="00EB0F2C"/>
    <w:rsid w:val="00EB26AB"/>
    <w:rsid w:val="00EB2A0C"/>
    <w:rsid w:val="00EB2E57"/>
    <w:rsid w:val="00EB2F7F"/>
    <w:rsid w:val="00EB2FF4"/>
    <w:rsid w:val="00EB3B99"/>
    <w:rsid w:val="00EB3DCE"/>
    <w:rsid w:val="00EB5227"/>
    <w:rsid w:val="00EB6582"/>
    <w:rsid w:val="00EB6A58"/>
    <w:rsid w:val="00EB6BAE"/>
    <w:rsid w:val="00EB6C21"/>
    <w:rsid w:val="00EB6DC2"/>
    <w:rsid w:val="00EB6F3D"/>
    <w:rsid w:val="00EB7152"/>
    <w:rsid w:val="00EB75A9"/>
    <w:rsid w:val="00EB7605"/>
    <w:rsid w:val="00EB7A3A"/>
    <w:rsid w:val="00EB7C27"/>
    <w:rsid w:val="00EC02A6"/>
    <w:rsid w:val="00EC0724"/>
    <w:rsid w:val="00EC07A3"/>
    <w:rsid w:val="00EC07CB"/>
    <w:rsid w:val="00EC081A"/>
    <w:rsid w:val="00EC0876"/>
    <w:rsid w:val="00EC0887"/>
    <w:rsid w:val="00EC1674"/>
    <w:rsid w:val="00EC173A"/>
    <w:rsid w:val="00EC1B2F"/>
    <w:rsid w:val="00EC1B7E"/>
    <w:rsid w:val="00EC1E45"/>
    <w:rsid w:val="00EC206C"/>
    <w:rsid w:val="00EC2329"/>
    <w:rsid w:val="00EC2483"/>
    <w:rsid w:val="00EC2D22"/>
    <w:rsid w:val="00EC2F4C"/>
    <w:rsid w:val="00EC3131"/>
    <w:rsid w:val="00EC3380"/>
    <w:rsid w:val="00EC36BE"/>
    <w:rsid w:val="00EC3807"/>
    <w:rsid w:val="00EC3972"/>
    <w:rsid w:val="00EC3B0C"/>
    <w:rsid w:val="00EC3C59"/>
    <w:rsid w:val="00EC3D52"/>
    <w:rsid w:val="00EC415E"/>
    <w:rsid w:val="00EC4218"/>
    <w:rsid w:val="00EC4317"/>
    <w:rsid w:val="00EC44AB"/>
    <w:rsid w:val="00EC4508"/>
    <w:rsid w:val="00EC4661"/>
    <w:rsid w:val="00EC4739"/>
    <w:rsid w:val="00EC47FE"/>
    <w:rsid w:val="00EC480B"/>
    <w:rsid w:val="00EC4A36"/>
    <w:rsid w:val="00EC4C44"/>
    <w:rsid w:val="00EC4DFA"/>
    <w:rsid w:val="00EC4E16"/>
    <w:rsid w:val="00EC56A6"/>
    <w:rsid w:val="00EC5726"/>
    <w:rsid w:val="00EC5A37"/>
    <w:rsid w:val="00EC5D48"/>
    <w:rsid w:val="00EC60B4"/>
    <w:rsid w:val="00EC62A9"/>
    <w:rsid w:val="00EC657F"/>
    <w:rsid w:val="00EC690B"/>
    <w:rsid w:val="00ED09A7"/>
    <w:rsid w:val="00ED0C76"/>
    <w:rsid w:val="00ED1102"/>
    <w:rsid w:val="00ED12A0"/>
    <w:rsid w:val="00ED1572"/>
    <w:rsid w:val="00ED15AD"/>
    <w:rsid w:val="00ED188B"/>
    <w:rsid w:val="00ED242C"/>
    <w:rsid w:val="00ED246F"/>
    <w:rsid w:val="00ED27CF"/>
    <w:rsid w:val="00ED2CF6"/>
    <w:rsid w:val="00ED335E"/>
    <w:rsid w:val="00ED3832"/>
    <w:rsid w:val="00ED4297"/>
    <w:rsid w:val="00ED4C20"/>
    <w:rsid w:val="00ED4CBB"/>
    <w:rsid w:val="00ED4E80"/>
    <w:rsid w:val="00ED526E"/>
    <w:rsid w:val="00ED52CF"/>
    <w:rsid w:val="00ED58D7"/>
    <w:rsid w:val="00ED5ED9"/>
    <w:rsid w:val="00ED6C50"/>
    <w:rsid w:val="00ED6EB6"/>
    <w:rsid w:val="00ED6F9D"/>
    <w:rsid w:val="00ED71FC"/>
    <w:rsid w:val="00ED723E"/>
    <w:rsid w:val="00ED7B13"/>
    <w:rsid w:val="00ED7C95"/>
    <w:rsid w:val="00ED7F06"/>
    <w:rsid w:val="00EE08D5"/>
    <w:rsid w:val="00EE0911"/>
    <w:rsid w:val="00EE09AE"/>
    <w:rsid w:val="00EE12EF"/>
    <w:rsid w:val="00EE1436"/>
    <w:rsid w:val="00EE1990"/>
    <w:rsid w:val="00EE2081"/>
    <w:rsid w:val="00EE3058"/>
    <w:rsid w:val="00EE399C"/>
    <w:rsid w:val="00EE58B2"/>
    <w:rsid w:val="00EE5B5F"/>
    <w:rsid w:val="00EE5B7C"/>
    <w:rsid w:val="00EE5CED"/>
    <w:rsid w:val="00EE5D52"/>
    <w:rsid w:val="00EE6469"/>
    <w:rsid w:val="00EE680E"/>
    <w:rsid w:val="00EE6A33"/>
    <w:rsid w:val="00EE70B7"/>
    <w:rsid w:val="00EE76E6"/>
    <w:rsid w:val="00EE7AF6"/>
    <w:rsid w:val="00EF0066"/>
    <w:rsid w:val="00EF014D"/>
    <w:rsid w:val="00EF0300"/>
    <w:rsid w:val="00EF0630"/>
    <w:rsid w:val="00EF09C1"/>
    <w:rsid w:val="00EF0FF5"/>
    <w:rsid w:val="00EF1037"/>
    <w:rsid w:val="00EF1158"/>
    <w:rsid w:val="00EF166B"/>
    <w:rsid w:val="00EF1686"/>
    <w:rsid w:val="00EF170E"/>
    <w:rsid w:val="00EF1A0E"/>
    <w:rsid w:val="00EF2668"/>
    <w:rsid w:val="00EF2A07"/>
    <w:rsid w:val="00EF36D8"/>
    <w:rsid w:val="00EF3B2E"/>
    <w:rsid w:val="00EF3B4E"/>
    <w:rsid w:val="00EF3C0D"/>
    <w:rsid w:val="00EF4116"/>
    <w:rsid w:val="00EF4586"/>
    <w:rsid w:val="00EF5373"/>
    <w:rsid w:val="00EF58FB"/>
    <w:rsid w:val="00EF5935"/>
    <w:rsid w:val="00EF5B76"/>
    <w:rsid w:val="00EF5ECF"/>
    <w:rsid w:val="00EF5ED5"/>
    <w:rsid w:val="00EF5F45"/>
    <w:rsid w:val="00EF63FA"/>
    <w:rsid w:val="00EF64E5"/>
    <w:rsid w:val="00EF67B5"/>
    <w:rsid w:val="00EF6CA9"/>
    <w:rsid w:val="00EF7C4B"/>
    <w:rsid w:val="00F015FF"/>
    <w:rsid w:val="00F0195B"/>
    <w:rsid w:val="00F02080"/>
    <w:rsid w:val="00F027B2"/>
    <w:rsid w:val="00F02A0E"/>
    <w:rsid w:val="00F02B1E"/>
    <w:rsid w:val="00F02D3A"/>
    <w:rsid w:val="00F02D4C"/>
    <w:rsid w:val="00F036EB"/>
    <w:rsid w:val="00F03B38"/>
    <w:rsid w:val="00F03D58"/>
    <w:rsid w:val="00F04F92"/>
    <w:rsid w:val="00F04FAA"/>
    <w:rsid w:val="00F050AB"/>
    <w:rsid w:val="00F052AD"/>
    <w:rsid w:val="00F0573B"/>
    <w:rsid w:val="00F05953"/>
    <w:rsid w:val="00F05B64"/>
    <w:rsid w:val="00F05D9F"/>
    <w:rsid w:val="00F06AE4"/>
    <w:rsid w:val="00F06FDF"/>
    <w:rsid w:val="00F07319"/>
    <w:rsid w:val="00F07E0F"/>
    <w:rsid w:val="00F1012E"/>
    <w:rsid w:val="00F10147"/>
    <w:rsid w:val="00F10379"/>
    <w:rsid w:val="00F103B6"/>
    <w:rsid w:val="00F106B8"/>
    <w:rsid w:val="00F10B05"/>
    <w:rsid w:val="00F11216"/>
    <w:rsid w:val="00F11646"/>
    <w:rsid w:val="00F118FE"/>
    <w:rsid w:val="00F11ABC"/>
    <w:rsid w:val="00F11B71"/>
    <w:rsid w:val="00F12CA6"/>
    <w:rsid w:val="00F12DA2"/>
    <w:rsid w:val="00F12DC5"/>
    <w:rsid w:val="00F13F4D"/>
    <w:rsid w:val="00F14AD7"/>
    <w:rsid w:val="00F14EBF"/>
    <w:rsid w:val="00F15173"/>
    <w:rsid w:val="00F15228"/>
    <w:rsid w:val="00F1574F"/>
    <w:rsid w:val="00F158C4"/>
    <w:rsid w:val="00F1594C"/>
    <w:rsid w:val="00F15B1C"/>
    <w:rsid w:val="00F16255"/>
    <w:rsid w:val="00F16409"/>
    <w:rsid w:val="00F165B0"/>
    <w:rsid w:val="00F16B83"/>
    <w:rsid w:val="00F16C69"/>
    <w:rsid w:val="00F17698"/>
    <w:rsid w:val="00F17DFE"/>
    <w:rsid w:val="00F20C21"/>
    <w:rsid w:val="00F20C74"/>
    <w:rsid w:val="00F212EE"/>
    <w:rsid w:val="00F2144B"/>
    <w:rsid w:val="00F21459"/>
    <w:rsid w:val="00F21725"/>
    <w:rsid w:val="00F22455"/>
    <w:rsid w:val="00F22D23"/>
    <w:rsid w:val="00F22D59"/>
    <w:rsid w:val="00F24122"/>
    <w:rsid w:val="00F245FA"/>
    <w:rsid w:val="00F25374"/>
    <w:rsid w:val="00F2565C"/>
    <w:rsid w:val="00F25B03"/>
    <w:rsid w:val="00F25B48"/>
    <w:rsid w:val="00F25DE5"/>
    <w:rsid w:val="00F26156"/>
    <w:rsid w:val="00F26627"/>
    <w:rsid w:val="00F26651"/>
    <w:rsid w:val="00F26F5A"/>
    <w:rsid w:val="00F3063C"/>
    <w:rsid w:val="00F3069A"/>
    <w:rsid w:val="00F30829"/>
    <w:rsid w:val="00F31D0A"/>
    <w:rsid w:val="00F31E8E"/>
    <w:rsid w:val="00F324FC"/>
    <w:rsid w:val="00F3287D"/>
    <w:rsid w:val="00F32A2F"/>
    <w:rsid w:val="00F337E9"/>
    <w:rsid w:val="00F33A5C"/>
    <w:rsid w:val="00F33D5A"/>
    <w:rsid w:val="00F33DA1"/>
    <w:rsid w:val="00F34040"/>
    <w:rsid w:val="00F3448B"/>
    <w:rsid w:val="00F34AD8"/>
    <w:rsid w:val="00F354F6"/>
    <w:rsid w:val="00F35932"/>
    <w:rsid w:val="00F3632D"/>
    <w:rsid w:val="00F36780"/>
    <w:rsid w:val="00F36E24"/>
    <w:rsid w:val="00F36E97"/>
    <w:rsid w:val="00F36FF3"/>
    <w:rsid w:val="00F3763C"/>
    <w:rsid w:val="00F379C1"/>
    <w:rsid w:val="00F37B3E"/>
    <w:rsid w:val="00F37C2B"/>
    <w:rsid w:val="00F37D02"/>
    <w:rsid w:val="00F40C39"/>
    <w:rsid w:val="00F40FB7"/>
    <w:rsid w:val="00F416C2"/>
    <w:rsid w:val="00F418CF"/>
    <w:rsid w:val="00F421DC"/>
    <w:rsid w:val="00F423D2"/>
    <w:rsid w:val="00F42D08"/>
    <w:rsid w:val="00F42D22"/>
    <w:rsid w:val="00F432D4"/>
    <w:rsid w:val="00F4381F"/>
    <w:rsid w:val="00F44063"/>
    <w:rsid w:val="00F44191"/>
    <w:rsid w:val="00F44622"/>
    <w:rsid w:val="00F44E5D"/>
    <w:rsid w:val="00F46491"/>
    <w:rsid w:val="00F46526"/>
    <w:rsid w:val="00F466AF"/>
    <w:rsid w:val="00F467A8"/>
    <w:rsid w:val="00F46823"/>
    <w:rsid w:val="00F47600"/>
    <w:rsid w:val="00F47962"/>
    <w:rsid w:val="00F503EA"/>
    <w:rsid w:val="00F50918"/>
    <w:rsid w:val="00F50BCB"/>
    <w:rsid w:val="00F50D24"/>
    <w:rsid w:val="00F50F2A"/>
    <w:rsid w:val="00F50F4D"/>
    <w:rsid w:val="00F51D7F"/>
    <w:rsid w:val="00F52609"/>
    <w:rsid w:val="00F526F6"/>
    <w:rsid w:val="00F52FE9"/>
    <w:rsid w:val="00F52FF0"/>
    <w:rsid w:val="00F5339C"/>
    <w:rsid w:val="00F533BB"/>
    <w:rsid w:val="00F53741"/>
    <w:rsid w:val="00F538B1"/>
    <w:rsid w:val="00F53B40"/>
    <w:rsid w:val="00F54065"/>
    <w:rsid w:val="00F5469F"/>
    <w:rsid w:val="00F54791"/>
    <w:rsid w:val="00F54B6B"/>
    <w:rsid w:val="00F54CD0"/>
    <w:rsid w:val="00F55B8F"/>
    <w:rsid w:val="00F55C48"/>
    <w:rsid w:val="00F55C99"/>
    <w:rsid w:val="00F55EAC"/>
    <w:rsid w:val="00F56784"/>
    <w:rsid w:val="00F56A13"/>
    <w:rsid w:val="00F56A71"/>
    <w:rsid w:val="00F57772"/>
    <w:rsid w:val="00F577E8"/>
    <w:rsid w:val="00F6001D"/>
    <w:rsid w:val="00F60B0E"/>
    <w:rsid w:val="00F60B4E"/>
    <w:rsid w:val="00F61BE5"/>
    <w:rsid w:val="00F624E1"/>
    <w:rsid w:val="00F62E68"/>
    <w:rsid w:val="00F634B5"/>
    <w:rsid w:val="00F6350E"/>
    <w:rsid w:val="00F64447"/>
    <w:rsid w:val="00F64CAA"/>
    <w:rsid w:val="00F6551B"/>
    <w:rsid w:val="00F65717"/>
    <w:rsid w:val="00F65AB5"/>
    <w:rsid w:val="00F66756"/>
    <w:rsid w:val="00F67735"/>
    <w:rsid w:val="00F67BDD"/>
    <w:rsid w:val="00F67E50"/>
    <w:rsid w:val="00F7027D"/>
    <w:rsid w:val="00F7031F"/>
    <w:rsid w:val="00F703B8"/>
    <w:rsid w:val="00F70FA5"/>
    <w:rsid w:val="00F717AC"/>
    <w:rsid w:val="00F71D84"/>
    <w:rsid w:val="00F71DF5"/>
    <w:rsid w:val="00F7248B"/>
    <w:rsid w:val="00F728D4"/>
    <w:rsid w:val="00F72E64"/>
    <w:rsid w:val="00F72EE2"/>
    <w:rsid w:val="00F73303"/>
    <w:rsid w:val="00F736C2"/>
    <w:rsid w:val="00F73783"/>
    <w:rsid w:val="00F73951"/>
    <w:rsid w:val="00F73988"/>
    <w:rsid w:val="00F73D27"/>
    <w:rsid w:val="00F74D1B"/>
    <w:rsid w:val="00F7524E"/>
    <w:rsid w:val="00F75357"/>
    <w:rsid w:val="00F75362"/>
    <w:rsid w:val="00F75472"/>
    <w:rsid w:val="00F75872"/>
    <w:rsid w:val="00F760F7"/>
    <w:rsid w:val="00F76AF5"/>
    <w:rsid w:val="00F77095"/>
    <w:rsid w:val="00F800CB"/>
    <w:rsid w:val="00F80282"/>
    <w:rsid w:val="00F80E09"/>
    <w:rsid w:val="00F81019"/>
    <w:rsid w:val="00F8139C"/>
    <w:rsid w:val="00F82026"/>
    <w:rsid w:val="00F83929"/>
    <w:rsid w:val="00F839F3"/>
    <w:rsid w:val="00F83ACF"/>
    <w:rsid w:val="00F84232"/>
    <w:rsid w:val="00F84307"/>
    <w:rsid w:val="00F843FB"/>
    <w:rsid w:val="00F846BD"/>
    <w:rsid w:val="00F84DA3"/>
    <w:rsid w:val="00F84F1B"/>
    <w:rsid w:val="00F85115"/>
    <w:rsid w:val="00F853FD"/>
    <w:rsid w:val="00F85902"/>
    <w:rsid w:val="00F859BB"/>
    <w:rsid w:val="00F85CAC"/>
    <w:rsid w:val="00F85E76"/>
    <w:rsid w:val="00F85F5D"/>
    <w:rsid w:val="00F867F8"/>
    <w:rsid w:val="00F8694C"/>
    <w:rsid w:val="00F86E4E"/>
    <w:rsid w:val="00F86E58"/>
    <w:rsid w:val="00F874D8"/>
    <w:rsid w:val="00F906AA"/>
    <w:rsid w:val="00F906AE"/>
    <w:rsid w:val="00F90B67"/>
    <w:rsid w:val="00F90BAA"/>
    <w:rsid w:val="00F91007"/>
    <w:rsid w:val="00F91428"/>
    <w:rsid w:val="00F91C09"/>
    <w:rsid w:val="00F91C23"/>
    <w:rsid w:val="00F91EFA"/>
    <w:rsid w:val="00F92581"/>
    <w:rsid w:val="00F92D42"/>
    <w:rsid w:val="00F92EB3"/>
    <w:rsid w:val="00F92F2B"/>
    <w:rsid w:val="00F93221"/>
    <w:rsid w:val="00F93728"/>
    <w:rsid w:val="00F93889"/>
    <w:rsid w:val="00F93BE6"/>
    <w:rsid w:val="00F93D4B"/>
    <w:rsid w:val="00F94648"/>
    <w:rsid w:val="00F95BDF"/>
    <w:rsid w:val="00F95E2F"/>
    <w:rsid w:val="00F965BC"/>
    <w:rsid w:val="00F967AD"/>
    <w:rsid w:val="00F96B6C"/>
    <w:rsid w:val="00F96BD3"/>
    <w:rsid w:val="00F96C9A"/>
    <w:rsid w:val="00F9735E"/>
    <w:rsid w:val="00F97468"/>
    <w:rsid w:val="00F97524"/>
    <w:rsid w:val="00F97B78"/>
    <w:rsid w:val="00F97CE2"/>
    <w:rsid w:val="00FA0302"/>
    <w:rsid w:val="00FA0402"/>
    <w:rsid w:val="00FA1077"/>
    <w:rsid w:val="00FA1F6D"/>
    <w:rsid w:val="00FA25FD"/>
    <w:rsid w:val="00FA27E6"/>
    <w:rsid w:val="00FA2D7A"/>
    <w:rsid w:val="00FA3170"/>
    <w:rsid w:val="00FA31D5"/>
    <w:rsid w:val="00FA4065"/>
    <w:rsid w:val="00FA40EC"/>
    <w:rsid w:val="00FA45D3"/>
    <w:rsid w:val="00FA4B56"/>
    <w:rsid w:val="00FA4F07"/>
    <w:rsid w:val="00FA5175"/>
    <w:rsid w:val="00FA54E6"/>
    <w:rsid w:val="00FA5576"/>
    <w:rsid w:val="00FA5A39"/>
    <w:rsid w:val="00FA608D"/>
    <w:rsid w:val="00FA681F"/>
    <w:rsid w:val="00FA69F9"/>
    <w:rsid w:val="00FA6A81"/>
    <w:rsid w:val="00FA6B1A"/>
    <w:rsid w:val="00FA7031"/>
    <w:rsid w:val="00FA7316"/>
    <w:rsid w:val="00FA7423"/>
    <w:rsid w:val="00FA7852"/>
    <w:rsid w:val="00FA7BB3"/>
    <w:rsid w:val="00FB048B"/>
    <w:rsid w:val="00FB053A"/>
    <w:rsid w:val="00FB05AF"/>
    <w:rsid w:val="00FB096F"/>
    <w:rsid w:val="00FB0D03"/>
    <w:rsid w:val="00FB0DDF"/>
    <w:rsid w:val="00FB10AF"/>
    <w:rsid w:val="00FB10E4"/>
    <w:rsid w:val="00FB1BD3"/>
    <w:rsid w:val="00FB1C20"/>
    <w:rsid w:val="00FB20E7"/>
    <w:rsid w:val="00FB22FD"/>
    <w:rsid w:val="00FB2414"/>
    <w:rsid w:val="00FB3204"/>
    <w:rsid w:val="00FB5415"/>
    <w:rsid w:val="00FB5B7C"/>
    <w:rsid w:val="00FB68C2"/>
    <w:rsid w:val="00FB7194"/>
    <w:rsid w:val="00FB72B8"/>
    <w:rsid w:val="00FB7476"/>
    <w:rsid w:val="00FB7A5C"/>
    <w:rsid w:val="00FB7EC8"/>
    <w:rsid w:val="00FB7FFC"/>
    <w:rsid w:val="00FC0422"/>
    <w:rsid w:val="00FC0734"/>
    <w:rsid w:val="00FC09E0"/>
    <w:rsid w:val="00FC0EB5"/>
    <w:rsid w:val="00FC1011"/>
    <w:rsid w:val="00FC2F68"/>
    <w:rsid w:val="00FC321B"/>
    <w:rsid w:val="00FC3566"/>
    <w:rsid w:val="00FC3DAD"/>
    <w:rsid w:val="00FC3F9D"/>
    <w:rsid w:val="00FC4287"/>
    <w:rsid w:val="00FC5DD3"/>
    <w:rsid w:val="00FC603B"/>
    <w:rsid w:val="00FC6971"/>
    <w:rsid w:val="00FC6A00"/>
    <w:rsid w:val="00FC70B8"/>
    <w:rsid w:val="00FC70CE"/>
    <w:rsid w:val="00FC7316"/>
    <w:rsid w:val="00FC7D6E"/>
    <w:rsid w:val="00FC7F76"/>
    <w:rsid w:val="00FD0196"/>
    <w:rsid w:val="00FD038C"/>
    <w:rsid w:val="00FD06C9"/>
    <w:rsid w:val="00FD0879"/>
    <w:rsid w:val="00FD14CF"/>
    <w:rsid w:val="00FD19DE"/>
    <w:rsid w:val="00FD1A17"/>
    <w:rsid w:val="00FD1EEF"/>
    <w:rsid w:val="00FD21D8"/>
    <w:rsid w:val="00FD2204"/>
    <w:rsid w:val="00FD2317"/>
    <w:rsid w:val="00FD2397"/>
    <w:rsid w:val="00FD26D7"/>
    <w:rsid w:val="00FD27F6"/>
    <w:rsid w:val="00FD2AA4"/>
    <w:rsid w:val="00FD2C36"/>
    <w:rsid w:val="00FD3985"/>
    <w:rsid w:val="00FD4177"/>
    <w:rsid w:val="00FD4C6D"/>
    <w:rsid w:val="00FD52D9"/>
    <w:rsid w:val="00FD53AC"/>
    <w:rsid w:val="00FD542A"/>
    <w:rsid w:val="00FD6612"/>
    <w:rsid w:val="00FD66D4"/>
    <w:rsid w:val="00FD7673"/>
    <w:rsid w:val="00FD7B9E"/>
    <w:rsid w:val="00FE0768"/>
    <w:rsid w:val="00FE0AAA"/>
    <w:rsid w:val="00FE0C40"/>
    <w:rsid w:val="00FE0E16"/>
    <w:rsid w:val="00FE13A7"/>
    <w:rsid w:val="00FE14DC"/>
    <w:rsid w:val="00FE19F7"/>
    <w:rsid w:val="00FE1C3E"/>
    <w:rsid w:val="00FE1D59"/>
    <w:rsid w:val="00FE1DB0"/>
    <w:rsid w:val="00FE27B8"/>
    <w:rsid w:val="00FE286C"/>
    <w:rsid w:val="00FE359B"/>
    <w:rsid w:val="00FE3996"/>
    <w:rsid w:val="00FE4524"/>
    <w:rsid w:val="00FE48FB"/>
    <w:rsid w:val="00FE4B92"/>
    <w:rsid w:val="00FE5276"/>
    <w:rsid w:val="00FE599F"/>
    <w:rsid w:val="00FE60EC"/>
    <w:rsid w:val="00FE615E"/>
    <w:rsid w:val="00FE6FC7"/>
    <w:rsid w:val="00FE7E06"/>
    <w:rsid w:val="00FF00EA"/>
    <w:rsid w:val="00FF01B8"/>
    <w:rsid w:val="00FF0307"/>
    <w:rsid w:val="00FF12CB"/>
    <w:rsid w:val="00FF1FEF"/>
    <w:rsid w:val="00FF2DC5"/>
    <w:rsid w:val="00FF30CE"/>
    <w:rsid w:val="00FF30F6"/>
    <w:rsid w:val="00FF310B"/>
    <w:rsid w:val="00FF4949"/>
    <w:rsid w:val="00FF4D3F"/>
    <w:rsid w:val="00FF4D50"/>
    <w:rsid w:val="00FF4FCE"/>
    <w:rsid w:val="00FF5624"/>
    <w:rsid w:val="00FF5C8C"/>
    <w:rsid w:val="00FF68B3"/>
    <w:rsid w:val="00FF6B0E"/>
    <w:rsid w:val="00FF6B25"/>
    <w:rsid w:val="00FF6B94"/>
    <w:rsid w:val="00FF7624"/>
    <w:rsid w:val="00FF7798"/>
    <w:rsid w:val="00FF7B05"/>
    <w:rsid w:val="00FF7E84"/>
    <w:rsid w:val="74128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7D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408"/>
    <w:pPr>
      <w:spacing w:after="120"/>
    </w:pPr>
  </w:style>
  <w:style w:type="paragraph" w:styleId="1">
    <w:name w:val="heading 1"/>
    <w:basedOn w:val="a"/>
    <w:next w:val="a"/>
    <w:link w:val="10"/>
    <w:qFormat/>
    <w:rsid w:val="006E3407"/>
    <w:pPr>
      <w:keepNext/>
      <w:keepLines/>
      <w:pageBreakBefore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512EC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DE2AC8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4">
    <w:name w:val="heading 4"/>
    <w:basedOn w:val="a"/>
    <w:next w:val="a"/>
    <w:link w:val="40"/>
    <w:unhideWhenUsed/>
    <w:qFormat/>
    <w:rsid w:val="0051635A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9E39" w:themeColor="accent1"/>
    </w:rPr>
  </w:style>
  <w:style w:type="paragraph" w:styleId="5">
    <w:name w:val="heading 5"/>
    <w:basedOn w:val="a"/>
    <w:next w:val="a"/>
    <w:link w:val="50"/>
    <w:unhideWhenUsed/>
    <w:qFormat/>
    <w:rsid w:val="00E90B03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/>
    </w:rPr>
  </w:style>
  <w:style w:type="paragraph" w:styleId="6">
    <w:name w:val="heading 6"/>
    <w:basedOn w:val="a"/>
    <w:next w:val="a"/>
    <w:link w:val="60"/>
    <w:unhideWhenUsed/>
    <w:qFormat/>
    <w:rsid w:val="006A796E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E033E1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4B064D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4B064D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E3407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rsid w:val="001512EC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30">
    <w:name w:val="כותרת 3 תו"/>
    <w:basedOn w:val="a0"/>
    <w:link w:val="3"/>
    <w:rsid w:val="00DE2AC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40">
    <w:name w:val="כותרת 4 תו"/>
    <w:basedOn w:val="a0"/>
    <w:link w:val="4"/>
    <w:rsid w:val="0051635A"/>
    <w:rPr>
      <w:rFonts w:asciiTheme="majorHAnsi" w:eastAsiaTheme="majorEastAsia" w:hAnsiTheme="majorHAnsi" w:cstheme="majorBidi"/>
      <w:b/>
      <w:bCs/>
      <w:iCs/>
      <w:color w:val="549E39" w:themeColor="accent1"/>
    </w:rPr>
  </w:style>
  <w:style w:type="character" w:customStyle="1" w:styleId="50">
    <w:name w:val="כותרת 5 תו"/>
    <w:basedOn w:val="a0"/>
    <w:link w:val="5"/>
    <w:rsid w:val="008C3474"/>
    <w:rPr>
      <w:rFonts w:asciiTheme="majorHAnsi" w:eastAsiaTheme="majorEastAsia" w:hAnsiTheme="majorHAnsi" w:cstheme="majorBidi"/>
      <w:b/>
      <w:color w:val="4F81BD"/>
    </w:rPr>
  </w:style>
  <w:style w:type="character" w:customStyle="1" w:styleId="60">
    <w:name w:val="כותרת 6 תו"/>
    <w:basedOn w:val="a0"/>
    <w:link w:val="6"/>
    <w:rsid w:val="006A796E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כותרת 7 תו"/>
    <w:basedOn w:val="a0"/>
    <w:link w:val="7"/>
    <w:rsid w:val="00E03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rsid w:val="004B06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rsid w:val="004B06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line number"/>
    <w:basedOn w:val="a0"/>
    <w:uiPriority w:val="99"/>
    <w:semiHidden/>
    <w:unhideWhenUsed/>
    <w:rsid w:val="00B30CB5"/>
  </w:style>
  <w:style w:type="paragraph" w:styleId="a4">
    <w:name w:val="header"/>
    <w:basedOn w:val="a"/>
    <w:link w:val="a5"/>
    <w:uiPriority w:val="99"/>
    <w:unhideWhenUsed/>
    <w:rsid w:val="0083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36293"/>
  </w:style>
  <w:style w:type="paragraph" w:styleId="a6">
    <w:name w:val="footer"/>
    <w:basedOn w:val="a"/>
    <w:link w:val="a7"/>
    <w:uiPriority w:val="99"/>
    <w:unhideWhenUsed/>
    <w:rsid w:val="0083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36293"/>
  </w:style>
  <w:style w:type="paragraph" w:styleId="a8">
    <w:name w:val="Balloon Text"/>
    <w:basedOn w:val="a"/>
    <w:link w:val="a9"/>
    <w:uiPriority w:val="99"/>
    <w:semiHidden/>
    <w:unhideWhenUsed/>
    <w:rsid w:val="0083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3629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3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36293"/>
    <w:rPr>
      <w:color w:val="808080"/>
    </w:rPr>
  </w:style>
  <w:style w:type="paragraph" w:styleId="ac">
    <w:name w:val="List Paragraph"/>
    <w:basedOn w:val="a"/>
    <w:link w:val="ad"/>
    <w:uiPriority w:val="34"/>
    <w:qFormat/>
    <w:rsid w:val="00BC7623"/>
    <w:pPr>
      <w:ind w:left="720"/>
      <w:contextualSpacing/>
    </w:pPr>
  </w:style>
  <w:style w:type="paragraph" w:customStyle="1" w:styleId="NormalHeader">
    <w:name w:val="Normal Header"/>
    <w:basedOn w:val="a4"/>
    <w:link w:val="NormalHeaderChar"/>
    <w:qFormat/>
    <w:rsid w:val="00A01FE0"/>
    <w:pPr>
      <w:jc w:val="center"/>
    </w:pPr>
    <w:rPr>
      <w:sz w:val="24"/>
      <w:szCs w:val="24"/>
    </w:rPr>
  </w:style>
  <w:style w:type="character" w:customStyle="1" w:styleId="NormalHeaderChar">
    <w:name w:val="Normal Header Char"/>
    <w:basedOn w:val="a5"/>
    <w:link w:val="NormalHeader"/>
    <w:rsid w:val="00A01FE0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1136F1"/>
    <w:rPr>
      <w:color w:val="6B9F25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5B9C"/>
    <w:rPr>
      <w:color w:val="BA6906" w:themeColor="followedHyperlink"/>
      <w:u w:val="single"/>
    </w:rPr>
  </w:style>
  <w:style w:type="paragraph" w:styleId="NormalWeb">
    <w:name w:val="Normal (Web)"/>
    <w:basedOn w:val="a"/>
    <w:uiPriority w:val="99"/>
    <w:unhideWhenUsed/>
    <w:rsid w:val="00F256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ae">
    <w:name w:val="footnote text"/>
    <w:basedOn w:val="a"/>
    <w:link w:val="af"/>
    <w:uiPriority w:val="99"/>
    <w:semiHidden/>
    <w:unhideWhenUsed/>
    <w:rsid w:val="008D31D9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8D31D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8D31D9"/>
    <w:rPr>
      <w:vertAlign w:val="superscript"/>
    </w:rPr>
  </w:style>
  <w:style w:type="paragraph" w:customStyle="1" w:styleId="cellbodyleft">
    <w:name w:val="cellbodyleft"/>
    <w:basedOn w:val="a"/>
    <w:autoRedefine/>
    <w:rsid w:val="002C5226"/>
    <w:pPr>
      <w:spacing w:before="60" w:after="60" w:line="240" w:lineRule="auto"/>
    </w:pPr>
    <w:rPr>
      <w:rFonts w:ascii="Arial" w:eastAsia="Times New Roman" w:hAnsi="Arial" w:cs="Times New Roman"/>
      <w:sz w:val="16"/>
      <w:szCs w:val="16"/>
      <w:lang w:bidi="ar-SA"/>
    </w:rPr>
  </w:style>
  <w:style w:type="paragraph" w:customStyle="1" w:styleId="cellheaderleft">
    <w:name w:val="cellheaderleft"/>
    <w:basedOn w:val="a"/>
    <w:rsid w:val="002C5226"/>
    <w:pPr>
      <w:spacing w:before="60" w:after="60" w:line="240" w:lineRule="auto"/>
    </w:pPr>
    <w:rPr>
      <w:rFonts w:ascii="Arial" w:eastAsia="Times New Roman" w:hAnsi="Arial" w:cs="Times New Roman"/>
      <w:b/>
      <w:bCs/>
      <w:szCs w:val="20"/>
      <w:lang w:bidi="ar-SA"/>
    </w:rPr>
  </w:style>
  <w:style w:type="character" w:styleId="HTMLVariable">
    <w:name w:val="HTML Variable"/>
    <w:basedOn w:val="a0"/>
    <w:uiPriority w:val="99"/>
    <w:semiHidden/>
    <w:rsid w:val="002C5226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7B461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B461D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B461D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7B461D"/>
    <w:pPr>
      <w:spacing w:after="100"/>
      <w:ind w:left="660"/>
    </w:pPr>
  </w:style>
  <w:style w:type="paragraph" w:customStyle="1" w:styleId="TableTextLeft">
    <w:name w:val="Table Text Left"/>
    <w:basedOn w:val="a"/>
    <w:link w:val="TableTextLeftChar"/>
    <w:rsid w:val="004B064D"/>
    <w:pPr>
      <w:spacing w:before="40" w:after="40" w:line="240" w:lineRule="atLeast"/>
    </w:pPr>
    <w:rPr>
      <w:rFonts w:ascii="Verdana" w:eastAsia="Times New Roman" w:hAnsi="Verdana" w:cs="Times New Roman"/>
      <w:sz w:val="16"/>
      <w:szCs w:val="24"/>
    </w:rPr>
  </w:style>
  <w:style w:type="character" w:customStyle="1" w:styleId="TableTextLeftChar">
    <w:name w:val="Table Text Left Char"/>
    <w:basedOn w:val="a0"/>
    <w:link w:val="TableTextLeft"/>
    <w:rsid w:val="004B064D"/>
    <w:rPr>
      <w:rFonts w:ascii="Verdana" w:eastAsia="Times New Roman" w:hAnsi="Verdana" w:cs="Times New Roman"/>
      <w:sz w:val="16"/>
      <w:szCs w:val="24"/>
    </w:rPr>
  </w:style>
  <w:style w:type="table" w:styleId="-1">
    <w:name w:val="Light List Accent 1"/>
    <w:basedOn w:val="a1"/>
    <w:uiPriority w:val="61"/>
    <w:rsid w:val="001E16C8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2-1">
    <w:name w:val="Medium Shading 2 Accent 1"/>
    <w:basedOn w:val="a1"/>
    <w:uiPriority w:val="64"/>
    <w:rsid w:val="001E16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1">
    <w:name w:val="table of figures"/>
    <w:basedOn w:val="a"/>
    <w:next w:val="a"/>
    <w:uiPriority w:val="99"/>
    <w:rsid w:val="00206B41"/>
    <w:pPr>
      <w:spacing w:before="120" w:line="240" w:lineRule="auto"/>
    </w:pPr>
    <w:rPr>
      <w:rFonts w:ascii="Arial" w:eastAsia="Times New Roman" w:hAnsi="Arial" w:cs="Times New Roman"/>
      <w:color w:val="666666" w:themeColor="text1" w:themeTint="99"/>
      <w:sz w:val="18"/>
      <w:szCs w:val="20"/>
      <w:lang w:bidi="ar-SA"/>
    </w:rPr>
  </w:style>
  <w:style w:type="paragraph" w:styleId="af2">
    <w:name w:val="caption"/>
    <w:basedOn w:val="a"/>
    <w:next w:val="a"/>
    <w:link w:val="af3"/>
    <w:unhideWhenUsed/>
    <w:qFormat/>
    <w:rsid w:val="00DC2404"/>
    <w:pPr>
      <w:spacing w:after="200" w:line="240" w:lineRule="auto"/>
      <w:jc w:val="center"/>
    </w:pPr>
    <w:rPr>
      <w:b/>
      <w:bCs/>
      <w:szCs w:val="18"/>
    </w:rPr>
  </w:style>
  <w:style w:type="paragraph" w:customStyle="1" w:styleId="Code">
    <w:name w:val="Code"/>
    <w:basedOn w:val="a"/>
    <w:link w:val="CodeChar"/>
    <w:qFormat/>
    <w:rsid w:val="00122DF5"/>
    <w:pPr>
      <w:spacing w:after="0" w:line="240" w:lineRule="auto"/>
    </w:pPr>
    <w:rPr>
      <w:rFonts w:ascii="Courier New" w:hAnsi="Courier New" w:cs="Courier New"/>
      <w:noProof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1512EC"/>
    <w:pPr>
      <w:pageBreakBefore w:val="0"/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character" w:styleId="af5">
    <w:name w:val="Intense Emphasis"/>
    <w:basedOn w:val="a0"/>
    <w:uiPriority w:val="21"/>
    <w:qFormat/>
    <w:rsid w:val="00963C5F"/>
    <w:rPr>
      <w:i/>
      <w:iCs/>
      <w:color w:val="549E39" w:themeColor="accent1"/>
    </w:rPr>
  </w:style>
  <w:style w:type="paragraph" w:styleId="af6">
    <w:name w:val="Title"/>
    <w:basedOn w:val="a"/>
    <w:next w:val="a"/>
    <w:link w:val="af7"/>
    <w:uiPriority w:val="10"/>
    <w:qFormat/>
    <w:rsid w:val="00F10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af7">
    <w:name w:val="כותרת טקסט תו"/>
    <w:basedOn w:val="a0"/>
    <w:link w:val="af6"/>
    <w:uiPriority w:val="10"/>
    <w:rsid w:val="00F1037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styleId="af8">
    <w:name w:val="Intense Reference"/>
    <w:basedOn w:val="a0"/>
    <w:uiPriority w:val="32"/>
    <w:qFormat/>
    <w:rsid w:val="00E92455"/>
    <w:rPr>
      <w:b/>
      <w:bCs/>
      <w:smallCaps/>
      <w:color w:val="549E39" w:themeColor="accent1"/>
      <w:spacing w:val="5"/>
    </w:rPr>
  </w:style>
  <w:style w:type="character" w:styleId="af9">
    <w:name w:val="Subtle Reference"/>
    <w:basedOn w:val="a0"/>
    <w:uiPriority w:val="31"/>
    <w:qFormat/>
    <w:rsid w:val="00DA37F3"/>
    <w:rPr>
      <w:smallCaps/>
      <w:color w:val="5A5A5A" w:themeColor="text1" w:themeTint="A5"/>
    </w:rPr>
  </w:style>
  <w:style w:type="paragraph" w:customStyle="1" w:styleId="NoNumberHeading2">
    <w:name w:val="No Number Heading 2"/>
    <w:basedOn w:val="2"/>
    <w:next w:val="a"/>
    <w:qFormat/>
    <w:rsid w:val="0051635A"/>
    <w:pPr>
      <w:numPr>
        <w:ilvl w:val="0"/>
        <w:numId w:val="0"/>
      </w:numPr>
    </w:pPr>
  </w:style>
  <w:style w:type="paragraph" w:styleId="TOC5">
    <w:name w:val="toc 5"/>
    <w:basedOn w:val="a"/>
    <w:next w:val="a"/>
    <w:autoRedefine/>
    <w:uiPriority w:val="39"/>
    <w:unhideWhenUsed/>
    <w:rsid w:val="00851D4B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851D4B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851D4B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851D4B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851D4B"/>
    <w:pPr>
      <w:spacing w:after="100" w:line="259" w:lineRule="auto"/>
      <w:ind w:left="1760"/>
    </w:pPr>
    <w:rPr>
      <w:rFonts w:eastAsiaTheme="minorEastAsia"/>
    </w:rPr>
  </w:style>
  <w:style w:type="character" w:customStyle="1" w:styleId="CodeChar">
    <w:name w:val="Code Char"/>
    <w:basedOn w:val="a0"/>
    <w:link w:val="Code"/>
    <w:rsid w:val="009326A8"/>
    <w:rPr>
      <w:rFonts w:ascii="Courier New" w:hAnsi="Courier New" w:cs="Courier New"/>
      <w:noProof/>
      <w:sz w:val="16"/>
      <w:szCs w:val="16"/>
    </w:rPr>
  </w:style>
  <w:style w:type="paragraph" w:styleId="afa">
    <w:name w:val="Revision"/>
    <w:hidden/>
    <w:uiPriority w:val="99"/>
    <w:semiHidden/>
    <w:rsid w:val="00512C39"/>
    <w:pPr>
      <w:spacing w:after="0" w:line="240" w:lineRule="auto"/>
    </w:pPr>
  </w:style>
  <w:style w:type="character" w:styleId="afb">
    <w:name w:val="Strong"/>
    <w:basedOn w:val="a0"/>
    <w:uiPriority w:val="22"/>
    <w:qFormat/>
    <w:rsid w:val="0017371A"/>
    <w:rPr>
      <w:b/>
      <w:bCs/>
    </w:rPr>
  </w:style>
  <w:style w:type="paragraph" w:customStyle="1" w:styleId="NoNumberHeading5">
    <w:name w:val="No Number Heading 5"/>
    <w:basedOn w:val="5"/>
    <w:next w:val="a"/>
    <w:qFormat/>
    <w:rsid w:val="002F5174"/>
    <w:pPr>
      <w:numPr>
        <w:ilvl w:val="0"/>
        <w:numId w:val="0"/>
      </w:numPr>
    </w:pPr>
    <w:rPr>
      <w:color w:val="86A795" w:themeColor="text2" w:themeTint="99"/>
    </w:rPr>
  </w:style>
  <w:style w:type="paragraph" w:styleId="afc">
    <w:name w:val="Body Text Indent"/>
    <w:basedOn w:val="a"/>
    <w:link w:val="afd"/>
    <w:unhideWhenUsed/>
    <w:rsid w:val="004F20CF"/>
    <w:pPr>
      <w:spacing w:line="240" w:lineRule="auto"/>
      <w:ind w:left="288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d">
    <w:name w:val="כניסה בגוף טקסט תו"/>
    <w:basedOn w:val="a0"/>
    <w:link w:val="afc"/>
    <w:rsid w:val="004F20C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d">
    <w:name w:val="פיסקת רשימה תו"/>
    <w:basedOn w:val="a0"/>
    <w:link w:val="ac"/>
    <w:uiPriority w:val="34"/>
    <w:locked/>
    <w:rsid w:val="00215DF1"/>
  </w:style>
  <w:style w:type="character" w:customStyle="1" w:styleId="af3">
    <w:name w:val="כיתוב תו"/>
    <w:link w:val="af2"/>
    <w:rsid w:val="00215DF1"/>
    <w:rPr>
      <w:b/>
      <w:bCs/>
      <w:szCs w:val="18"/>
    </w:rPr>
  </w:style>
  <w:style w:type="character" w:styleId="afe">
    <w:name w:val="annotation reference"/>
    <w:basedOn w:val="a0"/>
    <w:uiPriority w:val="99"/>
    <w:semiHidden/>
    <w:unhideWhenUsed/>
    <w:rsid w:val="00215DF1"/>
    <w:rPr>
      <w:sz w:val="16"/>
      <w:szCs w:val="16"/>
    </w:rPr>
  </w:style>
  <w:style w:type="paragraph" w:styleId="aff">
    <w:name w:val="annotation text"/>
    <w:basedOn w:val="a"/>
    <w:link w:val="aff0"/>
    <w:uiPriority w:val="99"/>
    <w:unhideWhenUsed/>
    <w:rsid w:val="00215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ff0">
    <w:name w:val="טקסט הערה תו"/>
    <w:basedOn w:val="a0"/>
    <w:link w:val="aff"/>
    <w:uiPriority w:val="99"/>
    <w:rsid w:val="00215DF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aff1">
    <w:name w:val="Emphasis"/>
    <w:basedOn w:val="a0"/>
    <w:uiPriority w:val="20"/>
    <w:qFormat/>
    <w:rsid w:val="004339E9"/>
    <w:rPr>
      <w:i/>
      <w:iCs/>
    </w:rPr>
  </w:style>
  <w:style w:type="character" w:styleId="aff2">
    <w:name w:val="Subtle Emphasis"/>
    <w:basedOn w:val="a0"/>
    <w:uiPriority w:val="19"/>
    <w:qFormat/>
    <w:rsid w:val="004339E9"/>
    <w:rPr>
      <w:i/>
      <w:iCs/>
      <w:color w:val="404040" w:themeColor="text1" w:themeTint="BF"/>
    </w:rPr>
  </w:style>
  <w:style w:type="paragraph" w:customStyle="1" w:styleId="TableCaption">
    <w:name w:val="Table Caption"/>
    <w:basedOn w:val="TableTextLeft"/>
    <w:qFormat/>
    <w:rsid w:val="00806C62"/>
    <w:rPr>
      <w:b/>
      <w:bCs/>
    </w:rPr>
  </w:style>
  <w:style w:type="paragraph" w:styleId="aff3">
    <w:name w:val="annotation subject"/>
    <w:basedOn w:val="aff"/>
    <w:next w:val="aff"/>
    <w:link w:val="aff4"/>
    <w:uiPriority w:val="99"/>
    <w:semiHidden/>
    <w:unhideWhenUsed/>
    <w:rsid w:val="001F2B94"/>
    <w:pPr>
      <w:spacing w:after="120"/>
    </w:pPr>
    <w:rPr>
      <w:rFonts w:asciiTheme="minorHAnsi" w:eastAsia="MS Mincho" w:hAnsiTheme="minorHAnsi" w:cstheme="minorBidi"/>
      <w:b/>
      <w:bCs/>
      <w:lang w:bidi="he-IL"/>
    </w:rPr>
  </w:style>
  <w:style w:type="character" w:customStyle="1" w:styleId="aff4">
    <w:name w:val="נושא הערה תו"/>
    <w:basedOn w:val="aff0"/>
    <w:link w:val="aff3"/>
    <w:uiPriority w:val="99"/>
    <w:semiHidden/>
    <w:rsid w:val="001F2B94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aff5">
    <w:name w:val="endnote text"/>
    <w:basedOn w:val="a"/>
    <w:link w:val="aff6"/>
    <w:uiPriority w:val="99"/>
    <w:semiHidden/>
    <w:unhideWhenUsed/>
    <w:rsid w:val="0029740C"/>
    <w:pPr>
      <w:spacing w:after="0" w:line="240" w:lineRule="auto"/>
    </w:pPr>
    <w:rPr>
      <w:sz w:val="20"/>
      <w:szCs w:val="20"/>
    </w:rPr>
  </w:style>
  <w:style w:type="character" w:customStyle="1" w:styleId="aff6">
    <w:name w:val="טקסט הערת סיום תו"/>
    <w:basedOn w:val="a0"/>
    <w:link w:val="aff5"/>
    <w:uiPriority w:val="99"/>
    <w:semiHidden/>
    <w:rsid w:val="0029740C"/>
    <w:rPr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9740C"/>
    <w:rPr>
      <w:vertAlign w:val="superscript"/>
    </w:rPr>
  </w:style>
  <w:style w:type="paragraph" w:customStyle="1" w:styleId="NormalIndent4">
    <w:name w:val="Normal Indent 4"/>
    <w:basedOn w:val="a"/>
    <w:qFormat/>
    <w:rsid w:val="00F800CB"/>
    <w:pPr>
      <w:overflowPunct w:val="0"/>
      <w:autoSpaceDE w:val="0"/>
      <w:autoSpaceDN w:val="0"/>
      <w:adjustRightInd w:val="0"/>
      <w:spacing w:after="0" w:line="240" w:lineRule="auto"/>
      <w:ind w:left="1440" w:right="1440"/>
      <w:jc w:val="both"/>
      <w:textAlignment w:val="baseline"/>
    </w:pPr>
    <w:rPr>
      <w:rFonts w:ascii="Times New Roman" w:eastAsia="Times New Roman" w:hAnsi="Times New Roman" w:cs="Times New Roman"/>
      <w:szCs w:val="20"/>
      <w:lang w:eastAsia="he-IL"/>
    </w:rPr>
  </w:style>
  <w:style w:type="paragraph" w:customStyle="1" w:styleId="NormalIndent3">
    <w:name w:val="Normal Indent 3"/>
    <w:basedOn w:val="a"/>
    <w:link w:val="NormalIndent3Char"/>
    <w:qFormat/>
    <w:rsid w:val="00F800CB"/>
    <w:pPr>
      <w:spacing w:after="0" w:line="240" w:lineRule="auto"/>
      <w:ind w:left="900"/>
    </w:pPr>
    <w:rPr>
      <w:rFonts w:asciiTheme="majorBidi" w:eastAsia="Times New Roman" w:hAnsiTheme="majorBidi" w:cs="Miriam"/>
    </w:rPr>
  </w:style>
  <w:style w:type="character" w:customStyle="1" w:styleId="NormalIndent3Char">
    <w:name w:val="Normal Indent 3 Char"/>
    <w:basedOn w:val="a0"/>
    <w:link w:val="NormalIndent3"/>
    <w:rsid w:val="00F800CB"/>
    <w:rPr>
      <w:rFonts w:asciiTheme="majorBidi" w:eastAsia="Times New Roman" w:hAnsiTheme="majorBidi" w:cs="Miriam"/>
    </w:rPr>
  </w:style>
  <w:style w:type="paragraph" w:customStyle="1" w:styleId="Text1">
    <w:name w:val="Text 1"/>
    <w:basedOn w:val="a"/>
    <w:rsid w:val="00F90BAA"/>
    <w:pPr>
      <w:tabs>
        <w:tab w:val="left" w:pos="1080"/>
      </w:tabs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he-IL"/>
    </w:rPr>
  </w:style>
  <w:style w:type="paragraph" w:styleId="HTML">
    <w:name w:val="HTML Preformatted"/>
    <w:basedOn w:val="a"/>
    <w:link w:val="HTML0"/>
    <w:uiPriority w:val="99"/>
    <w:semiHidden/>
    <w:unhideWhenUsed/>
    <w:rsid w:val="00433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335F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3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216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82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9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1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57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33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141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4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9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7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17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90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12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35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20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4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479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20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09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69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49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52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76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52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50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867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80">
          <w:marLeft w:val="36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782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159">
          <w:marLeft w:val="135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186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963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0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123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67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779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2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949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2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50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8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0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159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6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4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330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7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4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213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1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7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9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23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64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47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87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628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82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585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6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24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2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9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1716">
          <w:marLeft w:val="36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5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417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033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5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05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636">
          <w:marLeft w:val="25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26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10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87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90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639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65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399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998">
          <w:marLeft w:val="25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567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3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1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1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7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5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971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7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8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824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29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0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91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65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27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11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2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4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7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25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32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83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5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161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861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3961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0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2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53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1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856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1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912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226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3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8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8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34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17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12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524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55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50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9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472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532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989">
          <w:marLeft w:val="1454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5073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292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06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804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354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541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7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6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4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3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9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7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01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7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931">
          <w:marLeft w:val="207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37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42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80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23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97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9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40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61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5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29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07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4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97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1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56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811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298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263">
          <w:marLeft w:val="60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600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843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496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309827\Downloads\FW_Design_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9F374E2F9449F8BDE4F19534B7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9D4A-F389-47EF-AB7F-44C3FA0AEBB6}"/>
      </w:docPartPr>
      <w:docPartBody>
        <w:p w:rsidR="00160BDE" w:rsidRDefault="00E23706">
          <w:pPr>
            <w:pStyle w:val="519F374E2F9449F8BDE4F19534B7FAC6"/>
          </w:pPr>
          <w:r w:rsidRPr="00A42BCA">
            <w:rPr>
              <w:rStyle w:val="a3"/>
            </w:rPr>
            <w:t>[Subject]</w:t>
          </w:r>
        </w:p>
      </w:docPartBody>
    </w:docPart>
    <w:docPart>
      <w:docPartPr>
        <w:name w:val="4630CB03758A451C9654E9AAD47DF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A51C5-4C8E-42C7-A3B6-1DF30CA497E2}"/>
      </w:docPartPr>
      <w:docPartBody>
        <w:p w:rsidR="00160BDE" w:rsidRDefault="00E23706">
          <w:pPr>
            <w:pStyle w:val="4630CB03758A451C9654E9AAD47DFA64"/>
          </w:pPr>
          <w:r w:rsidRPr="007F5D4A">
            <w:rPr>
              <w:rStyle w:val="a3"/>
            </w:rPr>
            <w:t>[Status]</w:t>
          </w:r>
        </w:p>
      </w:docPartBody>
    </w:docPart>
    <w:docPart>
      <w:docPartPr>
        <w:name w:val="AAB367BB39D4428A8F3F217E81DF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D039A-854A-4FAB-9CE1-084CC9184A63}"/>
      </w:docPartPr>
      <w:docPartBody>
        <w:p w:rsidR="00160BDE" w:rsidRDefault="00E23706">
          <w:pPr>
            <w:pStyle w:val="AAB367BB39D4428A8F3F217E81DFF47E"/>
          </w:pPr>
          <w:r w:rsidRPr="007F5D4A"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altName w:val="Miriam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06"/>
    <w:rsid w:val="00043587"/>
    <w:rsid w:val="000B0C74"/>
    <w:rsid w:val="00160BDE"/>
    <w:rsid w:val="002564E4"/>
    <w:rsid w:val="00482500"/>
    <w:rsid w:val="00497D1A"/>
    <w:rsid w:val="004D3559"/>
    <w:rsid w:val="00584E33"/>
    <w:rsid w:val="007D5913"/>
    <w:rsid w:val="008372C1"/>
    <w:rsid w:val="008A23AE"/>
    <w:rsid w:val="00980FC0"/>
    <w:rsid w:val="009C23B1"/>
    <w:rsid w:val="00A06FFA"/>
    <w:rsid w:val="00A34AF6"/>
    <w:rsid w:val="00AE4A3F"/>
    <w:rsid w:val="00CA1C24"/>
    <w:rsid w:val="00CC1A18"/>
    <w:rsid w:val="00E23706"/>
    <w:rsid w:val="00E3182E"/>
    <w:rsid w:val="00E339F5"/>
    <w:rsid w:val="00F3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D1A"/>
    <w:rPr>
      <w:color w:val="808080"/>
    </w:rPr>
  </w:style>
  <w:style w:type="paragraph" w:customStyle="1" w:styleId="519F374E2F9449F8BDE4F19534B7FAC6">
    <w:name w:val="519F374E2F9449F8BDE4F19534B7FAC6"/>
  </w:style>
  <w:style w:type="paragraph" w:customStyle="1" w:styleId="4630CB03758A451C9654E9AAD47DFA64">
    <w:name w:val="4630CB03758A451C9654E9AAD47DFA64"/>
  </w:style>
  <w:style w:type="paragraph" w:customStyle="1" w:styleId="AAB367BB39D4428A8F3F217E81DFF47E">
    <w:name w:val="AAB367BB39D4428A8F3F217E81DFF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E62710-7BD0-4DC7-9331-0D32FDB6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FW_Design_Template (1).dotx</Template>
  <TotalTime>0</TotalTime>
  <Pages>10</Pages>
  <Words>524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 name</vt:lpstr>
      <vt:lpstr>Product name</vt:lpstr>
    </vt:vector>
  </TitlesOfParts>
  <Manager/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name</dc:title>
  <dc:subject>Project Name Design Document</dc:subject>
  <dc:creator/>
  <cp:keywords/>
  <dc:description>&lt;Doc’ # / Link&gt;</dc:description>
  <cp:lastModifiedBy/>
  <cp:revision>1</cp:revision>
  <dcterms:created xsi:type="dcterms:W3CDTF">2022-07-05T19:26:00Z</dcterms:created>
  <dcterms:modified xsi:type="dcterms:W3CDTF">2022-07-18T13:20:00Z</dcterms:modified>
  <cp:category>Design</cp:category>
  <cp:contentStatus>0.1</cp:contentStatus>
</cp:coreProperties>
</file>